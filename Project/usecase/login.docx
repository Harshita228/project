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8C0A8E">
      <w:pPr>
        <w:pStyle w:val="PageTitle"/>
      </w:pPr>
    </w:p>
    <w:p w14:paraId="047659E7" w14:textId="77777777" w:rsidR="009F5790" w:rsidRPr="009F5790" w:rsidRDefault="009F5790" w:rsidP="008C0A8E">
      <w:pPr>
        <w:pStyle w:val="PageTitle"/>
      </w:pPr>
    </w:p>
    <w:p w14:paraId="4B63A63E" w14:textId="77777777" w:rsidR="009F5790" w:rsidRPr="009F5790" w:rsidRDefault="009F5790" w:rsidP="008C0A8E">
      <w:pPr>
        <w:pStyle w:val="PageTitle"/>
      </w:pPr>
    </w:p>
    <w:p w14:paraId="48ED829F" w14:textId="77777777" w:rsidR="009F5790" w:rsidRPr="001C4D77" w:rsidRDefault="009F5790" w:rsidP="008C0A8E">
      <w:pPr>
        <w:pStyle w:val="PageTitle"/>
      </w:pPr>
    </w:p>
    <w:p w14:paraId="5AB8EF64" w14:textId="77777777" w:rsidR="009F5790" w:rsidRPr="001C4D77" w:rsidRDefault="009F5790" w:rsidP="008C0A8E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8C0A8E">
      <w:pPr>
        <w:pStyle w:val="PageTitle"/>
      </w:pPr>
    </w:p>
    <w:p w14:paraId="03A8A6B3" w14:textId="45C90EC8" w:rsidR="009F5790" w:rsidRPr="001C4D77" w:rsidRDefault="00155339" w:rsidP="008C0A8E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8C0A8E"/>
    <w:p w14:paraId="12D6A4D9" w14:textId="77777777" w:rsidR="009F5790" w:rsidRPr="009F5790" w:rsidRDefault="009F5790" w:rsidP="008C0A8E"/>
    <w:p w14:paraId="4F7ED659" w14:textId="77777777" w:rsidR="009F5790" w:rsidRPr="009F5790" w:rsidRDefault="009F5790" w:rsidP="008C0A8E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8C0A8E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5E78330D" w:rsidR="009F5790" w:rsidRPr="009F5790" w:rsidRDefault="00013D42" w:rsidP="008C0A8E">
            <w:r>
              <w:t>PRJ_HotelManagement</w:t>
            </w:r>
            <w:r w:rsidR="0055539F">
              <w:t>_001</w:t>
            </w:r>
          </w:p>
        </w:tc>
      </w:tr>
      <w:tr w:rsidR="009F5790" w:rsidRPr="009F5790" w14:paraId="7B1CC0A8" w14:textId="77777777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8C0A8E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1950074C" w:rsidR="009F5790" w:rsidRPr="009F5790" w:rsidRDefault="00013D42" w:rsidP="008C0A8E">
            <w:r>
              <w:t>Hotel Management</w:t>
            </w:r>
          </w:p>
        </w:tc>
      </w:tr>
    </w:tbl>
    <w:p w14:paraId="1917D496" w14:textId="77777777" w:rsidR="009F5790" w:rsidRPr="009F5790" w:rsidRDefault="009F5790" w:rsidP="008C0A8E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35BC2656" w:rsidR="009F5790" w:rsidRPr="009F5790" w:rsidRDefault="00013D42" w:rsidP="008C0A8E">
            <w: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8C0A8E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719930D5" w:rsidR="009F5790" w:rsidRPr="009F5790" w:rsidRDefault="00013D42" w:rsidP="008C0A8E">
            <w:r>
              <w:t>16/10/2018</w:t>
            </w:r>
          </w:p>
        </w:tc>
      </w:tr>
      <w:tr w:rsidR="009F5790" w:rsidRPr="009F5790" w14:paraId="05F5BE02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0E177B80" w:rsidR="009F5790" w:rsidRPr="009F5790" w:rsidRDefault="009F5790" w:rsidP="008C0A8E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8C0A8E">
            <w: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8C0A8E">
            <w:r w:rsidRPr="009F5790">
              <w:t> </w:t>
            </w:r>
          </w:p>
        </w:tc>
      </w:tr>
      <w:tr w:rsidR="009F5790" w:rsidRPr="009F5790" w14:paraId="6B3736C0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35E99134" w:rsidR="009F5790" w:rsidRPr="009F5790" w:rsidRDefault="009F5790" w:rsidP="008C0A8E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8C0A8E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8C0A8E">
            <w:r w:rsidRPr="009F5790">
              <w:t> </w:t>
            </w:r>
          </w:p>
        </w:tc>
      </w:tr>
      <w:tr w:rsidR="009F5790" w:rsidRPr="009F5790" w14:paraId="12030786" w14:textId="77777777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8C0A8E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8C0A8E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8C0A8E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8C0A8E">
            <w:r w:rsidRPr="009F5790">
              <w:t> </w:t>
            </w:r>
          </w:p>
        </w:tc>
      </w:tr>
    </w:tbl>
    <w:p w14:paraId="0966AC59" w14:textId="77777777" w:rsidR="009F5790" w:rsidRPr="009F5790" w:rsidRDefault="009F5790" w:rsidP="008C0A8E">
      <w:r w:rsidRPr="009F5790">
        <w:br w:type="page"/>
      </w:r>
    </w:p>
    <w:p w14:paraId="42EE7ADE" w14:textId="77777777" w:rsidR="009F5790" w:rsidRPr="009F5790" w:rsidRDefault="009F5790" w:rsidP="008C0A8E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8C0A8E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8C0A8E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B33715">
        <w:tc>
          <w:tcPr>
            <w:tcW w:w="2808" w:type="dxa"/>
            <w:vAlign w:val="center"/>
          </w:tcPr>
          <w:p w14:paraId="1976D30B" w14:textId="77777777" w:rsidR="009F5790" w:rsidRPr="009F5790" w:rsidRDefault="009F5790" w:rsidP="008C0A8E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8C0A8E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8C0A8E"/>
        </w:tc>
        <w:tc>
          <w:tcPr>
            <w:tcW w:w="1080" w:type="dxa"/>
          </w:tcPr>
          <w:p w14:paraId="488BB2E9" w14:textId="77777777" w:rsidR="009F5790" w:rsidRPr="009F5790" w:rsidRDefault="009F5790" w:rsidP="008C0A8E"/>
        </w:tc>
        <w:tc>
          <w:tcPr>
            <w:tcW w:w="1080" w:type="dxa"/>
          </w:tcPr>
          <w:p w14:paraId="325B699D" w14:textId="77777777" w:rsidR="009F5790" w:rsidRPr="009F5790" w:rsidRDefault="009F5790" w:rsidP="008C0A8E"/>
        </w:tc>
        <w:tc>
          <w:tcPr>
            <w:tcW w:w="1080" w:type="dxa"/>
          </w:tcPr>
          <w:p w14:paraId="77EF851F" w14:textId="77777777" w:rsidR="009F5790" w:rsidRPr="009F5790" w:rsidRDefault="009F5790" w:rsidP="008C0A8E"/>
        </w:tc>
        <w:tc>
          <w:tcPr>
            <w:tcW w:w="1080" w:type="dxa"/>
          </w:tcPr>
          <w:p w14:paraId="3AD2F557" w14:textId="77777777" w:rsidR="009F5790" w:rsidRPr="009F5790" w:rsidRDefault="009F5790" w:rsidP="008C0A8E"/>
        </w:tc>
      </w:tr>
      <w:tr w:rsidR="009F5790" w:rsidRPr="009F5790" w14:paraId="7EF63984" w14:textId="77777777" w:rsidTr="00B33715">
        <w:tc>
          <w:tcPr>
            <w:tcW w:w="2808" w:type="dxa"/>
            <w:vAlign w:val="center"/>
          </w:tcPr>
          <w:p w14:paraId="0516B6F4" w14:textId="77777777" w:rsidR="009F5790" w:rsidRPr="009F5790" w:rsidRDefault="009F5790" w:rsidP="008C0A8E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8C0A8E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8C0A8E"/>
        </w:tc>
        <w:tc>
          <w:tcPr>
            <w:tcW w:w="1080" w:type="dxa"/>
          </w:tcPr>
          <w:p w14:paraId="3D8D9994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8C0A8E"/>
        </w:tc>
        <w:tc>
          <w:tcPr>
            <w:tcW w:w="1080" w:type="dxa"/>
          </w:tcPr>
          <w:p w14:paraId="2BE1FC53" w14:textId="77777777" w:rsidR="009F5790" w:rsidRPr="009F5790" w:rsidRDefault="009F5790" w:rsidP="008C0A8E"/>
        </w:tc>
        <w:tc>
          <w:tcPr>
            <w:tcW w:w="1080" w:type="dxa"/>
          </w:tcPr>
          <w:p w14:paraId="1799B660" w14:textId="77777777" w:rsidR="009F5790" w:rsidRPr="009F5790" w:rsidRDefault="009F5790" w:rsidP="008C0A8E"/>
        </w:tc>
      </w:tr>
      <w:tr w:rsidR="009F5790" w:rsidRPr="009F5790" w14:paraId="2BC2A16F" w14:textId="77777777" w:rsidTr="00B33715">
        <w:tc>
          <w:tcPr>
            <w:tcW w:w="2808" w:type="dxa"/>
            <w:vAlign w:val="center"/>
          </w:tcPr>
          <w:p w14:paraId="47098972" w14:textId="77777777" w:rsidR="009F5790" w:rsidRPr="009F5790" w:rsidRDefault="009F5790" w:rsidP="008C0A8E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8C0A8E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8C0A8E"/>
        </w:tc>
        <w:tc>
          <w:tcPr>
            <w:tcW w:w="1080" w:type="dxa"/>
          </w:tcPr>
          <w:p w14:paraId="3645B887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8C0A8E"/>
        </w:tc>
        <w:tc>
          <w:tcPr>
            <w:tcW w:w="1080" w:type="dxa"/>
          </w:tcPr>
          <w:p w14:paraId="3A64C6EF" w14:textId="77777777" w:rsidR="009F5790" w:rsidRPr="009F5790" w:rsidRDefault="009F5790" w:rsidP="008C0A8E"/>
        </w:tc>
        <w:tc>
          <w:tcPr>
            <w:tcW w:w="1080" w:type="dxa"/>
          </w:tcPr>
          <w:p w14:paraId="47308748" w14:textId="77777777" w:rsidR="009F5790" w:rsidRPr="009F5790" w:rsidRDefault="009F5790" w:rsidP="008C0A8E"/>
        </w:tc>
      </w:tr>
      <w:tr w:rsidR="009F5790" w:rsidRPr="009F5790" w14:paraId="2E56A852" w14:textId="77777777" w:rsidTr="00B33715">
        <w:tc>
          <w:tcPr>
            <w:tcW w:w="2808" w:type="dxa"/>
          </w:tcPr>
          <w:p w14:paraId="64B7F5B7" w14:textId="77777777" w:rsidR="009F5790" w:rsidRPr="009F5790" w:rsidRDefault="009F5790" w:rsidP="008C0A8E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8C0A8E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8C0A8E"/>
        </w:tc>
        <w:tc>
          <w:tcPr>
            <w:tcW w:w="1080" w:type="dxa"/>
          </w:tcPr>
          <w:p w14:paraId="46558018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8C0A8E"/>
        </w:tc>
        <w:tc>
          <w:tcPr>
            <w:tcW w:w="1080" w:type="dxa"/>
          </w:tcPr>
          <w:p w14:paraId="3AFC5A5C" w14:textId="77777777" w:rsidR="009F5790" w:rsidRPr="009F5790" w:rsidRDefault="009F5790" w:rsidP="008C0A8E"/>
        </w:tc>
        <w:tc>
          <w:tcPr>
            <w:tcW w:w="1080" w:type="dxa"/>
          </w:tcPr>
          <w:p w14:paraId="7E23613F" w14:textId="77777777" w:rsidR="009F5790" w:rsidRPr="009F5790" w:rsidRDefault="009F5790" w:rsidP="008C0A8E"/>
        </w:tc>
      </w:tr>
      <w:tr w:rsidR="009F5790" w:rsidRPr="009F5790" w14:paraId="307F8A75" w14:textId="77777777" w:rsidTr="00B33715">
        <w:tc>
          <w:tcPr>
            <w:tcW w:w="2808" w:type="dxa"/>
          </w:tcPr>
          <w:p w14:paraId="4D8423FC" w14:textId="77777777" w:rsidR="009F5790" w:rsidRPr="009F5790" w:rsidRDefault="009F5790" w:rsidP="008C0A8E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8C0A8E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8C0A8E"/>
        </w:tc>
        <w:tc>
          <w:tcPr>
            <w:tcW w:w="1080" w:type="dxa"/>
          </w:tcPr>
          <w:p w14:paraId="4D22E910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8C0A8E"/>
        </w:tc>
        <w:tc>
          <w:tcPr>
            <w:tcW w:w="1080" w:type="dxa"/>
          </w:tcPr>
          <w:p w14:paraId="6071EC99" w14:textId="77777777" w:rsidR="009F5790" w:rsidRPr="009F5790" w:rsidRDefault="009F5790" w:rsidP="008C0A8E"/>
        </w:tc>
        <w:tc>
          <w:tcPr>
            <w:tcW w:w="1080" w:type="dxa"/>
          </w:tcPr>
          <w:p w14:paraId="0D8E8B38" w14:textId="77777777" w:rsidR="009F5790" w:rsidRPr="009F5790" w:rsidRDefault="009F5790" w:rsidP="008C0A8E"/>
        </w:tc>
      </w:tr>
      <w:tr w:rsidR="009F5790" w:rsidRPr="009F5790" w14:paraId="3EABB1EE" w14:textId="77777777" w:rsidTr="00B33715">
        <w:tc>
          <w:tcPr>
            <w:tcW w:w="2808" w:type="dxa"/>
          </w:tcPr>
          <w:p w14:paraId="27EF7D4D" w14:textId="77777777" w:rsidR="009F5790" w:rsidRPr="009F5790" w:rsidRDefault="009F5790" w:rsidP="008C0A8E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8C0A8E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8C0A8E"/>
        </w:tc>
        <w:tc>
          <w:tcPr>
            <w:tcW w:w="1080" w:type="dxa"/>
          </w:tcPr>
          <w:p w14:paraId="3BC21E42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8C0A8E"/>
        </w:tc>
        <w:tc>
          <w:tcPr>
            <w:tcW w:w="1080" w:type="dxa"/>
          </w:tcPr>
          <w:p w14:paraId="718D8944" w14:textId="77777777" w:rsidR="009F5790" w:rsidRPr="009F5790" w:rsidRDefault="009F5790" w:rsidP="008C0A8E"/>
        </w:tc>
        <w:tc>
          <w:tcPr>
            <w:tcW w:w="1080" w:type="dxa"/>
          </w:tcPr>
          <w:p w14:paraId="5DD7E652" w14:textId="77777777" w:rsidR="009F5790" w:rsidRPr="009F5790" w:rsidRDefault="009F5790" w:rsidP="008C0A8E"/>
        </w:tc>
      </w:tr>
      <w:tr w:rsidR="009F5790" w:rsidRPr="009F5790" w14:paraId="5751E9DE" w14:textId="77777777" w:rsidTr="00B33715">
        <w:tc>
          <w:tcPr>
            <w:tcW w:w="2808" w:type="dxa"/>
          </w:tcPr>
          <w:p w14:paraId="5BD5BEA4" w14:textId="77777777" w:rsidR="009F5790" w:rsidRPr="009F5790" w:rsidRDefault="009F5790" w:rsidP="008C0A8E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8C0A8E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8C0A8E"/>
        </w:tc>
        <w:tc>
          <w:tcPr>
            <w:tcW w:w="1080" w:type="dxa"/>
          </w:tcPr>
          <w:p w14:paraId="161B779E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8C0A8E"/>
        </w:tc>
        <w:tc>
          <w:tcPr>
            <w:tcW w:w="1080" w:type="dxa"/>
          </w:tcPr>
          <w:p w14:paraId="4BE23196" w14:textId="77777777" w:rsidR="009F5790" w:rsidRPr="009F5790" w:rsidRDefault="009F5790" w:rsidP="008C0A8E"/>
        </w:tc>
        <w:tc>
          <w:tcPr>
            <w:tcW w:w="1080" w:type="dxa"/>
          </w:tcPr>
          <w:p w14:paraId="3F95224E" w14:textId="77777777" w:rsidR="009F5790" w:rsidRPr="009F5790" w:rsidRDefault="009F5790" w:rsidP="008C0A8E"/>
        </w:tc>
      </w:tr>
    </w:tbl>
    <w:p w14:paraId="7C85DA30" w14:textId="77777777" w:rsidR="009F5790" w:rsidRPr="009F5790" w:rsidRDefault="009F5790" w:rsidP="008C0A8E"/>
    <w:p w14:paraId="36105CE6" w14:textId="77777777" w:rsidR="009F5790" w:rsidRPr="009F5790" w:rsidRDefault="009F5790" w:rsidP="008C0A8E"/>
    <w:p w14:paraId="2CC8A7F7" w14:textId="77777777" w:rsidR="009F5790" w:rsidRPr="009F5790" w:rsidRDefault="009F5790" w:rsidP="008C0A8E">
      <w:r w:rsidRPr="009F5790">
        <w:t xml:space="preserve">Disclaimer: </w:t>
      </w:r>
    </w:p>
    <w:p w14:paraId="28E0825A" w14:textId="77777777" w:rsidR="009F5790" w:rsidRPr="009F5790" w:rsidRDefault="009F5790" w:rsidP="008C0A8E"/>
    <w:p w14:paraId="47F58572" w14:textId="77777777" w:rsidR="009F5790" w:rsidRPr="009F5790" w:rsidRDefault="009F5790" w:rsidP="008C0A8E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8C0A8E">
      <w:r w:rsidRPr="005B3604">
        <w:lastRenderedPageBreak/>
        <w:t>TABLE OF CONTENTS</w:t>
      </w:r>
    </w:p>
    <w:p w14:paraId="63D9F59F" w14:textId="77777777" w:rsidR="009F5790" w:rsidRPr="009F5790" w:rsidRDefault="009F5790" w:rsidP="008C0A8E"/>
    <w:p w14:paraId="3BB0B844" w14:textId="77777777" w:rsidR="009F5790" w:rsidRPr="005B3604" w:rsidRDefault="009F5790" w:rsidP="008C0A8E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927FE2" w:rsidP="008C0A8E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927FE2" w:rsidP="008C0A8E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927FE2" w:rsidP="008C0A8E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927FE2" w:rsidP="008C0A8E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927FE2" w:rsidP="008C0A8E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927FE2" w:rsidP="008C0A8E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927FE2" w:rsidP="008C0A8E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927FE2" w:rsidP="008C0A8E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927FE2" w:rsidP="008C0A8E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927FE2" w:rsidP="008C0A8E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927FE2" w:rsidP="008C0A8E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927FE2" w:rsidP="008C0A8E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927FE2" w:rsidP="008C0A8E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927FE2" w:rsidP="008C0A8E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927FE2" w:rsidP="008C0A8E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927FE2" w:rsidP="008C0A8E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927FE2" w:rsidP="008C0A8E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927FE2" w:rsidP="008C0A8E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927FE2" w:rsidP="008C0A8E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927FE2" w:rsidP="008C0A8E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927FE2" w:rsidP="008C0A8E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927FE2" w:rsidP="008C0A8E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927FE2" w:rsidP="008C0A8E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927FE2" w:rsidP="008C0A8E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8C0A8E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8C0A8E">
      <w:r w:rsidRPr="00F42082">
        <w:fldChar w:fldCharType="end"/>
      </w:r>
    </w:p>
    <w:p w14:paraId="74E6C9D8" w14:textId="77777777" w:rsidR="009F5790" w:rsidRPr="009F5790" w:rsidRDefault="009F5790" w:rsidP="008C0A8E"/>
    <w:p w14:paraId="54DA6AF0" w14:textId="77777777" w:rsidR="009F5790" w:rsidRPr="009F5790" w:rsidRDefault="009F5790" w:rsidP="008C0A8E"/>
    <w:p w14:paraId="5A45629C" w14:textId="77777777" w:rsidR="009F5790" w:rsidRPr="009F5790" w:rsidRDefault="009F5790" w:rsidP="008C0A8E"/>
    <w:p w14:paraId="32E4EA51" w14:textId="77777777" w:rsidR="009F5790" w:rsidRPr="009F5790" w:rsidRDefault="009F5790" w:rsidP="008C0A8E"/>
    <w:p w14:paraId="12FDF1A2" w14:textId="77777777" w:rsidR="009F5790" w:rsidRPr="009F5790" w:rsidRDefault="009F5790" w:rsidP="008C0A8E"/>
    <w:p w14:paraId="332B7CEA" w14:textId="77777777" w:rsidR="009F5790" w:rsidRPr="009F5790" w:rsidRDefault="009F5790" w:rsidP="008C0A8E"/>
    <w:p w14:paraId="2663E52A" w14:textId="6D0339D4" w:rsidR="009F5790" w:rsidRPr="009F5790" w:rsidRDefault="009F5790" w:rsidP="00927FE2">
      <w:pPr>
        <w:pStyle w:val="StyleHeading1H1Mainheading1Heading1Heading10Head1h1Sec"/>
        <w:numPr>
          <w:ilvl w:val="0"/>
          <w:numId w:val="12"/>
        </w:numPr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013D42">
        <w:t>Hotel management system</w:t>
      </w:r>
    </w:p>
    <w:p w14:paraId="615B5306" w14:textId="03763715" w:rsidR="009F5790" w:rsidRPr="009F5790" w:rsidRDefault="009F5790" w:rsidP="008C0A8E">
      <w:pPr>
        <w:pStyle w:val="BodyText"/>
      </w:pPr>
      <w:r w:rsidRPr="009F5790">
        <w:t xml:space="preserve">Use Case ID:  </w:t>
      </w:r>
      <w:r w:rsidR="00013D42">
        <w:t>hotelmanagement</w:t>
      </w:r>
      <w:r w:rsidR="004D595C">
        <w:t>1.0</w:t>
      </w:r>
    </w:p>
    <w:p w14:paraId="078CF40F" w14:textId="77777777" w:rsidR="009F5790" w:rsidRPr="009F5790" w:rsidRDefault="009F5790" w:rsidP="008C0A8E">
      <w:pPr>
        <w:pStyle w:val="BodyText"/>
      </w:pPr>
    </w:p>
    <w:p w14:paraId="1EC43FA5" w14:textId="77777777" w:rsidR="00762CB8" w:rsidRDefault="00762CB8" w:rsidP="008C0A8E">
      <w:r>
        <w:rPr>
          <w:b/>
        </w:rPr>
        <w:t xml:space="preserve">  </w:t>
      </w:r>
      <w:r w:rsidR="009F5790" w:rsidRPr="009F5790">
        <w:rPr>
          <w:b/>
        </w:rPr>
        <w:t>Brief Description:</w:t>
      </w:r>
      <w:r w:rsidR="009F5790" w:rsidRPr="009F5790">
        <w:t xml:space="preserve"> </w:t>
      </w:r>
      <w:r w:rsidR="00013D42">
        <w:t xml:space="preserve">This </w:t>
      </w:r>
      <w:proofErr w:type="spellStart"/>
      <w:r w:rsidR="00013D42">
        <w:t>usecase</w:t>
      </w:r>
      <w:proofErr w:type="spellEnd"/>
      <w:r w:rsidR="00013D42">
        <w:t xml:space="preserve"> describes the login system for hotel management system for </w:t>
      </w:r>
      <w:r>
        <w:t xml:space="preserve">  </w:t>
      </w:r>
    </w:p>
    <w:p w14:paraId="457BA5FC" w14:textId="13504776" w:rsidR="009F5790" w:rsidRPr="009F5790" w:rsidRDefault="00762CB8" w:rsidP="008C0A8E">
      <w:r>
        <w:rPr>
          <w:b/>
        </w:rPr>
        <w:t xml:space="preserve">  </w:t>
      </w:r>
      <w:proofErr w:type="spellStart"/>
      <w:proofErr w:type="gramStart"/>
      <w:r w:rsidR="00013D42">
        <w:t>admin,</w:t>
      </w:r>
      <w:proofErr w:type="gramEnd"/>
      <w:r w:rsidR="00013D42">
        <w:t>employee</w:t>
      </w:r>
      <w:proofErr w:type="spellEnd"/>
      <w:r w:rsidR="00013D42">
        <w:t xml:space="preserve"> and customers.</w:t>
      </w:r>
    </w:p>
    <w:p w14:paraId="339B99C7" w14:textId="77777777" w:rsidR="009F5790" w:rsidRPr="009F5790" w:rsidRDefault="009F5790" w:rsidP="008C0A8E"/>
    <w:p w14:paraId="736729FA" w14:textId="5EDA7DDF" w:rsidR="009F5790" w:rsidRPr="009F5790" w:rsidRDefault="00762CB8" w:rsidP="008C0A8E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>
        <w:t xml:space="preserve">2. </w:t>
      </w:r>
      <w:r w:rsidR="009F5790" w:rsidRPr="009F5790">
        <w:t>Actor(s)</w:t>
      </w:r>
      <w:bookmarkEnd w:id="5"/>
      <w:bookmarkEnd w:id="6"/>
      <w:bookmarkEnd w:id="7"/>
      <w:bookmarkEnd w:id="8"/>
      <w:bookmarkEnd w:id="9"/>
    </w:p>
    <w:p w14:paraId="037C0263" w14:textId="791200BE" w:rsidR="0007128F" w:rsidRPr="00EE618D" w:rsidRDefault="00EE618D" w:rsidP="008C0A8E">
      <w:r>
        <w:t xml:space="preserve">              </w:t>
      </w:r>
      <w:r w:rsidR="00013D42">
        <w:t>1. Employee</w:t>
      </w:r>
    </w:p>
    <w:p w14:paraId="7FBE8DF3" w14:textId="77777777" w:rsidR="0052740A" w:rsidRDefault="004D595C" w:rsidP="008C0A8E">
      <w:r>
        <w:t xml:space="preserve">  </w:t>
      </w:r>
      <w:r w:rsidR="00013D42">
        <w:t xml:space="preserve">            2. Admin.</w:t>
      </w:r>
    </w:p>
    <w:p w14:paraId="55F470A1" w14:textId="7CCFB6AB" w:rsidR="00013D42" w:rsidRDefault="0052740A" w:rsidP="008C0A8E">
      <w:r>
        <w:t xml:space="preserve">             </w:t>
      </w:r>
      <w:r w:rsidR="00013D42">
        <w:t xml:space="preserve"> 3. Customer.</w:t>
      </w:r>
    </w:p>
    <w:p w14:paraId="182B52F5" w14:textId="0913D1C5" w:rsidR="00013D42" w:rsidRPr="00EE618D" w:rsidRDefault="00013D42" w:rsidP="008C0A8E">
      <w:r>
        <w:t xml:space="preserve"> </w:t>
      </w:r>
    </w:p>
    <w:p w14:paraId="36379E54" w14:textId="77777777" w:rsidR="009F5790" w:rsidRPr="00EE618D" w:rsidRDefault="009F5790" w:rsidP="008C0A8E"/>
    <w:p w14:paraId="6AA8190C" w14:textId="7F1BC7B3" w:rsidR="0007128F" w:rsidRPr="00EE618D" w:rsidRDefault="00762CB8" w:rsidP="008C0A8E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>
        <w:t xml:space="preserve">3. </w:t>
      </w:r>
      <w:r w:rsidR="009F5790" w:rsidRPr="009F5790">
        <w:t>Preconditions</w:t>
      </w:r>
      <w:bookmarkEnd w:id="10"/>
      <w:bookmarkEnd w:id="11"/>
      <w:bookmarkEnd w:id="12"/>
      <w:bookmarkEnd w:id="13"/>
      <w:bookmarkEnd w:id="14"/>
      <w:r w:rsidR="004D595C">
        <w:t>.</w:t>
      </w:r>
    </w:p>
    <w:p w14:paraId="402F1E3E" w14:textId="71D94195" w:rsidR="0007128F" w:rsidRPr="00EE618D" w:rsidRDefault="0007128F" w:rsidP="008C0A8E">
      <w:r w:rsidRPr="00EE618D">
        <w:t xml:space="preserve">               </w:t>
      </w:r>
      <w:proofErr w:type="gramStart"/>
      <w:r w:rsidR="00B737AB">
        <w:t>1</w:t>
      </w:r>
      <w:r w:rsidRPr="00EE618D">
        <w:t>.</w:t>
      </w:r>
      <w:r w:rsidR="004D595C" w:rsidRPr="004D595C">
        <w:t>The</w:t>
      </w:r>
      <w:proofErr w:type="gramEnd"/>
      <w:r w:rsidR="004D595C" w:rsidRPr="004D595C">
        <w:t xml:space="preserve"> </w:t>
      </w:r>
      <w:r w:rsidR="00013D42">
        <w:t xml:space="preserve">actors should successfully </w:t>
      </w:r>
      <w:r w:rsidR="00831C89">
        <w:t>sign up</w:t>
      </w:r>
      <w:r w:rsidR="004D595C" w:rsidRPr="004D595C">
        <w:t xml:space="preserve"> the </w:t>
      </w:r>
      <w:r w:rsidR="004D595C" w:rsidRPr="00831C89">
        <w:rPr>
          <w:color w:val="7030A0"/>
        </w:rPr>
        <w:t>site</w:t>
      </w:r>
      <w:r w:rsidR="004D595C" w:rsidRPr="00831C89">
        <w:rPr>
          <w:color w:val="7030A0"/>
          <w:u w:val="single"/>
        </w:rPr>
        <w:t xml:space="preserve"> </w:t>
      </w:r>
      <w:r w:rsidR="00013D42" w:rsidRPr="00831C89">
        <w:rPr>
          <w:color w:val="7030A0"/>
          <w:u w:val="single"/>
        </w:rPr>
        <w:t>http:/</w:t>
      </w:r>
      <w:r w:rsidR="00575A90">
        <w:rPr>
          <w:color w:val="7030A0"/>
          <w:u w:val="single"/>
        </w:rPr>
        <w:t>/ndafile:8081/Spring_Hotel/signup</w:t>
      </w:r>
      <w:r w:rsidR="00013D42" w:rsidRPr="00831C89">
        <w:rPr>
          <w:color w:val="7030A0"/>
          <w:u w:val="single"/>
        </w:rPr>
        <w:t>.html</w:t>
      </w:r>
      <w:r w:rsidR="00831C89">
        <w:t>.</w:t>
      </w:r>
    </w:p>
    <w:p w14:paraId="5FFC8CDC" w14:textId="51123040" w:rsidR="009F5790" w:rsidRPr="009F5790" w:rsidRDefault="0007128F" w:rsidP="008C0A8E">
      <w:r w:rsidRPr="00EE618D">
        <w:t xml:space="preserve">              </w:t>
      </w:r>
    </w:p>
    <w:p w14:paraId="76B4CB6E" w14:textId="479FC78A" w:rsidR="009F5790" w:rsidRPr="009F5790" w:rsidRDefault="00762CB8" w:rsidP="008C0A8E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>
        <w:t xml:space="preserve"> 4. </w:t>
      </w:r>
      <w:r w:rsidR="009F5790"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1F30AFA2" w:rsidR="009F5790" w:rsidRDefault="009F5790" w:rsidP="008C0A8E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3DC5690E" w14:textId="466F98AC" w:rsidR="00513662" w:rsidRPr="001C4D77" w:rsidRDefault="00CE228C" w:rsidP="008C0A8E">
      <w:pPr>
        <w:pStyle w:val="StyleHeading2Sub-headingH2ChapterNumberAppendixLetterchnh"/>
      </w:pPr>
      <w:r>
        <w:t xml:space="preserve">  </w:t>
      </w:r>
      <w:r w:rsidR="00762CB8">
        <w:t xml:space="preserve">    </w:t>
      </w:r>
      <w:r>
        <w:t xml:space="preserve"> </w:t>
      </w:r>
    </w:p>
    <w:p w14:paraId="6F83F654" w14:textId="515AD3D8" w:rsidR="00513662" w:rsidRDefault="00CB5F9A" w:rsidP="008C0A8E">
      <w:pPr>
        <w:pStyle w:val="Footer"/>
      </w:pPr>
      <w:r>
        <w:rPr>
          <w:b/>
        </w:rPr>
        <w:t xml:space="preserve">      </w:t>
      </w:r>
      <w:r w:rsidR="00762CB8">
        <w:rPr>
          <w:b/>
        </w:rPr>
        <w:t xml:space="preserve">             </w:t>
      </w:r>
      <w:r w:rsidR="009F5790" w:rsidRPr="009F5790">
        <w:rPr>
          <w:b/>
        </w:rPr>
        <w:t xml:space="preserve">Name: </w:t>
      </w:r>
      <w:proofErr w:type="spellStart"/>
      <w:r w:rsidR="00831C89">
        <w:t>Succesful</w:t>
      </w:r>
      <w:proofErr w:type="spellEnd"/>
      <w:r w:rsidR="00831C89">
        <w:t xml:space="preserve"> login into the system.</w:t>
      </w:r>
    </w:p>
    <w:p w14:paraId="37B2B0EB" w14:textId="77777777" w:rsidR="00B06D65" w:rsidRDefault="00B06D65" w:rsidP="008C0A8E">
      <w:pPr>
        <w:pStyle w:val="Footer"/>
      </w:pPr>
    </w:p>
    <w:p w14:paraId="34F96726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enters username.</w:t>
      </w:r>
    </w:p>
    <w:p w14:paraId="5EF6F6E8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enters password.</w:t>
      </w:r>
    </w:p>
    <w:p w14:paraId="436AF929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selects role.</w:t>
      </w:r>
    </w:p>
    <w:p w14:paraId="79E57800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Clicks on login button.</w:t>
      </w:r>
    </w:p>
    <w:p w14:paraId="6AF79A01" w14:textId="6E8F2A22" w:rsidR="00B06D65" w:rsidRPr="00DC1893" w:rsidRDefault="00CB5F9A" w:rsidP="00927FE2">
      <w:pPr>
        <w:pStyle w:val="ListParagraph"/>
        <w:numPr>
          <w:ilvl w:val="0"/>
          <w:numId w:val="6"/>
        </w:numPr>
      </w:pPr>
      <w:r>
        <w:t>System will redirect the user to home page.</w:t>
      </w:r>
    </w:p>
    <w:p w14:paraId="5E6CC605" w14:textId="63C888CA" w:rsidR="009F5790" w:rsidRPr="009F5790" w:rsidRDefault="009F5790" w:rsidP="008C0A8E"/>
    <w:p w14:paraId="45F103CF" w14:textId="427BFE68" w:rsidR="00D85DB9" w:rsidRDefault="00CB5F9A" w:rsidP="008C0A8E">
      <w:r>
        <w:tab/>
      </w:r>
    </w:p>
    <w:p w14:paraId="2B04F57A" w14:textId="77777777" w:rsidR="00CB5F9A" w:rsidRDefault="00CB5F9A" w:rsidP="008C0A8E">
      <w:pPr>
        <w:pStyle w:val="Footer"/>
      </w:pPr>
    </w:p>
    <w:p w14:paraId="4FA6A865" w14:textId="77777777" w:rsidR="00CB5F9A" w:rsidRDefault="00CB5F9A" w:rsidP="008C0A8E">
      <w:pPr>
        <w:pStyle w:val="Footer"/>
      </w:pPr>
    </w:p>
    <w:p w14:paraId="0FCDFA22" w14:textId="467A9527" w:rsidR="00CB5F9A" w:rsidRDefault="00762CB8" w:rsidP="008C0A8E">
      <w:pPr>
        <w:pStyle w:val="StyleHeading2Sub-headingH2ChapterNumberAppendixLetterchnh"/>
      </w:pPr>
      <w:r>
        <w:t xml:space="preserve">       </w:t>
      </w:r>
    </w:p>
    <w:p w14:paraId="4EC1BF09" w14:textId="352D5E42" w:rsidR="00CB5F9A" w:rsidRDefault="00CB5F9A" w:rsidP="008C0A8E">
      <w:pPr>
        <w:pStyle w:val="Footer"/>
      </w:pPr>
    </w:p>
    <w:p w14:paraId="3D1B2FDD" w14:textId="77777777" w:rsidR="00762CB8" w:rsidRDefault="00762CB8" w:rsidP="008C0A8E">
      <w:pPr>
        <w:pStyle w:val="Footer"/>
      </w:pPr>
    </w:p>
    <w:p w14:paraId="698915DC" w14:textId="77777777" w:rsidR="008C0A8E" w:rsidRDefault="008C0A8E" w:rsidP="008C0A8E">
      <w:pPr>
        <w:pStyle w:val="Footer"/>
      </w:pPr>
    </w:p>
    <w:p w14:paraId="38A644B8" w14:textId="77777777" w:rsidR="008C0A8E" w:rsidRDefault="008C0A8E" w:rsidP="008C0A8E">
      <w:pPr>
        <w:pStyle w:val="Footer"/>
      </w:pPr>
    </w:p>
    <w:p w14:paraId="5DA726E6" w14:textId="77777777" w:rsidR="008C0A8E" w:rsidRDefault="008C0A8E" w:rsidP="008C0A8E">
      <w:pPr>
        <w:pStyle w:val="Footer"/>
      </w:pPr>
    </w:p>
    <w:p w14:paraId="708C4082" w14:textId="77777777" w:rsidR="008C0A8E" w:rsidRDefault="008C0A8E" w:rsidP="008C0A8E">
      <w:pPr>
        <w:pStyle w:val="Footer"/>
      </w:pPr>
    </w:p>
    <w:p w14:paraId="42426D93" w14:textId="64E4AC97" w:rsidR="00762CB8" w:rsidRDefault="00762CB8" w:rsidP="008C0A8E">
      <w:pPr>
        <w:pStyle w:val="StyleHeading2Sub-headingH2ChapterNumberAppendixLetterchnh"/>
      </w:pPr>
      <w:r>
        <w:lastRenderedPageBreak/>
        <w:t xml:space="preserve"> </w:t>
      </w:r>
      <w:proofErr w:type="gramStart"/>
      <w:r>
        <w:t>4.2  Exception</w:t>
      </w:r>
      <w:proofErr w:type="gramEnd"/>
      <w:r w:rsidRPr="001C4D77">
        <w:t xml:space="preserve"> Flow</w:t>
      </w:r>
    </w:p>
    <w:p w14:paraId="57081098" w14:textId="6E29522D" w:rsidR="00762CB8" w:rsidRDefault="00762CB8" w:rsidP="008C0A8E">
      <w:pPr>
        <w:pStyle w:val="Footer"/>
      </w:pPr>
    </w:p>
    <w:p w14:paraId="05A9DD10" w14:textId="77777777" w:rsidR="002A46FA" w:rsidRDefault="002A46FA" w:rsidP="008C0A8E"/>
    <w:p w14:paraId="16FAF4EF" w14:textId="3F9B3DAD" w:rsidR="002B1A21" w:rsidRDefault="002B1A21" w:rsidP="008C0A8E">
      <w:pPr>
        <w:pStyle w:val="StyleHeading2Sub-headingH2ChapterNumberAppendixLetterchnh"/>
      </w:pPr>
      <w:bookmarkStart w:id="26" w:name="_Toc141844800"/>
      <w:bookmarkStart w:id="27" w:name="_Toc143500967"/>
      <w:bookmarkStart w:id="28" w:name="_Toc144299918"/>
      <w:bookmarkStart w:id="29" w:name="_Toc145125005"/>
      <w:r>
        <w:t xml:space="preserve">Exception </w:t>
      </w:r>
      <w:proofErr w:type="gramStart"/>
      <w:r>
        <w:t>Flow  1</w:t>
      </w:r>
      <w:proofErr w:type="gramEnd"/>
      <w:r>
        <w:t xml:space="preserve">: </w:t>
      </w:r>
      <w:r w:rsidR="005C2E61">
        <w:t xml:space="preserve">unsuccessful </w:t>
      </w:r>
      <w:r w:rsidR="00066B51">
        <w:t>login due to invalid username or  password.</w:t>
      </w:r>
    </w:p>
    <w:p w14:paraId="3D47347A" w14:textId="4B4EE2F4" w:rsidR="00960EDF" w:rsidRDefault="00066B51" w:rsidP="00927FE2">
      <w:pPr>
        <w:pStyle w:val="ListParagraph"/>
        <w:numPr>
          <w:ilvl w:val="0"/>
          <w:numId w:val="13"/>
        </w:numPr>
      </w:pPr>
      <w:r>
        <w:t>User enters username.</w:t>
      </w:r>
    </w:p>
    <w:p w14:paraId="0AD2929A" w14:textId="463FEAA2" w:rsidR="00066B51" w:rsidRDefault="00066B51" w:rsidP="00927FE2">
      <w:pPr>
        <w:pStyle w:val="ListParagraph"/>
        <w:numPr>
          <w:ilvl w:val="0"/>
          <w:numId w:val="13"/>
        </w:numPr>
      </w:pPr>
      <w:r>
        <w:t>User enters password.</w:t>
      </w:r>
    </w:p>
    <w:p w14:paraId="2C658FA5" w14:textId="64749836" w:rsidR="00066B51" w:rsidRDefault="00066B51" w:rsidP="00927FE2">
      <w:pPr>
        <w:pStyle w:val="ListParagraph"/>
        <w:numPr>
          <w:ilvl w:val="0"/>
          <w:numId w:val="13"/>
        </w:numPr>
      </w:pPr>
      <w:r>
        <w:t>User selects role.</w:t>
      </w:r>
    </w:p>
    <w:p w14:paraId="12190229" w14:textId="23855D79" w:rsidR="00066B51" w:rsidRDefault="00066B51" w:rsidP="00927FE2">
      <w:pPr>
        <w:pStyle w:val="ListParagraph"/>
        <w:numPr>
          <w:ilvl w:val="0"/>
          <w:numId w:val="13"/>
        </w:numPr>
      </w:pPr>
      <w:r>
        <w:t>User Clicks on login button.</w:t>
      </w:r>
    </w:p>
    <w:p w14:paraId="72C5A62F" w14:textId="7D123C2B" w:rsidR="00066B51" w:rsidRDefault="00066B51" w:rsidP="00927FE2">
      <w:pPr>
        <w:pStyle w:val="ListParagraph"/>
        <w:numPr>
          <w:ilvl w:val="0"/>
          <w:numId w:val="13"/>
        </w:numPr>
      </w:pPr>
      <w:r>
        <w:t>System displays the error message “Please enter valid username or password”.</w:t>
      </w:r>
    </w:p>
    <w:p w14:paraId="06D5B264" w14:textId="77777777" w:rsidR="00066B51" w:rsidRDefault="00066B51" w:rsidP="008C0A8E"/>
    <w:p w14:paraId="65DC4E6C" w14:textId="7ED27237" w:rsidR="00066B51" w:rsidRDefault="00066B51" w:rsidP="008C0A8E">
      <w:pPr>
        <w:pStyle w:val="StyleHeading2Sub-headingH2ChapterNumberAppendixLetterchnh"/>
      </w:pPr>
      <w:r>
        <w:t xml:space="preserve">Exception </w:t>
      </w:r>
      <w:proofErr w:type="gramStart"/>
      <w:r>
        <w:t>Flow  2</w:t>
      </w:r>
      <w:proofErr w:type="gramEnd"/>
      <w:r>
        <w:t xml:space="preserve">: unsuccessful </w:t>
      </w:r>
      <w:r>
        <w:t>login due to wrong selection of role.</w:t>
      </w:r>
    </w:p>
    <w:p w14:paraId="077F0CD8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enters username.</w:t>
      </w:r>
    </w:p>
    <w:p w14:paraId="301C6315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enters password.</w:t>
      </w:r>
    </w:p>
    <w:p w14:paraId="4C11E156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selects role.</w:t>
      </w:r>
    </w:p>
    <w:p w14:paraId="64FE8FBC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Clicks on login button.</w:t>
      </w:r>
    </w:p>
    <w:p w14:paraId="14DD03EE" w14:textId="32F70FD0" w:rsidR="00066B51" w:rsidRDefault="00066B51" w:rsidP="00927FE2">
      <w:pPr>
        <w:pStyle w:val="ListParagraph"/>
        <w:numPr>
          <w:ilvl w:val="0"/>
          <w:numId w:val="14"/>
        </w:numPr>
      </w:pPr>
      <w:r>
        <w:t>System displays the error message “</w:t>
      </w:r>
      <w:r w:rsidR="009D6D3B">
        <w:t>You are not signed up for this role. Please selects your role correctly.</w:t>
      </w:r>
      <w:proofErr w:type="gramStart"/>
      <w:r>
        <w:t>”.</w:t>
      </w:r>
      <w:proofErr w:type="gramEnd"/>
    </w:p>
    <w:p w14:paraId="6FB4F2E6" w14:textId="77777777" w:rsidR="00960EDF" w:rsidRDefault="00960EDF" w:rsidP="008C0A8E"/>
    <w:p w14:paraId="780B4FD3" w14:textId="00B21AB2" w:rsidR="002B1A21" w:rsidRDefault="00F51C29" w:rsidP="008C0A8E">
      <w:pPr>
        <w:pStyle w:val="StyleHeading2Sub-headingH2ChapterNumberAppendixLetterchnh"/>
      </w:pPr>
      <w:bookmarkStart w:id="30" w:name="_Toc458764038"/>
      <w:r>
        <w:t xml:space="preserve"> </w:t>
      </w:r>
      <w:r w:rsidR="00960EDF">
        <w:t>Exception Flow 3</w:t>
      </w:r>
      <w:r w:rsidR="002B1A21">
        <w:t>: Web Server Down</w:t>
      </w:r>
      <w:bookmarkEnd w:id="30"/>
    </w:p>
    <w:p w14:paraId="34814815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enters username.</w:t>
      </w:r>
    </w:p>
    <w:p w14:paraId="5EB71269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enters password.</w:t>
      </w:r>
    </w:p>
    <w:p w14:paraId="304A3C9C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selects role.</w:t>
      </w:r>
    </w:p>
    <w:p w14:paraId="3CF52977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Clicks on login button.</w:t>
      </w:r>
    </w:p>
    <w:p w14:paraId="23E2FD8E" w14:textId="24448D8E" w:rsidR="002B1A21" w:rsidRPr="00B07296" w:rsidRDefault="002B1A21" w:rsidP="00927FE2">
      <w:pPr>
        <w:pStyle w:val="ListParagraph"/>
        <w:numPr>
          <w:ilvl w:val="0"/>
          <w:numId w:val="15"/>
        </w:numPr>
      </w:pPr>
      <w:r>
        <w:t>The system displays an error message regarding web server unavailability problem</w:t>
      </w:r>
    </w:p>
    <w:p w14:paraId="5625E615" w14:textId="3B4A47C6" w:rsidR="002B1A21" w:rsidRDefault="00960EDF" w:rsidP="008C0A8E">
      <w:pPr>
        <w:pStyle w:val="StyleHeading2Sub-headingH2ChapterNumberAppendixLetterchnh"/>
      </w:pPr>
      <w:bookmarkStart w:id="31" w:name="_Toc458764039"/>
      <w:r>
        <w:t>Exception Flow 4</w:t>
      </w:r>
      <w:r w:rsidR="002B1A21">
        <w:t>: Database Connectivity Error</w:t>
      </w:r>
      <w:bookmarkEnd w:id="31"/>
    </w:p>
    <w:p w14:paraId="06F8A7FF" w14:textId="77777777" w:rsidR="002B1A21" w:rsidRDefault="002B1A21" w:rsidP="008C0A8E"/>
    <w:p w14:paraId="459E5897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enters username.</w:t>
      </w:r>
    </w:p>
    <w:p w14:paraId="66B970F8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enters password.</w:t>
      </w:r>
    </w:p>
    <w:p w14:paraId="732FCB4F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selects role.</w:t>
      </w:r>
    </w:p>
    <w:p w14:paraId="0B978126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Clicks on login button.</w:t>
      </w:r>
    </w:p>
    <w:p w14:paraId="4DEF58EB" w14:textId="77777777" w:rsidR="002B1A21" w:rsidRPr="002445D4" w:rsidRDefault="002B1A21" w:rsidP="00927FE2">
      <w:pPr>
        <w:pStyle w:val="ListParagraph"/>
        <w:numPr>
          <w:ilvl w:val="0"/>
          <w:numId w:val="7"/>
        </w:numPr>
      </w:pPr>
      <w:r w:rsidRPr="00B22A32">
        <w:t>The system</w:t>
      </w:r>
      <w:r>
        <w:t xml:space="preserve"> displays an error message regarding database connectivity problem.</w:t>
      </w:r>
    </w:p>
    <w:p w14:paraId="72331186" w14:textId="23A1E390" w:rsidR="002B1A21" w:rsidRDefault="00960EDF" w:rsidP="008C0A8E">
      <w:pPr>
        <w:pStyle w:val="StyleHeading2Sub-headingH2ChapterNumberAppendixLetterchnh"/>
      </w:pPr>
      <w:bookmarkStart w:id="32" w:name="_Toc458764040"/>
      <w:r>
        <w:t>Exception Flow 5</w:t>
      </w:r>
      <w:r w:rsidR="002B1A21">
        <w:t>: Network Connectivity Error</w:t>
      </w:r>
      <w:bookmarkEnd w:id="32"/>
    </w:p>
    <w:p w14:paraId="2C343FEF" w14:textId="77777777" w:rsidR="002B1A21" w:rsidRDefault="002B1A21" w:rsidP="008C0A8E"/>
    <w:p w14:paraId="4E425490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enters username.</w:t>
      </w:r>
    </w:p>
    <w:p w14:paraId="61B2F645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enters password.</w:t>
      </w:r>
    </w:p>
    <w:p w14:paraId="299EACBB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selects role.</w:t>
      </w:r>
    </w:p>
    <w:p w14:paraId="4755387B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Clicks on login button.</w:t>
      </w:r>
    </w:p>
    <w:p w14:paraId="1C5D931F" w14:textId="77777777" w:rsidR="002B1A21" w:rsidRPr="002445D4" w:rsidRDefault="002B1A21" w:rsidP="00927FE2">
      <w:pPr>
        <w:pStyle w:val="ListParagraph"/>
        <w:numPr>
          <w:ilvl w:val="0"/>
          <w:numId w:val="8"/>
        </w:numPr>
      </w:pPr>
      <w:r w:rsidRPr="00B22A32">
        <w:t>The system</w:t>
      </w:r>
      <w:r>
        <w:t xml:space="preserve"> displays an error message regarding network connectivity problem.</w:t>
      </w:r>
    </w:p>
    <w:p w14:paraId="2150605E" w14:textId="77777777" w:rsidR="00AF20B3" w:rsidRDefault="00AF20B3" w:rsidP="008C0A8E">
      <w:pPr>
        <w:pStyle w:val="StyleHeading2Sub-headingH2ChapterNumberAppendixLetterchnh"/>
      </w:pPr>
    </w:p>
    <w:p w14:paraId="348E452A" w14:textId="0631C8C9" w:rsidR="00B67E7B" w:rsidRPr="009F5790" w:rsidRDefault="00B67E7B" w:rsidP="008C0A8E">
      <w:pPr>
        <w:pStyle w:val="Caption"/>
      </w:pPr>
      <w:r>
        <w:tab/>
      </w:r>
    </w:p>
    <w:tbl>
      <w:tblPr>
        <w:tblpPr w:leftFromText="180" w:rightFromText="180" w:vertAnchor="text" w:horzAnchor="margin" w:tblpXSpec="right" w:tblpY="7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8C0A8E" w:rsidRPr="009F5790" w14:paraId="256C4319" w14:textId="77777777" w:rsidTr="008C0A8E">
        <w:trPr>
          <w:tblHeader/>
        </w:trPr>
        <w:tc>
          <w:tcPr>
            <w:tcW w:w="3168" w:type="dxa"/>
          </w:tcPr>
          <w:p w14:paraId="56988620" w14:textId="77777777" w:rsidR="008C0A8E" w:rsidRPr="009F5790" w:rsidRDefault="008C0A8E" w:rsidP="008C0A8E">
            <w:bookmarkStart w:id="33" w:name="_Toc144299927"/>
            <w:bookmarkStart w:id="34" w:name="_Toc145125013"/>
            <w:bookmarkStart w:id="35" w:name="_Toc165439511"/>
            <w:bookmarkStart w:id="36" w:name="_Toc186019620"/>
            <w:bookmarkStart w:id="37" w:name="_Toc302030208"/>
            <w:bookmarkEnd w:id="26"/>
            <w:bookmarkEnd w:id="27"/>
            <w:bookmarkEnd w:id="28"/>
            <w:bookmarkEnd w:id="29"/>
            <w:r w:rsidRPr="009F5790">
              <w:lastRenderedPageBreak/>
              <w:t>Flow Name</w:t>
            </w:r>
          </w:p>
        </w:tc>
        <w:tc>
          <w:tcPr>
            <w:tcW w:w="5688" w:type="dxa"/>
          </w:tcPr>
          <w:p w14:paraId="345E6C44" w14:textId="77777777" w:rsidR="008C0A8E" w:rsidRPr="009F5790" w:rsidRDefault="008C0A8E" w:rsidP="008C0A8E">
            <w:r w:rsidRPr="009F5790">
              <w:t>Post Condition</w:t>
            </w:r>
          </w:p>
        </w:tc>
      </w:tr>
      <w:tr w:rsidR="008C0A8E" w:rsidRPr="009F5790" w14:paraId="2C152035" w14:textId="77777777" w:rsidTr="008C0A8E">
        <w:tc>
          <w:tcPr>
            <w:tcW w:w="3168" w:type="dxa"/>
          </w:tcPr>
          <w:p w14:paraId="4556DA1E" w14:textId="77777777" w:rsidR="008C0A8E" w:rsidRPr="009F5790" w:rsidRDefault="008C0A8E" w:rsidP="008C0A8E">
            <w:r>
              <w:t xml:space="preserve"> Successful Login</w:t>
            </w:r>
          </w:p>
        </w:tc>
        <w:tc>
          <w:tcPr>
            <w:tcW w:w="5688" w:type="dxa"/>
          </w:tcPr>
          <w:p w14:paraId="2FFA880B" w14:textId="77777777" w:rsidR="008C0A8E" w:rsidRPr="00DC1893" w:rsidRDefault="008C0A8E" w:rsidP="008C0A8E">
            <w:r>
              <w:t>System will redirect the user to home page.</w:t>
            </w:r>
          </w:p>
          <w:p w14:paraId="3941CAFD" w14:textId="77777777" w:rsidR="008C0A8E" w:rsidRPr="008D5133" w:rsidRDefault="008C0A8E" w:rsidP="008C0A8E">
            <w:pPr>
              <w:pStyle w:val="infoblue"/>
            </w:pPr>
          </w:p>
        </w:tc>
      </w:tr>
      <w:tr w:rsidR="008C0A8E" w:rsidRPr="009F5790" w14:paraId="4D4A1F24" w14:textId="77777777" w:rsidTr="008C0A8E">
        <w:tc>
          <w:tcPr>
            <w:tcW w:w="3168" w:type="dxa"/>
          </w:tcPr>
          <w:p w14:paraId="418151FE" w14:textId="77777777" w:rsidR="008C0A8E" w:rsidRPr="009F5790" w:rsidRDefault="008C0A8E" w:rsidP="008C0A8E">
            <w:r>
              <w:t>Unsuccessful Login due to invalid username or password.</w:t>
            </w:r>
          </w:p>
        </w:tc>
        <w:tc>
          <w:tcPr>
            <w:tcW w:w="5688" w:type="dxa"/>
          </w:tcPr>
          <w:p w14:paraId="193354B8" w14:textId="77777777" w:rsidR="008C0A8E" w:rsidRDefault="008C0A8E" w:rsidP="008C0A8E">
            <w:r>
              <w:t>System displays the error message “Please enter valid username or password”.</w:t>
            </w:r>
          </w:p>
          <w:p w14:paraId="6145C958" w14:textId="77777777" w:rsidR="008C0A8E" w:rsidRPr="009F5790" w:rsidRDefault="008C0A8E" w:rsidP="008C0A8E"/>
        </w:tc>
      </w:tr>
      <w:tr w:rsidR="008C0A8E" w:rsidRPr="009F5790" w14:paraId="54171522" w14:textId="77777777" w:rsidTr="008C0A8E">
        <w:tc>
          <w:tcPr>
            <w:tcW w:w="3168" w:type="dxa"/>
          </w:tcPr>
          <w:p w14:paraId="2F9990AE" w14:textId="3E247236" w:rsidR="008C0A8E" w:rsidRPr="009F5790" w:rsidRDefault="00F51C29" w:rsidP="008C0A8E">
            <w:r>
              <w:t>Unsuccessful Login due</w:t>
            </w:r>
            <w:r w:rsidR="008C0A8E">
              <w:t xml:space="preserve"> to wrong selection of role.</w:t>
            </w:r>
          </w:p>
        </w:tc>
        <w:tc>
          <w:tcPr>
            <w:tcW w:w="5688" w:type="dxa"/>
          </w:tcPr>
          <w:p w14:paraId="31502C91" w14:textId="77777777" w:rsidR="008C0A8E" w:rsidRDefault="008C0A8E" w:rsidP="008C0A8E">
            <w:r>
              <w:t>System displays the error message “You are not signed up for this role. Please selects your role correctly.</w:t>
            </w:r>
            <w:proofErr w:type="gramStart"/>
            <w:r>
              <w:t>”.</w:t>
            </w:r>
            <w:proofErr w:type="gramEnd"/>
          </w:p>
          <w:p w14:paraId="6BCA89D8" w14:textId="77777777" w:rsidR="008C0A8E" w:rsidRPr="009F5790" w:rsidRDefault="008C0A8E" w:rsidP="008C0A8E"/>
        </w:tc>
      </w:tr>
      <w:tr w:rsidR="008C0A8E" w:rsidRPr="009F5790" w14:paraId="73B4F083" w14:textId="77777777" w:rsidTr="008C0A8E">
        <w:tc>
          <w:tcPr>
            <w:tcW w:w="3168" w:type="dxa"/>
          </w:tcPr>
          <w:p w14:paraId="1492A853" w14:textId="77777777" w:rsidR="008C0A8E" w:rsidRPr="009F5790" w:rsidRDefault="008C0A8E" w:rsidP="008C0A8E">
            <w:r w:rsidRPr="00304EDE">
              <w:t>Web Server Down</w:t>
            </w:r>
          </w:p>
        </w:tc>
        <w:tc>
          <w:tcPr>
            <w:tcW w:w="5688" w:type="dxa"/>
          </w:tcPr>
          <w:p w14:paraId="59502C00" w14:textId="77777777" w:rsidR="008C0A8E" w:rsidRPr="009F5790" w:rsidRDefault="008C0A8E" w:rsidP="008C0A8E">
            <w:r w:rsidRPr="00304EDE">
              <w:t>The system should display an error message to the user regarding web server unavailability problem</w:t>
            </w:r>
          </w:p>
        </w:tc>
      </w:tr>
      <w:tr w:rsidR="008C0A8E" w:rsidRPr="009F5790" w14:paraId="4A1FA8CD" w14:textId="77777777" w:rsidTr="008C0A8E">
        <w:tc>
          <w:tcPr>
            <w:tcW w:w="3168" w:type="dxa"/>
          </w:tcPr>
          <w:p w14:paraId="7F7BBCBC" w14:textId="77777777" w:rsidR="008C0A8E" w:rsidRPr="009F5790" w:rsidRDefault="008C0A8E" w:rsidP="008C0A8E">
            <w:r w:rsidRPr="00304EDE">
              <w:t>Database Connectivity Error</w:t>
            </w:r>
          </w:p>
        </w:tc>
        <w:tc>
          <w:tcPr>
            <w:tcW w:w="5688" w:type="dxa"/>
          </w:tcPr>
          <w:p w14:paraId="49046EE8" w14:textId="77777777" w:rsidR="008C0A8E" w:rsidRPr="009F5790" w:rsidRDefault="008C0A8E" w:rsidP="008C0A8E">
            <w:r w:rsidRPr="00304EDE">
              <w:t>The system should display an error message to the user regarding the database connectivity problem</w:t>
            </w:r>
          </w:p>
        </w:tc>
      </w:tr>
      <w:tr w:rsidR="008C0A8E" w:rsidRPr="009F5790" w14:paraId="0C56D02C" w14:textId="77777777" w:rsidTr="008C0A8E">
        <w:tc>
          <w:tcPr>
            <w:tcW w:w="3168" w:type="dxa"/>
          </w:tcPr>
          <w:p w14:paraId="3B9B973D" w14:textId="77777777" w:rsidR="008C0A8E" w:rsidRPr="009F5790" w:rsidRDefault="008C0A8E" w:rsidP="008C0A8E">
            <w:r w:rsidRPr="00304EDE">
              <w:t>Network Connectivity Error</w:t>
            </w:r>
          </w:p>
        </w:tc>
        <w:tc>
          <w:tcPr>
            <w:tcW w:w="5688" w:type="dxa"/>
          </w:tcPr>
          <w:p w14:paraId="5B05E609" w14:textId="77777777" w:rsidR="008C0A8E" w:rsidRPr="009F5790" w:rsidRDefault="008C0A8E" w:rsidP="008C0A8E">
            <w:r w:rsidRPr="00304EDE">
              <w:t>The system should display an error message to the user regarding the network connectivity problem</w:t>
            </w:r>
          </w:p>
        </w:tc>
      </w:tr>
    </w:tbl>
    <w:p w14:paraId="028B5EC2" w14:textId="725E75E5" w:rsidR="009F5790" w:rsidRPr="009F5790" w:rsidRDefault="008C0A8E" w:rsidP="008C0A8E">
      <w:pPr>
        <w:pStyle w:val="StyleHeading1H1Mainheading1Heading1Heading10Head1h1Sec"/>
      </w:pPr>
      <w:proofErr w:type="gramStart"/>
      <w:r>
        <w:t>5.</w:t>
      </w:r>
      <w:r w:rsidR="009F5790" w:rsidRPr="009F5790">
        <w:t>Post</w:t>
      </w:r>
      <w:proofErr w:type="gramEnd"/>
      <w:r w:rsidR="009F5790" w:rsidRPr="009F5790">
        <w:t xml:space="preserve"> Conditions</w:t>
      </w:r>
      <w:bookmarkEnd w:id="33"/>
      <w:bookmarkEnd w:id="34"/>
      <w:bookmarkEnd w:id="35"/>
      <w:bookmarkEnd w:id="36"/>
      <w:bookmarkEnd w:id="37"/>
    </w:p>
    <w:p w14:paraId="332A8832" w14:textId="77777777" w:rsidR="009F5790" w:rsidRPr="009F5790" w:rsidRDefault="009F5790" w:rsidP="008C0A8E">
      <w:pPr>
        <w:pStyle w:val="BodyText3"/>
      </w:pPr>
    </w:p>
    <w:p w14:paraId="23EFDC96" w14:textId="77777777" w:rsidR="009F5790" w:rsidRPr="009F5790" w:rsidRDefault="009F5790" w:rsidP="008C0A8E"/>
    <w:p w14:paraId="62D8D5BC" w14:textId="77777777" w:rsidR="009F5790" w:rsidRPr="009F5790" w:rsidRDefault="009F5790" w:rsidP="008C0A8E"/>
    <w:p w14:paraId="229B6A9E" w14:textId="77777777" w:rsidR="008C0A8E" w:rsidRDefault="008C0A8E" w:rsidP="008C0A8E">
      <w:pPr>
        <w:pStyle w:val="StyleHeading1H1Mainheading1Heading1Heading10Head1h1Sec"/>
        <w:ind w:left="0"/>
      </w:pPr>
      <w:bookmarkStart w:id="38" w:name="_Toc144299928"/>
      <w:bookmarkStart w:id="39" w:name="_Toc145125014"/>
      <w:bookmarkStart w:id="40" w:name="_Toc165439512"/>
      <w:bookmarkStart w:id="41" w:name="_Toc186019621"/>
      <w:bookmarkStart w:id="42" w:name="_Toc302030209"/>
    </w:p>
    <w:p w14:paraId="3F55F9F4" w14:textId="77777777" w:rsidR="008C0A8E" w:rsidRDefault="008C0A8E" w:rsidP="008C0A8E">
      <w:pPr>
        <w:pStyle w:val="StyleHeading1H1Mainheading1Heading1Heading10Head1h1Sec"/>
        <w:ind w:left="0"/>
      </w:pPr>
    </w:p>
    <w:p w14:paraId="6062D536" w14:textId="77777777" w:rsidR="008C0A8E" w:rsidRDefault="008C0A8E" w:rsidP="008C0A8E">
      <w:pPr>
        <w:pStyle w:val="StyleHeading1H1Mainheading1Heading1Heading10Head1h1Sec"/>
        <w:ind w:left="0"/>
      </w:pPr>
    </w:p>
    <w:p w14:paraId="4A9A7513" w14:textId="77777777" w:rsidR="008C0A8E" w:rsidRDefault="008C0A8E" w:rsidP="008C0A8E">
      <w:pPr>
        <w:pStyle w:val="StyleHeading1H1Mainheading1Heading1Heading10Head1h1Sec"/>
        <w:ind w:left="0"/>
      </w:pPr>
    </w:p>
    <w:p w14:paraId="228A286E" w14:textId="77777777" w:rsidR="008C0A8E" w:rsidRDefault="008C0A8E" w:rsidP="008C0A8E">
      <w:pPr>
        <w:pStyle w:val="StyleHeading1H1Mainheading1Heading1Heading10Head1h1Sec"/>
        <w:ind w:left="0"/>
      </w:pPr>
    </w:p>
    <w:p w14:paraId="18810A29" w14:textId="77777777" w:rsidR="00030F11" w:rsidRDefault="00030F11" w:rsidP="00030F11">
      <w:pPr>
        <w:pStyle w:val="StyleHeading1H1Mainheading1Heading1Heading10Head1h1Sec"/>
        <w:ind w:left="1080"/>
      </w:pPr>
    </w:p>
    <w:p w14:paraId="338C66C3" w14:textId="736A9ABA" w:rsidR="009F5790" w:rsidRPr="009F5790" w:rsidRDefault="009F5790" w:rsidP="00927FE2">
      <w:pPr>
        <w:pStyle w:val="StyleHeading1H1Mainheading1Heading1Heading10Head1h1Sec"/>
        <w:numPr>
          <w:ilvl w:val="0"/>
          <w:numId w:val="8"/>
        </w:numPr>
      </w:pPr>
      <w:r w:rsidRPr="009F5790">
        <w:t>Special Requirements</w:t>
      </w:r>
      <w:bookmarkEnd w:id="38"/>
      <w:bookmarkEnd w:id="39"/>
      <w:bookmarkEnd w:id="40"/>
      <w:bookmarkEnd w:id="41"/>
      <w:bookmarkEnd w:id="42"/>
    </w:p>
    <w:p w14:paraId="0DDC14E5" w14:textId="26886B9B" w:rsidR="00437744" w:rsidRPr="0004791E" w:rsidRDefault="008C0A8E" w:rsidP="00030F11">
      <w:pPr>
        <w:pStyle w:val="StyleHeading2Sub-headingH2ChapterNumberAppendixLetterchnh"/>
        <w:ind w:left="978"/>
      </w:pPr>
      <w:bookmarkStart w:id="43" w:name="_Toc458607236"/>
      <w:r>
        <w:t xml:space="preserve">6.1 </w:t>
      </w:r>
      <w:r w:rsidR="00437744">
        <w:t>Performance</w:t>
      </w:r>
      <w:bookmarkEnd w:id="43"/>
      <w:r w:rsidR="00437744" w:rsidRPr="0004791E">
        <w:t xml:space="preserve"> </w:t>
      </w:r>
    </w:p>
    <w:p w14:paraId="07BD094E" w14:textId="3DC3E143" w:rsidR="009D05E1" w:rsidRPr="00ED3402" w:rsidRDefault="009D05E1" w:rsidP="008C0A8E">
      <w:pPr>
        <w:pStyle w:val="Caption"/>
      </w:pPr>
      <w:bookmarkStart w:id="44" w:name="_Toc458607237"/>
      <w:r>
        <w:t xml:space="preserve">    </w:t>
      </w:r>
      <w:r w:rsidR="008C0A8E">
        <w:t xml:space="preserve">                </w:t>
      </w:r>
      <w:r>
        <w:t xml:space="preserve">  </w:t>
      </w:r>
      <w:r w:rsidR="008C0A8E">
        <w:t xml:space="preserve">       </w:t>
      </w:r>
      <w:r w:rsidR="00030F11">
        <w:t xml:space="preserve">       </w:t>
      </w:r>
      <w:r w:rsidR="008C0A8E">
        <w:t xml:space="preserve">The </w:t>
      </w:r>
      <w:r w:rsidR="00F61A57">
        <w:t>applicant will successfully login into the system as per their role</w:t>
      </w:r>
      <w:r w:rsidR="00ED3402">
        <w:t>.</w:t>
      </w:r>
    </w:p>
    <w:p w14:paraId="3E235CA3" w14:textId="1968417A" w:rsidR="00437744" w:rsidRPr="0004791E" w:rsidRDefault="00030F11" w:rsidP="00927FE2">
      <w:pPr>
        <w:pStyle w:val="StyleHeading2Sub-headingH2ChapterNumberAppendixLetterchnh"/>
        <w:numPr>
          <w:ilvl w:val="1"/>
          <w:numId w:val="16"/>
        </w:numPr>
      </w:pPr>
      <w:r>
        <w:t xml:space="preserve"> </w:t>
      </w:r>
      <w:r w:rsidR="00437744">
        <w:t>Availability</w:t>
      </w:r>
      <w:bookmarkEnd w:id="44"/>
      <w:r w:rsidR="00437744">
        <w:t xml:space="preserve"> </w:t>
      </w:r>
    </w:p>
    <w:p w14:paraId="0AD85A7C" w14:textId="0506022E" w:rsidR="00437744" w:rsidRPr="00D005D1" w:rsidRDefault="00D005D1" w:rsidP="00D005D1">
      <w:pPr>
        <w:ind w:left="1440"/>
        <w:rPr>
          <w:b/>
        </w:rPr>
      </w:pPr>
      <w:r>
        <w:t xml:space="preserve">      1. </w:t>
      </w:r>
      <w:r w:rsidR="00437744" w:rsidRPr="00B10BC4">
        <w:t>Application is up and running 24*7</w:t>
      </w:r>
      <w:r w:rsidR="00437744">
        <w:t>.</w:t>
      </w:r>
    </w:p>
    <w:p w14:paraId="1DDA0646" w14:textId="4F5FFFFB" w:rsidR="009F5790" w:rsidRPr="009F5790" w:rsidRDefault="00D005D1" w:rsidP="008C0A8E">
      <w:pPr>
        <w:pStyle w:val="infoblue"/>
      </w:pPr>
      <w:r>
        <w:t xml:space="preserve"> </w:t>
      </w:r>
    </w:p>
    <w:p w14:paraId="3FFBD451" w14:textId="77777777" w:rsidR="009F5790" w:rsidRPr="009F5790" w:rsidRDefault="009F5790" w:rsidP="008C0A8E">
      <w:pPr>
        <w:pStyle w:val="infoblue"/>
      </w:pPr>
    </w:p>
    <w:p w14:paraId="7B4B821C" w14:textId="22E14A41" w:rsidR="009F5790" w:rsidRPr="009F5790" w:rsidRDefault="009F5790" w:rsidP="00927FE2">
      <w:pPr>
        <w:pStyle w:val="StyleHeading1H1Mainheading1Heading1Heading10Head1h1Sec"/>
        <w:numPr>
          <w:ilvl w:val="0"/>
          <w:numId w:val="8"/>
        </w:numPr>
      </w:pPr>
      <w:bookmarkStart w:id="45" w:name="_Toc144299930"/>
      <w:bookmarkStart w:id="46" w:name="_Toc145125016"/>
      <w:bookmarkStart w:id="47" w:name="_Toc165439515"/>
      <w:bookmarkStart w:id="48" w:name="_Toc186019624"/>
      <w:bookmarkStart w:id="49" w:name="_Toc302030212"/>
      <w:r w:rsidRPr="009F5790">
        <w:t>Business Rules</w:t>
      </w:r>
      <w:bookmarkEnd w:id="45"/>
      <w:bookmarkEnd w:id="46"/>
      <w:bookmarkEnd w:id="47"/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B33715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8C0A8E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8C0A8E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8C0A8E">
            <w:r w:rsidRPr="009F5790">
              <w:t>System action (if BR fails)</w:t>
            </w:r>
          </w:p>
        </w:tc>
      </w:tr>
      <w:tr w:rsidR="009F5790" w:rsidRPr="009F5790" w14:paraId="5E4F9659" w14:textId="77777777" w:rsidTr="00391FD3">
        <w:trPr>
          <w:trHeight w:val="498"/>
        </w:trPr>
        <w:tc>
          <w:tcPr>
            <w:tcW w:w="2268" w:type="dxa"/>
          </w:tcPr>
          <w:p w14:paraId="34BE25B9" w14:textId="4336A7C0" w:rsidR="009F5790" w:rsidRPr="00AD3160" w:rsidRDefault="00207CB3" w:rsidP="008C0A8E">
            <w:pPr>
              <w:pStyle w:val="infoblue"/>
            </w:pPr>
            <w:r w:rsidRPr="00AD3160">
              <w:t>BR01</w:t>
            </w:r>
          </w:p>
        </w:tc>
        <w:tc>
          <w:tcPr>
            <w:tcW w:w="3636" w:type="dxa"/>
          </w:tcPr>
          <w:p w14:paraId="7DB9F38F" w14:textId="5A9F127B" w:rsidR="009F5790" w:rsidRPr="00AD3160" w:rsidRDefault="00030F11" w:rsidP="008C0A8E">
            <w:pPr>
              <w:pStyle w:val="infoblue"/>
            </w:pPr>
            <w:r>
              <w:t>Username and password should be correct.</w:t>
            </w:r>
          </w:p>
        </w:tc>
        <w:tc>
          <w:tcPr>
            <w:tcW w:w="2952" w:type="dxa"/>
          </w:tcPr>
          <w:p w14:paraId="61C1AE7B" w14:textId="214B9A1C" w:rsidR="009F5790" w:rsidRPr="00AD3160" w:rsidRDefault="00391FD3" w:rsidP="00030F11">
            <w:pPr>
              <w:pStyle w:val="infoblue"/>
            </w:pPr>
            <w:r w:rsidRPr="00AD3160">
              <w:t xml:space="preserve">Error message is displayed if </w:t>
            </w:r>
            <w:r w:rsidR="00030F11">
              <w:t>they are incorrect.</w:t>
            </w:r>
          </w:p>
        </w:tc>
      </w:tr>
      <w:tr w:rsidR="00391FD3" w:rsidRPr="009F5790" w14:paraId="59A47417" w14:textId="77777777" w:rsidTr="00B33715">
        <w:tc>
          <w:tcPr>
            <w:tcW w:w="2268" w:type="dxa"/>
          </w:tcPr>
          <w:p w14:paraId="4C6EBE76" w14:textId="649A57F1" w:rsidR="00391FD3" w:rsidRPr="00AD3160" w:rsidRDefault="00030F11" w:rsidP="008C0A8E">
            <w:pPr>
              <w:pStyle w:val="infoblue"/>
            </w:pPr>
            <w:r>
              <w:t>BR02</w:t>
            </w:r>
          </w:p>
        </w:tc>
        <w:tc>
          <w:tcPr>
            <w:tcW w:w="3636" w:type="dxa"/>
          </w:tcPr>
          <w:p w14:paraId="4F8DA5EF" w14:textId="6C63EB47" w:rsidR="00391FD3" w:rsidRPr="00AD3160" w:rsidRDefault="00030F11" w:rsidP="008C0A8E">
            <w:pPr>
              <w:pStyle w:val="infoblue"/>
            </w:pPr>
            <w:r>
              <w:t>Only 3 options are available for role.</w:t>
            </w:r>
          </w:p>
        </w:tc>
        <w:tc>
          <w:tcPr>
            <w:tcW w:w="2952" w:type="dxa"/>
          </w:tcPr>
          <w:p w14:paraId="08239F57" w14:textId="14682ED5" w:rsidR="00391FD3" w:rsidRPr="00AD3160" w:rsidRDefault="00030F11" w:rsidP="008C0A8E">
            <w:pPr>
              <w:pStyle w:val="infoblue"/>
            </w:pPr>
            <w:r w:rsidRPr="00AD3160">
              <w:t>Error message is displayed if not selected</w:t>
            </w:r>
          </w:p>
        </w:tc>
      </w:tr>
    </w:tbl>
    <w:p w14:paraId="12195B52" w14:textId="77777777" w:rsidR="009F5790" w:rsidRPr="009F5790" w:rsidRDefault="009F5790" w:rsidP="008C0A8E">
      <w:pPr>
        <w:pStyle w:val="CommentText"/>
      </w:pPr>
    </w:p>
    <w:p w14:paraId="71D104B2" w14:textId="77777777" w:rsidR="009F5790" w:rsidRPr="009F5790" w:rsidRDefault="009F5790" w:rsidP="008C0A8E">
      <w:pPr>
        <w:pStyle w:val="CommentText"/>
      </w:pPr>
    </w:p>
    <w:p w14:paraId="115133B1" w14:textId="77777777" w:rsidR="003F3124" w:rsidRDefault="003F3124" w:rsidP="008C0A8E">
      <w:pPr>
        <w:pStyle w:val="StyleHeading1H1Mainheading1Heading1Heading10Head1h1Sec"/>
      </w:pPr>
      <w:bookmarkStart w:id="50" w:name="_Toc144299931"/>
      <w:bookmarkStart w:id="51" w:name="_Toc145125017"/>
      <w:bookmarkStart w:id="52" w:name="_Toc165439516"/>
      <w:bookmarkStart w:id="53" w:name="_Toc186019625"/>
      <w:bookmarkStart w:id="54" w:name="_Toc302030213"/>
    </w:p>
    <w:p w14:paraId="5FCAD465" w14:textId="6F42D0AD" w:rsidR="009F5790" w:rsidRPr="009F5790" w:rsidRDefault="009F5790" w:rsidP="00927FE2">
      <w:pPr>
        <w:pStyle w:val="StyleHeading1H1Mainheading1Heading1Heading10Head1h1Sec"/>
        <w:numPr>
          <w:ilvl w:val="0"/>
          <w:numId w:val="8"/>
        </w:numPr>
      </w:pPr>
      <w:r w:rsidRPr="009F5790">
        <w:t>Diagrams</w:t>
      </w:r>
      <w:bookmarkEnd w:id="50"/>
      <w:bookmarkEnd w:id="51"/>
      <w:bookmarkEnd w:id="52"/>
      <w:bookmarkEnd w:id="53"/>
      <w:bookmarkEnd w:id="54"/>
    </w:p>
    <w:p w14:paraId="034BDB38" w14:textId="50E928DE" w:rsidR="009F5790" w:rsidRDefault="009F5790" w:rsidP="008C0A8E">
      <w:pPr>
        <w:pStyle w:val="StyleHeading2Sub-headingH2ChapterNumberAppendixLetterchnh"/>
      </w:pPr>
      <w:bookmarkStart w:id="55" w:name="_Toc144299932"/>
      <w:bookmarkStart w:id="56" w:name="_Toc145125018"/>
      <w:bookmarkStart w:id="57" w:name="_Toc165439517"/>
      <w:bookmarkStart w:id="58" w:name="_Toc186019626"/>
      <w:bookmarkStart w:id="59" w:name="_Toc302030214"/>
      <w:r w:rsidRPr="009F5790">
        <w:t>Use Case Diagram</w:t>
      </w:r>
      <w:bookmarkEnd w:id="55"/>
      <w:bookmarkEnd w:id="56"/>
      <w:bookmarkEnd w:id="57"/>
      <w:bookmarkEnd w:id="58"/>
      <w:bookmarkEnd w:id="59"/>
    </w:p>
    <w:p w14:paraId="21B76358" w14:textId="69F791E5" w:rsidR="00103298" w:rsidRDefault="00030F11" w:rsidP="00927FE2">
      <w:pPr>
        <w:pStyle w:val="StyleHeading2Sub-headingH2ChapterNumberAppendixLetterchnh"/>
        <w:numPr>
          <w:ilvl w:val="1"/>
          <w:numId w:val="8"/>
        </w:numPr>
      </w:pPr>
      <w:r>
        <w:t>For Successful Login</w:t>
      </w:r>
    </w:p>
    <w:p w14:paraId="59A4FB2C" w14:textId="727DE200" w:rsidR="00030F11" w:rsidRPr="009F5790" w:rsidRDefault="00030F11" w:rsidP="00030F11">
      <w:pPr>
        <w:pStyle w:val="StyleHeading2Sub-headingH2ChapterNumberAppendixLetterchnh"/>
        <w:ind w:left="0" w:firstLine="0"/>
      </w:pPr>
      <w:r>
        <w:rPr>
          <w:noProof/>
          <w:lang w:val="en-US"/>
        </w:rPr>
        <w:drawing>
          <wp:inline distT="0" distB="0" distL="0" distR="0" wp14:anchorId="62541F98" wp14:editId="38B75B15">
            <wp:extent cx="6534150" cy="3643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536" cy="36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B5A9" w14:textId="5045EB18" w:rsidR="009F5790" w:rsidRPr="009F5790" w:rsidRDefault="009F5790" w:rsidP="008C0A8E"/>
    <w:p w14:paraId="3743A5AF" w14:textId="4A3C4F73" w:rsidR="009F5790" w:rsidRPr="009F5790" w:rsidRDefault="009F5790" w:rsidP="008C0A8E">
      <w:pPr>
        <w:pStyle w:val="StyleHeading2Sub-headingH2ChapterNumberAppendixLetterchnh"/>
      </w:pPr>
      <w:bookmarkStart w:id="60" w:name="_Toc144299933"/>
      <w:bookmarkStart w:id="61" w:name="_Toc145125019"/>
      <w:r w:rsidRPr="009F5790">
        <w:br w:type="page"/>
      </w:r>
      <w:bookmarkEnd w:id="60"/>
      <w:bookmarkEnd w:id="61"/>
      <w:r w:rsidR="00481777" w:rsidRPr="009F5790">
        <w:lastRenderedPageBreak/>
        <w:t xml:space="preserve"> </w:t>
      </w:r>
    </w:p>
    <w:p w14:paraId="35E2DE9C" w14:textId="1CA5AF7B" w:rsidR="009F5790" w:rsidRPr="009F5790" w:rsidRDefault="009F5790" w:rsidP="00927FE2">
      <w:pPr>
        <w:pStyle w:val="TOCHeading"/>
        <w:numPr>
          <w:ilvl w:val="0"/>
          <w:numId w:val="8"/>
        </w:numPr>
      </w:pPr>
      <w:bookmarkStart w:id="62" w:name="_Toc144299934"/>
      <w:bookmarkStart w:id="63" w:name="_Toc145125020"/>
      <w:bookmarkStart w:id="64" w:name="_Toc165439519"/>
      <w:bookmarkStart w:id="65" w:name="_Toc186019628"/>
      <w:bookmarkStart w:id="66" w:name="_Toc302030216"/>
      <w:r w:rsidRPr="009F5790">
        <w:t>Scenarios</w:t>
      </w:r>
      <w:bookmarkEnd w:id="62"/>
      <w:bookmarkEnd w:id="63"/>
      <w:bookmarkEnd w:id="64"/>
      <w:bookmarkEnd w:id="65"/>
      <w:bookmarkEnd w:id="66"/>
    </w:p>
    <w:p w14:paraId="37B8C6AE" w14:textId="7B7E91CD" w:rsidR="002B1A21" w:rsidRPr="009F5790" w:rsidRDefault="009F5790" w:rsidP="002963F8">
      <w:pPr>
        <w:pStyle w:val="StyleHeading2Sub-headingH2ChapterNumberAppendixLetterchnh"/>
        <w:ind w:left="978" w:firstLine="102"/>
      </w:pPr>
      <w:bookmarkStart w:id="67" w:name="_Toc144299935"/>
      <w:bookmarkStart w:id="68" w:name="_Toc145125021"/>
      <w:bookmarkStart w:id="69" w:name="_Toc165439520"/>
      <w:bookmarkStart w:id="70" w:name="_Toc186019629"/>
      <w:bookmarkStart w:id="71" w:name="_Toc302030217"/>
      <w:r w:rsidRPr="009F5790">
        <w:t>Success Scenarios</w:t>
      </w:r>
      <w:bookmarkStart w:id="72" w:name="_Toc144299936"/>
      <w:bookmarkStart w:id="73" w:name="_Toc145125022"/>
      <w:bookmarkStart w:id="74" w:name="_Toc165439521"/>
      <w:bookmarkStart w:id="75" w:name="_Toc186019630"/>
      <w:bookmarkStart w:id="76" w:name="_Toc302030218"/>
      <w:bookmarkEnd w:id="67"/>
      <w:bookmarkEnd w:id="68"/>
      <w:bookmarkEnd w:id="69"/>
      <w:bookmarkEnd w:id="70"/>
      <w:bookmarkEnd w:id="71"/>
    </w:p>
    <w:p w14:paraId="46AAC4DF" w14:textId="7A278803" w:rsidR="002B1A21" w:rsidRDefault="002B1A21" w:rsidP="00927FE2">
      <w:pPr>
        <w:pStyle w:val="ListParagraph"/>
        <w:numPr>
          <w:ilvl w:val="0"/>
          <w:numId w:val="9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030F11">
        <w:rPr>
          <w:rFonts w:eastAsiaTheme="majorEastAsia"/>
        </w:rPr>
        <w:t>login of the user.</w:t>
      </w:r>
      <w:r w:rsidR="00E6102C">
        <w:rPr>
          <w:rFonts w:eastAsiaTheme="majorEastAsia"/>
        </w:rPr>
        <w:t xml:space="preserve"> </w:t>
      </w:r>
    </w:p>
    <w:p w14:paraId="17B36821" w14:textId="1A4A60CD" w:rsidR="009F5790" w:rsidRPr="009F5790" w:rsidRDefault="00D005D1" w:rsidP="00D005D1">
      <w:pPr>
        <w:pStyle w:val="StyleHeading2Sub-headingH2ChapterNumberAppendixLetterchnh"/>
        <w:ind w:left="978" w:firstLine="0"/>
      </w:pPr>
      <w:r>
        <w:t xml:space="preserve">   </w:t>
      </w:r>
      <w:r w:rsidR="009F5790" w:rsidRPr="009F5790">
        <w:t>Failure Scenarios</w:t>
      </w:r>
      <w:bookmarkEnd w:id="72"/>
      <w:bookmarkEnd w:id="73"/>
      <w:bookmarkEnd w:id="74"/>
      <w:bookmarkEnd w:id="75"/>
      <w:bookmarkEnd w:id="76"/>
    </w:p>
    <w:p w14:paraId="68F823D1" w14:textId="1B3D4949" w:rsidR="009E2863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Login failed </w:t>
      </w:r>
      <w:r w:rsidR="00030F11">
        <w:rPr>
          <w:rFonts w:eastAsiaTheme="majorEastAsia"/>
        </w:rPr>
        <w:t>due to invalid username and password</w:t>
      </w:r>
      <w:proofErr w:type="gramStart"/>
      <w:r w:rsidR="00030F11">
        <w:rPr>
          <w:rFonts w:eastAsiaTheme="majorEastAsia"/>
        </w:rPr>
        <w:t>.</w:t>
      </w:r>
      <w:r w:rsidR="00342115">
        <w:rPr>
          <w:rFonts w:eastAsiaTheme="majorEastAsia"/>
        </w:rPr>
        <w:t>.</w:t>
      </w:r>
      <w:proofErr w:type="gramEnd"/>
      <w:r w:rsidR="009E2863">
        <w:rPr>
          <w:rFonts w:eastAsiaTheme="majorEastAsia"/>
        </w:rPr>
        <w:t xml:space="preserve"> </w:t>
      </w:r>
    </w:p>
    <w:p w14:paraId="1D01AAE3" w14:textId="0FE73A54" w:rsidR="00342115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Login failed </w:t>
      </w:r>
      <w:r w:rsidR="00030F11">
        <w:rPr>
          <w:rFonts w:eastAsiaTheme="majorEastAsia"/>
        </w:rPr>
        <w:t>due to invalid selection of the role.</w:t>
      </w:r>
    </w:p>
    <w:p w14:paraId="441AC215" w14:textId="14C02A6B" w:rsidR="00342115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Login failed</w:t>
      </w:r>
      <w:r w:rsidR="00030F11">
        <w:rPr>
          <w:rFonts w:eastAsiaTheme="majorEastAsia"/>
        </w:rPr>
        <w:t xml:space="preserve"> due to web server down</w:t>
      </w:r>
      <w:proofErr w:type="gramStart"/>
      <w:r w:rsidR="00030F11">
        <w:rPr>
          <w:rFonts w:eastAsiaTheme="majorEastAsia"/>
        </w:rPr>
        <w:t>.</w:t>
      </w:r>
      <w:r w:rsidR="00DD402A">
        <w:rPr>
          <w:rFonts w:eastAsiaTheme="majorEastAsia"/>
        </w:rPr>
        <w:t>.</w:t>
      </w:r>
      <w:proofErr w:type="gramEnd"/>
    </w:p>
    <w:p w14:paraId="14746FA7" w14:textId="32E7F3E6" w:rsidR="009E2863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Login failed </w:t>
      </w:r>
      <w:r>
        <w:rPr>
          <w:rFonts w:eastAsiaTheme="majorEastAsia"/>
        </w:rPr>
        <w:t>due to database connectivity.</w:t>
      </w:r>
    </w:p>
    <w:p w14:paraId="2338ADB1" w14:textId="161DF42E" w:rsidR="009F5790" w:rsidRPr="002963F8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Login failed due to network connectivity.</w:t>
      </w:r>
      <w:bookmarkStart w:id="77" w:name="_GoBack"/>
      <w:bookmarkEnd w:id="77"/>
    </w:p>
    <w:p w14:paraId="506C29A1" w14:textId="32705BE9" w:rsidR="009F5790" w:rsidRDefault="00D005D1" w:rsidP="00D005D1">
      <w:pPr>
        <w:pStyle w:val="StyleHeading1H1Mainheading1Heading1Heading10Head1h1Sec"/>
        <w:ind w:left="720"/>
      </w:pPr>
      <w:bookmarkStart w:id="78" w:name="_Toc144299937"/>
      <w:bookmarkStart w:id="79" w:name="_Toc145125023"/>
      <w:bookmarkStart w:id="80" w:name="_Toc165439522"/>
      <w:bookmarkStart w:id="81" w:name="_Toc186019631"/>
      <w:bookmarkStart w:id="82" w:name="_Toc302030219"/>
      <w:r>
        <w:t xml:space="preserve">         </w:t>
      </w:r>
      <w:r w:rsidR="009F5790" w:rsidRPr="009F5790">
        <w:t>Issues</w:t>
      </w:r>
      <w:bookmarkEnd w:id="78"/>
      <w:bookmarkEnd w:id="79"/>
      <w:bookmarkEnd w:id="80"/>
      <w:bookmarkEnd w:id="81"/>
      <w:bookmarkEnd w:id="82"/>
    </w:p>
    <w:p w14:paraId="44060F7D" w14:textId="23F00337" w:rsidR="00005D4D" w:rsidRDefault="00005D4D" w:rsidP="00927FE2">
      <w:pPr>
        <w:pStyle w:val="NoSpacing"/>
        <w:numPr>
          <w:ilvl w:val="0"/>
          <w:numId w:val="11"/>
        </w:numPr>
      </w:pPr>
      <w:r>
        <w:t>What is to be done if web server is down?</w:t>
      </w:r>
    </w:p>
    <w:p w14:paraId="2A94A7A4" w14:textId="083D35A2" w:rsidR="00005D4D" w:rsidRDefault="00005D4D" w:rsidP="00927FE2">
      <w:pPr>
        <w:pStyle w:val="NoSpacing"/>
        <w:numPr>
          <w:ilvl w:val="0"/>
          <w:numId w:val="11"/>
        </w:numPr>
      </w:pPr>
      <w:r>
        <w:t>What is to be done if there is data connectivity error?</w:t>
      </w:r>
    </w:p>
    <w:p w14:paraId="497C4A89" w14:textId="404446AF" w:rsidR="00D005D1" w:rsidRPr="00005D4D" w:rsidRDefault="00D005D1" w:rsidP="00927FE2">
      <w:pPr>
        <w:pStyle w:val="NoSpacing"/>
        <w:numPr>
          <w:ilvl w:val="0"/>
          <w:numId w:val="11"/>
        </w:numPr>
      </w:pPr>
      <w:r>
        <w:t>What is to be done if there is network connectivity error?</w:t>
      </w:r>
    </w:p>
    <w:p w14:paraId="3B4B31B3" w14:textId="77777777" w:rsidR="009F5790" w:rsidRPr="00581F27" w:rsidRDefault="009F5790" w:rsidP="008C0A8E">
      <w:pPr>
        <w:pStyle w:val="infoblue"/>
      </w:pPr>
    </w:p>
    <w:p w14:paraId="7CC62646" w14:textId="5B753C2C" w:rsidR="009F5790" w:rsidRPr="009F5790" w:rsidRDefault="008154DC" w:rsidP="00927FE2">
      <w:pPr>
        <w:pStyle w:val="StyleHeading1H1Mainheading1Heading1Heading10Head1h1Sec"/>
        <w:numPr>
          <w:ilvl w:val="0"/>
          <w:numId w:val="8"/>
        </w:numPr>
      </w:pPr>
      <w:bookmarkStart w:id="83" w:name="_Toc144299938"/>
      <w:bookmarkStart w:id="84" w:name="_Toc145125024"/>
      <w:bookmarkStart w:id="85" w:name="_Toc165439523"/>
      <w:bookmarkStart w:id="86" w:name="_Toc186019632"/>
      <w:bookmarkStart w:id="87" w:name="_Toc302030220"/>
      <w:r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481777"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9F5790" w:rsidRPr="009F5790">
        <w:t>UI Specifications</w:t>
      </w:r>
      <w:bookmarkEnd w:id="83"/>
      <w:bookmarkEnd w:id="84"/>
      <w:bookmarkEnd w:id="85"/>
      <w:bookmarkEnd w:id="86"/>
      <w:bookmarkEnd w:id="87"/>
    </w:p>
    <w:p w14:paraId="49FE2098" w14:textId="77777777" w:rsidR="0017477B" w:rsidRDefault="0017477B" w:rsidP="008C0A8E">
      <w:pPr>
        <w:pStyle w:val="ListParagraph"/>
      </w:pPr>
    </w:p>
    <w:p w14:paraId="7D783A89" w14:textId="14667645" w:rsidR="008D72DB" w:rsidRDefault="008D72DB" w:rsidP="008C0A8E">
      <w:pPr>
        <w:pStyle w:val="StyleHeading1H1Mainheading1Heading1Heading10Head1h1Sec"/>
      </w:pPr>
      <w:bookmarkStart w:id="88" w:name="_Toc458607240"/>
      <w:r w:rsidRPr="009F5790">
        <w:t>Extension Points</w:t>
      </w:r>
      <w:bookmarkEnd w:id="88"/>
    </w:p>
    <w:p w14:paraId="086A8D17" w14:textId="5F87B918" w:rsidR="008D72DB" w:rsidRPr="0004791E" w:rsidRDefault="008D72DB" w:rsidP="008C0A8E">
      <w:pPr>
        <w:pStyle w:val="StyleHeading2Sub-headingH2ChapterNumberAppendixLetterchnh"/>
      </w:pPr>
      <w:bookmarkStart w:id="89" w:name="_Toc458607241"/>
      <w:r w:rsidRPr="0004791E">
        <w:t xml:space="preserve">Extension in </w:t>
      </w:r>
      <w:r>
        <w:t>Alternate FLOW 1</w:t>
      </w:r>
      <w:r w:rsidRPr="0004791E">
        <w:t>:</w:t>
      </w:r>
      <w:bookmarkEnd w:id="89"/>
      <w:r w:rsidRPr="0004791E">
        <w:t xml:space="preserve"> </w:t>
      </w:r>
    </w:p>
    <w:p w14:paraId="7AB34D72" w14:textId="5B0ED9CF" w:rsidR="008D72DB" w:rsidRPr="00834B20" w:rsidRDefault="00A46255" w:rsidP="008C0A8E">
      <w:pPr>
        <w:rPr>
          <w:b/>
        </w:rPr>
      </w:pPr>
      <w:r>
        <w:t>In step 5</w:t>
      </w:r>
      <w:r w:rsidR="008D72DB" w:rsidRPr="00834B20">
        <w:t>,</w:t>
      </w:r>
      <w:r>
        <w:t xml:space="preserve"> of basic flow if employee checks change field</w:t>
      </w:r>
    </w:p>
    <w:p w14:paraId="13C84CA2" w14:textId="58887A38" w:rsidR="008D72DB" w:rsidRPr="00834B20" w:rsidRDefault="008D72DB" w:rsidP="008C0A8E">
      <w:pPr>
        <w:rPr>
          <w:b/>
        </w:rPr>
      </w:pPr>
      <w:r w:rsidRPr="00834B20">
        <w:t xml:space="preserve">1. </w:t>
      </w:r>
      <w:r w:rsidR="00A46255">
        <w:t>The employee can edit contact number</w:t>
      </w:r>
    </w:p>
    <w:p w14:paraId="06308E77" w14:textId="64A0A817" w:rsidR="008D72DB" w:rsidRPr="00834B20" w:rsidRDefault="008D72DB" w:rsidP="008C0A8E"/>
    <w:p w14:paraId="4B1D6880" w14:textId="77777777" w:rsidR="008D72DB" w:rsidRDefault="008D72DB" w:rsidP="008C0A8E">
      <w:pPr>
        <w:pStyle w:val="ListParagraph"/>
      </w:pPr>
    </w:p>
    <w:p w14:paraId="423EC77F" w14:textId="77777777" w:rsidR="008D72DB" w:rsidRPr="008D72DB" w:rsidRDefault="008D72DB" w:rsidP="008C0A8E">
      <w:pPr>
        <w:pStyle w:val="ListParagraph"/>
      </w:pPr>
    </w:p>
    <w:p w14:paraId="1CEF3B8C" w14:textId="77777777" w:rsidR="008D72DB" w:rsidRDefault="008D72DB" w:rsidP="008C0A8E">
      <w:pPr>
        <w:pStyle w:val="ListParagraph"/>
      </w:pPr>
    </w:p>
    <w:p w14:paraId="04370A17" w14:textId="77777777" w:rsidR="008D72DB" w:rsidRDefault="008D72DB" w:rsidP="008C0A8E">
      <w:pPr>
        <w:pStyle w:val="ListParagraph"/>
      </w:pPr>
    </w:p>
    <w:p w14:paraId="4E8AC0B6" w14:textId="77777777" w:rsidR="008D72DB" w:rsidRPr="00B10BC4" w:rsidRDefault="008D72DB" w:rsidP="008C0A8E">
      <w:pPr>
        <w:pStyle w:val="ListParagraph"/>
      </w:pPr>
    </w:p>
    <w:p w14:paraId="09B544D9" w14:textId="77777777" w:rsidR="009F5790" w:rsidRPr="009F5790" w:rsidRDefault="009F5790" w:rsidP="008C0A8E"/>
    <w:p w14:paraId="0A1EEE56" w14:textId="77777777" w:rsidR="009F5790" w:rsidRPr="009F5790" w:rsidRDefault="009F5790" w:rsidP="008C0A8E"/>
    <w:p w14:paraId="50AD47E6" w14:textId="0F3F000E" w:rsidR="009F5790" w:rsidRPr="009F5790" w:rsidRDefault="00D005D1" w:rsidP="008C0A8E">
      <w:pPr>
        <w:pStyle w:val="StyleHeading1H1Mainheading1Heading1Heading10Head1h1Sec"/>
      </w:pPr>
      <w:bookmarkStart w:id="90" w:name="_Toc144299941"/>
      <w:bookmarkStart w:id="91" w:name="_Toc145125027"/>
      <w:bookmarkStart w:id="92" w:name="_Toc165439526"/>
      <w:bookmarkStart w:id="93" w:name="_Toc186019635"/>
      <w:bookmarkStart w:id="94" w:name="_Toc302030223"/>
      <w:r>
        <w:t xml:space="preserve">10. </w:t>
      </w:r>
      <w:r w:rsidR="00A03D86">
        <w:t xml:space="preserve">  </w:t>
      </w:r>
      <w:r w:rsidR="009F5790" w:rsidRPr="009F5790">
        <w:t>Assumptions</w:t>
      </w:r>
      <w:bookmarkEnd w:id="90"/>
      <w:bookmarkEnd w:id="91"/>
      <w:bookmarkEnd w:id="92"/>
      <w:bookmarkEnd w:id="93"/>
      <w:bookmarkEnd w:id="94"/>
    </w:p>
    <w:p w14:paraId="67B29F3A" w14:textId="6F94476D" w:rsidR="009943F5" w:rsidRDefault="00D005D1" w:rsidP="008C0A8E">
      <w:pPr>
        <w:pStyle w:val="NoSpacing"/>
      </w:pPr>
      <w:r>
        <w:t xml:space="preserve">                     Only signed up users can login into the hotel management website.</w:t>
      </w:r>
      <w:r>
        <w:tab/>
      </w:r>
    </w:p>
    <w:p w14:paraId="4A935DA5" w14:textId="77777777" w:rsidR="009943F5" w:rsidRPr="009F5790" w:rsidRDefault="009943F5" w:rsidP="008C0A8E">
      <w:pPr>
        <w:pStyle w:val="NoSpacing"/>
      </w:pPr>
    </w:p>
    <w:p w14:paraId="507C4500" w14:textId="77777777" w:rsidR="009F5790" w:rsidRPr="009F5790" w:rsidRDefault="009F5790" w:rsidP="008C0A8E"/>
    <w:p w14:paraId="4A6FF747" w14:textId="77777777" w:rsidR="009F5790" w:rsidRPr="009F5790" w:rsidRDefault="009F5790" w:rsidP="008C0A8E"/>
    <w:p w14:paraId="6E633B07" w14:textId="62FFFE94" w:rsidR="00987C30" w:rsidRDefault="00987C30" w:rsidP="00927FE2">
      <w:pPr>
        <w:pStyle w:val="StyleHeading1H1Mainheading1Heading1Heading10Head1h1Sec"/>
        <w:numPr>
          <w:ilvl w:val="0"/>
          <w:numId w:val="8"/>
        </w:numPr>
      </w:pPr>
      <w:r>
        <w:lastRenderedPageBreak/>
        <w:t>revision history of the work project</w:t>
      </w:r>
    </w:p>
    <w:p w14:paraId="11D668E2" w14:textId="5FD6C49A" w:rsidR="00987C30" w:rsidRPr="001C4D77" w:rsidRDefault="00987C30" w:rsidP="00987C30">
      <w:pPr>
        <w:pStyle w:val="ListParagraph"/>
        <w:ind w:left="1080"/>
      </w:pPr>
      <w:r>
        <w:t xml:space="preserve">  </w:t>
      </w:r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tbl>
      <w:tblPr>
        <w:tblpPr w:leftFromText="180" w:rightFromText="180" w:vertAnchor="text" w:horzAnchor="page" w:tblpX="2101" w:tblpY="506"/>
        <w:tblW w:w="95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87C30" w:rsidRPr="009F5790" w14:paraId="764ACE6A" w14:textId="77777777" w:rsidTr="00987C30">
        <w:trPr>
          <w:trHeight w:val="639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28618C8" w14:textId="77777777" w:rsidR="00987C30" w:rsidRPr="009F5790" w:rsidRDefault="00987C30" w:rsidP="00987C30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D7171B3" w14:textId="77777777" w:rsidR="00987C30" w:rsidRPr="009F5790" w:rsidRDefault="00987C30" w:rsidP="00987C30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5423869D" w14:textId="77777777" w:rsidR="00987C30" w:rsidRPr="009F5790" w:rsidRDefault="00987C30" w:rsidP="00987C30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71F023C7" w14:textId="77777777" w:rsidR="00987C30" w:rsidRPr="009F5790" w:rsidRDefault="00987C30" w:rsidP="00987C30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49974F8" w14:textId="77777777" w:rsidR="00987C30" w:rsidRPr="009F5790" w:rsidRDefault="00987C30" w:rsidP="00987C30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E290252" w14:textId="77777777" w:rsidR="00987C30" w:rsidRPr="009F5790" w:rsidRDefault="00987C30" w:rsidP="00987C30">
            <w:r w:rsidRPr="009F5790">
              <w:t>Approved By</w:t>
            </w:r>
          </w:p>
        </w:tc>
      </w:tr>
      <w:tr w:rsidR="00987C30" w:rsidRPr="009F5790" w14:paraId="04F12E35" w14:textId="77777777" w:rsidTr="00987C30">
        <w:trPr>
          <w:trHeight w:val="453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DDB56A" w14:textId="77777777" w:rsidR="00987C30" w:rsidRPr="009F5790" w:rsidRDefault="00987C30" w:rsidP="00987C30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5758F" w14:textId="77777777" w:rsidR="00987C30" w:rsidRPr="009F5790" w:rsidRDefault="00987C30" w:rsidP="00987C30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B9E74" w14:textId="77777777" w:rsidR="00987C30" w:rsidRPr="009F5790" w:rsidRDefault="00987C30" w:rsidP="00987C30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AA820" w14:textId="77777777" w:rsidR="00987C30" w:rsidRPr="009F5790" w:rsidRDefault="00987C30" w:rsidP="00987C30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0A13F" w14:textId="77777777" w:rsidR="00987C30" w:rsidRPr="009F5790" w:rsidRDefault="00987C30" w:rsidP="00987C30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06F4FB" w14:textId="77777777" w:rsidR="00987C30" w:rsidRPr="009F5790" w:rsidRDefault="00987C30" w:rsidP="00987C30"/>
        </w:tc>
      </w:tr>
      <w:tr w:rsidR="00987C30" w:rsidRPr="009F5790" w14:paraId="2CCFEB5E" w14:textId="77777777" w:rsidTr="00987C30">
        <w:trPr>
          <w:trHeight w:val="435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665D2" w14:textId="77777777" w:rsidR="00987C30" w:rsidRPr="009F5790" w:rsidRDefault="00987C30" w:rsidP="00987C30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CF677" w14:textId="77777777" w:rsidR="00987C30" w:rsidRPr="009F5790" w:rsidRDefault="00987C30" w:rsidP="00987C30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81085" w14:textId="77777777" w:rsidR="00987C30" w:rsidRPr="009F5790" w:rsidRDefault="00987C30" w:rsidP="00987C30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E7743" w14:textId="77777777" w:rsidR="00987C30" w:rsidRPr="009F5790" w:rsidRDefault="00987C30" w:rsidP="00987C30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220FA" w14:textId="77777777" w:rsidR="00987C30" w:rsidRPr="009F5790" w:rsidRDefault="00987C30" w:rsidP="00987C30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7F648" w14:textId="77777777" w:rsidR="00987C30" w:rsidRPr="009F5790" w:rsidRDefault="00987C30" w:rsidP="00987C30"/>
        </w:tc>
      </w:tr>
    </w:tbl>
    <w:p w14:paraId="4C047B6E" w14:textId="77777777" w:rsidR="00987C30" w:rsidRPr="009F5790" w:rsidRDefault="00987C30" w:rsidP="00987C30">
      <w:pPr>
        <w:pStyle w:val="StyleHeading1H1Mainheading1Heading1Heading10Head1h1Sec"/>
        <w:ind w:left="1416"/>
      </w:pPr>
    </w:p>
    <w:p w14:paraId="446E364F" w14:textId="201C07C8" w:rsidR="009F5790" w:rsidRPr="001C4D77" w:rsidRDefault="009F5790" w:rsidP="008C0A8E"/>
    <w:p w14:paraId="0085CB76" w14:textId="77777777" w:rsidR="009F5790" w:rsidRPr="009F5790" w:rsidRDefault="009F5790" w:rsidP="008C0A8E"/>
    <w:p w14:paraId="27DB307B" w14:textId="77777777" w:rsidR="009F5790" w:rsidRPr="009F5790" w:rsidRDefault="009F5790" w:rsidP="008C0A8E"/>
    <w:p w14:paraId="4690480B" w14:textId="77777777" w:rsidR="009F5790" w:rsidRPr="009F5790" w:rsidRDefault="009F5790" w:rsidP="008C0A8E"/>
    <w:p w14:paraId="5E49A99B" w14:textId="687C11B2" w:rsidR="00DD3DC0" w:rsidRPr="009F5790" w:rsidRDefault="00DD3DC0" w:rsidP="008C0A8E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7EAFD" w14:textId="77777777" w:rsidR="00927FE2" w:rsidRDefault="00927FE2" w:rsidP="008C0A8E">
      <w:r>
        <w:separator/>
      </w:r>
    </w:p>
    <w:p w14:paraId="100EA5FC" w14:textId="77777777" w:rsidR="00927FE2" w:rsidRDefault="00927FE2" w:rsidP="008C0A8E"/>
    <w:p w14:paraId="1D025F42" w14:textId="77777777" w:rsidR="00927FE2" w:rsidRDefault="00927FE2" w:rsidP="008C0A8E"/>
    <w:p w14:paraId="7F0D2EFB" w14:textId="77777777" w:rsidR="00927FE2" w:rsidRDefault="00927FE2" w:rsidP="008C0A8E"/>
    <w:p w14:paraId="37D04261" w14:textId="77777777" w:rsidR="00927FE2" w:rsidRDefault="00927FE2" w:rsidP="008C0A8E"/>
  </w:endnote>
  <w:endnote w:type="continuationSeparator" w:id="0">
    <w:p w14:paraId="5363376C" w14:textId="77777777" w:rsidR="00927FE2" w:rsidRDefault="00927FE2" w:rsidP="008C0A8E">
      <w:r>
        <w:continuationSeparator/>
      </w:r>
    </w:p>
    <w:p w14:paraId="20521682" w14:textId="77777777" w:rsidR="00927FE2" w:rsidRDefault="00927FE2" w:rsidP="008C0A8E"/>
    <w:p w14:paraId="08363EC4" w14:textId="77777777" w:rsidR="00927FE2" w:rsidRDefault="00927FE2" w:rsidP="008C0A8E"/>
    <w:p w14:paraId="241287E6" w14:textId="77777777" w:rsidR="00927FE2" w:rsidRDefault="00927FE2" w:rsidP="008C0A8E"/>
    <w:p w14:paraId="75F439D9" w14:textId="77777777" w:rsidR="00927FE2" w:rsidRDefault="00927FE2" w:rsidP="008C0A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A0B77" w:rsidRDefault="00EA0B77" w:rsidP="008C0A8E">
    <w:pPr>
      <w:pStyle w:val="Footer"/>
    </w:pPr>
  </w:p>
  <w:p w14:paraId="5E49A9DD" w14:textId="77777777" w:rsidR="00EA0B77" w:rsidRDefault="00EA0B77" w:rsidP="008C0A8E"/>
  <w:p w14:paraId="4DF0965D" w14:textId="77777777" w:rsidR="00EA0B77" w:rsidRDefault="00EA0B77" w:rsidP="008C0A8E"/>
  <w:p w14:paraId="38BEF98F" w14:textId="77777777" w:rsidR="00EA0B77" w:rsidRDefault="00EA0B77" w:rsidP="008C0A8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A0B77" w:rsidRDefault="00EA0B77" w:rsidP="008C0A8E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EA0B77" w:rsidRPr="00D318E1" w:rsidRDefault="00EA0B77" w:rsidP="008C0A8E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5E6AAB">
          <w:rPr>
            <w:b/>
            <w:noProof/>
            <w:lang w:val="fr-FR"/>
          </w:rPr>
          <w:t>9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5E6AAB">
          <w:rPr>
            <w:noProof/>
            <w:lang w:val="fr-FR"/>
          </w:rPr>
          <w:t>9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8C0A8E"/>
  <w:p w14:paraId="5E49A9E0" w14:textId="77777777" w:rsidR="00EA0B77" w:rsidRDefault="00EA0B77" w:rsidP="008C0A8E"/>
  <w:p w14:paraId="5E49A9E1" w14:textId="77777777" w:rsidR="00EA0B77" w:rsidRDefault="00EA0B77" w:rsidP="008C0A8E"/>
  <w:p w14:paraId="5E49A9E2" w14:textId="77777777" w:rsidR="00EA0B77" w:rsidRDefault="00EA0B77" w:rsidP="008C0A8E"/>
  <w:p w14:paraId="3FAD3DB2" w14:textId="77777777" w:rsidR="00EA0B77" w:rsidRDefault="00EA0B77" w:rsidP="008C0A8E"/>
  <w:p w14:paraId="58C10764" w14:textId="77777777" w:rsidR="00EA0B77" w:rsidRDefault="00EA0B77" w:rsidP="008C0A8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F1042" w14:textId="77777777" w:rsidR="00927FE2" w:rsidRDefault="00927FE2" w:rsidP="008C0A8E">
      <w:r>
        <w:separator/>
      </w:r>
    </w:p>
    <w:p w14:paraId="430F8F9D" w14:textId="77777777" w:rsidR="00927FE2" w:rsidRDefault="00927FE2" w:rsidP="008C0A8E"/>
    <w:p w14:paraId="4705597E" w14:textId="77777777" w:rsidR="00927FE2" w:rsidRDefault="00927FE2" w:rsidP="008C0A8E"/>
    <w:p w14:paraId="33472059" w14:textId="77777777" w:rsidR="00927FE2" w:rsidRDefault="00927FE2" w:rsidP="008C0A8E"/>
    <w:p w14:paraId="4AB0CD8C" w14:textId="77777777" w:rsidR="00927FE2" w:rsidRDefault="00927FE2" w:rsidP="008C0A8E"/>
  </w:footnote>
  <w:footnote w:type="continuationSeparator" w:id="0">
    <w:p w14:paraId="1D8C0140" w14:textId="77777777" w:rsidR="00927FE2" w:rsidRDefault="00927FE2" w:rsidP="008C0A8E">
      <w:r>
        <w:continuationSeparator/>
      </w:r>
    </w:p>
    <w:p w14:paraId="1F18B584" w14:textId="77777777" w:rsidR="00927FE2" w:rsidRDefault="00927FE2" w:rsidP="008C0A8E"/>
    <w:p w14:paraId="11F84473" w14:textId="77777777" w:rsidR="00927FE2" w:rsidRDefault="00927FE2" w:rsidP="008C0A8E"/>
    <w:p w14:paraId="7C66ABCB" w14:textId="77777777" w:rsidR="00927FE2" w:rsidRDefault="00927FE2" w:rsidP="008C0A8E"/>
    <w:p w14:paraId="09D9778C" w14:textId="77777777" w:rsidR="00927FE2" w:rsidRDefault="00927FE2" w:rsidP="008C0A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A0B77" w:rsidRDefault="00927FE2" w:rsidP="008C0A8E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8C0A8E"/>
  <w:p w14:paraId="165F0158" w14:textId="77777777" w:rsidR="00EA0B77" w:rsidRDefault="00EA0B77" w:rsidP="008C0A8E"/>
  <w:p w14:paraId="6ED18205" w14:textId="77777777" w:rsidR="00EA0B77" w:rsidRDefault="00EA0B77" w:rsidP="008C0A8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A0B77" w:rsidRPr="003308F8" w:rsidRDefault="00927FE2" w:rsidP="008C0A8E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8C0A8E"/>
  <w:p w14:paraId="5E49A9DB" w14:textId="77777777" w:rsidR="00EA0B77" w:rsidRDefault="00EA0B77" w:rsidP="008C0A8E"/>
  <w:p w14:paraId="2D9A4C6C" w14:textId="77777777" w:rsidR="00EA0B77" w:rsidRDefault="00EA0B77" w:rsidP="008C0A8E"/>
  <w:p w14:paraId="6FEB565F" w14:textId="77777777" w:rsidR="00EA0B77" w:rsidRDefault="00EA0B77" w:rsidP="008C0A8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A0B77" w:rsidRDefault="00927FE2" w:rsidP="008C0A8E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E1B61"/>
    <w:multiLevelType w:val="hybridMultilevel"/>
    <w:tmpl w:val="1472B7B2"/>
    <w:lvl w:ilvl="0" w:tplc="2780D44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49673F4B"/>
    <w:multiLevelType w:val="hybridMultilevel"/>
    <w:tmpl w:val="B3A09866"/>
    <w:lvl w:ilvl="0" w:tplc="EF7E396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4FA47B5A"/>
    <w:multiLevelType w:val="multilevel"/>
    <w:tmpl w:val="D8C4760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10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61374357"/>
    <w:multiLevelType w:val="hybridMultilevel"/>
    <w:tmpl w:val="B3A09866"/>
    <w:lvl w:ilvl="0" w:tplc="EF7E396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EB72FA"/>
    <w:multiLevelType w:val="hybridMultilevel"/>
    <w:tmpl w:val="B3A09866"/>
    <w:lvl w:ilvl="0" w:tplc="EF7E396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5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3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15"/>
  </w:num>
  <w:num w:numId="12">
    <w:abstractNumId w:val="5"/>
  </w:num>
  <w:num w:numId="13">
    <w:abstractNumId w:val="7"/>
  </w:num>
  <w:num w:numId="14">
    <w:abstractNumId w:val="14"/>
  </w:num>
  <w:num w:numId="15">
    <w:abstractNumId w:val="11"/>
  </w:num>
  <w:num w:numId="1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3D42"/>
    <w:rsid w:val="00014210"/>
    <w:rsid w:val="00022258"/>
    <w:rsid w:val="00030F11"/>
    <w:rsid w:val="00032EBA"/>
    <w:rsid w:val="00066B51"/>
    <w:rsid w:val="0007128F"/>
    <w:rsid w:val="0008331A"/>
    <w:rsid w:val="00096043"/>
    <w:rsid w:val="000C5717"/>
    <w:rsid w:val="000D4C6D"/>
    <w:rsid w:val="000D54FB"/>
    <w:rsid w:val="000E00E7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751B"/>
    <w:rsid w:val="001A1E4F"/>
    <w:rsid w:val="001B192C"/>
    <w:rsid w:val="001B2278"/>
    <w:rsid w:val="001C0AE1"/>
    <w:rsid w:val="001C4D77"/>
    <w:rsid w:val="001D02AF"/>
    <w:rsid w:val="001D4B4E"/>
    <w:rsid w:val="001E34B8"/>
    <w:rsid w:val="00201D1D"/>
    <w:rsid w:val="00207CB3"/>
    <w:rsid w:val="00222C1D"/>
    <w:rsid w:val="00233482"/>
    <w:rsid w:val="00235DCF"/>
    <w:rsid w:val="002572DB"/>
    <w:rsid w:val="002732CE"/>
    <w:rsid w:val="00286E8D"/>
    <w:rsid w:val="002955BC"/>
    <w:rsid w:val="002963F8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21F8"/>
    <w:rsid w:val="00391FD3"/>
    <w:rsid w:val="00395294"/>
    <w:rsid w:val="003C3D96"/>
    <w:rsid w:val="003D6552"/>
    <w:rsid w:val="003F3124"/>
    <w:rsid w:val="00401E4E"/>
    <w:rsid w:val="004027C9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D38A8"/>
    <w:rsid w:val="004D595C"/>
    <w:rsid w:val="004E7445"/>
    <w:rsid w:val="00513662"/>
    <w:rsid w:val="00526199"/>
    <w:rsid w:val="0052740A"/>
    <w:rsid w:val="00530E5A"/>
    <w:rsid w:val="0053544D"/>
    <w:rsid w:val="00552293"/>
    <w:rsid w:val="00552AEE"/>
    <w:rsid w:val="0055539F"/>
    <w:rsid w:val="00570CCD"/>
    <w:rsid w:val="00575A90"/>
    <w:rsid w:val="00581F27"/>
    <w:rsid w:val="0058557E"/>
    <w:rsid w:val="005B3604"/>
    <w:rsid w:val="005C2E61"/>
    <w:rsid w:val="005C53C9"/>
    <w:rsid w:val="005D4827"/>
    <w:rsid w:val="005E5169"/>
    <w:rsid w:val="005E6AAB"/>
    <w:rsid w:val="005F60F9"/>
    <w:rsid w:val="00605B2D"/>
    <w:rsid w:val="006246B5"/>
    <w:rsid w:val="006349A0"/>
    <w:rsid w:val="006403D2"/>
    <w:rsid w:val="0064586A"/>
    <w:rsid w:val="00667576"/>
    <w:rsid w:val="006A2465"/>
    <w:rsid w:val="006A615C"/>
    <w:rsid w:val="006B0A33"/>
    <w:rsid w:val="006E0AEC"/>
    <w:rsid w:val="00755D9A"/>
    <w:rsid w:val="00762CB8"/>
    <w:rsid w:val="00763779"/>
    <w:rsid w:val="00775844"/>
    <w:rsid w:val="00790A92"/>
    <w:rsid w:val="007A16C6"/>
    <w:rsid w:val="007B4E6B"/>
    <w:rsid w:val="007C7699"/>
    <w:rsid w:val="007F1239"/>
    <w:rsid w:val="008036AF"/>
    <w:rsid w:val="008154DC"/>
    <w:rsid w:val="00831C89"/>
    <w:rsid w:val="00850205"/>
    <w:rsid w:val="00866B9E"/>
    <w:rsid w:val="00875F4D"/>
    <w:rsid w:val="00882A5D"/>
    <w:rsid w:val="008A7999"/>
    <w:rsid w:val="008B6B15"/>
    <w:rsid w:val="008C0A8E"/>
    <w:rsid w:val="008D1CF1"/>
    <w:rsid w:val="008D5133"/>
    <w:rsid w:val="008D634D"/>
    <w:rsid w:val="008D72DB"/>
    <w:rsid w:val="0091275A"/>
    <w:rsid w:val="00927FE2"/>
    <w:rsid w:val="00935785"/>
    <w:rsid w:val="0094001B"/>
    <w:rsid w:val="009410F1"/>
    <w:rsid w:val="00944438"/>
    <w:rsid w:val="009457E2"/>
    <w:rsid w:val="00960EDF"/>
    <w:rsid w:val="009768DB"/>
    <w:rsid w:val="00985348"/>
    <w:rsid w:val="0098706E"/>
    <w:rsid w:val="00987C30"/>
    <w:rsid w:val="009943F5"/>
    <w:rsid w:val="009A6B54"/>
    <w:rsid w:val="009A7052"/>
    <w:rsid w:val="009B4999"/>
    <w:rsid w:val="009C7AE6"/>
    <w:rsid w:val="009D05E1"/>
    <w:rsid w:val="009D31C0"/>
    <w:rsid w:val="009D6D3B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375A"/>
    <w:rsid w:val="00B67E7B"/>
    <w:rsid w:val="00B737AB"/>
    <w:rsid w:val="00B80750"/>
    <w:rsid w:val="00BD011C"/>
    <w:rsid w:val="00BD68A3"/>
    <w:rsid w:val="00BE1323"/>
    <w:rsid w:val="00BF1843"/>
    <w:rsid w:val="00C13A48"/>
    <w:rsid w:val="00C24AC2"/>
    <w:rsid w:val="00C24BB2"/>
    <w:rsid w:val="00C25870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B5F9A"/>
    <w:rsid w:val="00CD1568"/>
    <w:rsid w:val="00CE228C"/>
    <w:rsid w:val="00CF5FF4"/>
    <w:rsid w:val="00D005D1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70BC1"/>
    <w:rsid w:val="00D85DB9"/>
    <w:rsid w:val="00DA3196"/>
    <w:rsid w:val="00DA34EE"/>
    <w:rsid w:val="00DB2F21"/>
    <w:rsid w:val="00DB749B"/>
    <w:rsid w:val="00DC40E6"/>
    <w:rsid w:val="00DC59C4"/>
    <w:rsid w:val="00DD3832"/>
    <w:rsid w:val="00DD3DC0"/>
    <w:rsid w:val="00DD402A"/>
    <w:rsid w:val="00DE1D6C"/>
    <w:rsid w:val="00DF2540"/>
    <w:rsid w:val="00E10FC5"/>
    <w:rsid w:val="00E12319"/>
    <w:rsid w:val="00E218F1"/>
    <w:rsid w:val="00E25CC5"/>
    <w:rsid w:val="00E26304"/>
    <w:rsid w:val="00E4317A"/>
    <w:rsid w:val="00E45678"/>
    <w:rsid w:val="00E50353"/>
    <w:rsid w:val="00E6102C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7F5E"/>
    <w:rsid w:val="00F31BF2"/>
    <w:rsid w:val="00F51C29"/>
    <w:rsid w:val="00F56846"/>
    <w:rsid w:val="00F61A57"/>
    <w:rsid w:val="00F72367"/>
    <w:rsid w:val="00F76F15"/>
    <w:rsid w:val="00F8410D"/>
    <w:rsid w:val="00F86B5E"/>
    <w:rsid w:val="00F9425C"/>
    <w:rsid w:val="00F9573D"/>
    <w:rsid w:val="00FB046C"/>
    <w:rsid w:val="00FC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C0A8E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005D4D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005D4D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066B51"/>
    <w:pPr>
      <w:keepNext/>
      <w:tabs>
        <w:tab w:val="clear" w:pos="9639"/>
      </w:tabs>
      <w:spacing w:before="240" w:after="60" w:line="240" w:lineRule="auto"/>
      <w:ind w:left="270" w:firstLine="438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F2A63D-D581-4583-A66E-F94BD04F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531</TotalTime>
  <Pages>9</Pages>
  <Words>1105</Words>
  <Characters>6301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9</cp:revision>
  <dcterms:created xsi:type="dcterms:W3CDTF">2018-10-16T12:21:00Z</dcterms:created>
  <dcterms:modified xsi:type="dcterms:W3CDTF">2018-10-17T12:28:00Z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