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B353F" w14:textId="77777777" w:rsidR="009F5790" w:rsidRPr="00D6763F" w:rsidRDefault="009F5790" w:rsidP="006A2465">
      <w:pPr>
        <w:pStyle w:val="PageTitle"/>
        <w:rPr>
          <w:rFonts w:ascii="Times New Roman" w:hAnsi="Times New Roman"/>
        </w:rPr>
      </w:pPr>
    </w:p>
    <w:p w14:paraId="047659E7" w14:textId="77777777" w:rsidR="009F5790" w:rsidRPr="00D6763F" w:rsidRDefault="009F5790" w:rsidP="006A2465">
      <w:pPr>
        <w:pStyle w:val="PageTitle"/>
        <w:rPr>
          <w:rFonts w:ascii="Times New Roman" w:hAnsi="Times New Roman"/>
        </w:rPr>
      </w:pPr>
    </w:p>
    <w:p w14:paraId="4B63A63E" w14:textId="77777777" w:rsidR="009F5790" w:rsidRPr="00D6763F" w:rsidRDefault="009F5790" w:rsidP="006A2465">
      <w:pPr>
        <w:pStyle w:val="PageTitle"/>
        <w:rPr>
          <w:rFonts w:ascii="Times New Roman" w:hAnsi="Times New Roman"/>
        </w:rPr>
      </w:pPr>
    </w:p>
    <w:p w14:paraId="48ED829F" w14:textId="77777777" w:rsidR="009F5790" w:rsidRPr="00D6763F" w:rsidRDefault="009F5790" w:rsidP="006A2465">
      <w:pPr>
        <w:pStyle w:val="PageTitle"/>
        <w:rPr>
          <w:rFonts w:ascii="Times New Roman" w:hAnsi="Times New Roman"/>
        </w:rPr>
      </w:pPr>
    </w:p>
    <w:p w14:paraId="5AB8EF64" w14:textId="77777777" w:rsidR="009F5790" w:rsidRPr="00D6763F" w:rsidRDefault="009F5790" w:rsidP="006A2465">
      <w:pPr>
        <w:pStyle w:val="PageTitle"/>
        <w:rPr>
          <w:rFonts w:ascii="Times New Roman" w:hAnsi="Times New Roman"/>
        </w:rPr>
      </w:pPr>
      <w:r w:rsidRPr="00D6763F">
        <w:rPr>
          <w:rFonts w:ascii="Times New Roman" w:hAnsi="Times New Roman"/>
        </w:rPr>
        <w:t>Use Case Specification</w:t>
      </w:r>
    </w:p>
    <w:p w14:paraId="03C4C32C" w14:textId="77777777" w:rsidR="009F5790" w:rsidRPr="00D6763F" w:rsidRDefault="009F5790" w:rsidP="006A2465">
      <w:pPr>
        <w:pStyle w:val="PageTitle"/>
        <w:rPr>
          <w:rFonts w:ascii="Times New Roman" w:hAnsi="Times New Roman"/>
        </w:rPr>
      </w:pPr>
    </w:p>
    <w:p w14:paraId="03A8A6B3" w14:textId="45C90EC8" w:rsidR="009F5790" w:rsidRPr="00D6763F" w:rsidRDefault="00155339" w:rsidP="006A2465">
      <w:pPr>
        <w:rPr>
          <w:rFonts w:ascii="Times New Roman" w:hAnsi="Times New Roman" w:cs="Times New Roman"/>
          <w:lang w:val="en-GB" w:eastAsia="en-US"/>
        </w:rPr>
      </w:pPr>
      <w:r w:rsidRPr="00D6763F">
        <w:rPr>
          <w:rFonts w:ascii="Times New Roman" w:hAnsi="Times New Roman" w:cs="Times New Roman"/>
          <w:lang w:val="en-GB" w:eastAsia="en-US"/>
        </w:rPr>
        <w:t>DMT/RM01/TMP</w:t>
      </w:r>
    </w:p>
    <w:p w14:paraId="780FD7CC" w14:textId="77777777" w:rsidR="009F5790" w:rsidRPr="00D6763F" w:rsidRDefault="009F5790" w:rsidP="006A2465">
      <w:pPr>
        <w:rPr>
          <w:rFonts w:ascii="Times New Roman" w:hAnsi="Times New Roman" w:cs="Times New Roman"/>
        </w:rPr>
      </w:pPr>
    </w:p>
    <w:p w14:paraId="12D6A4D9" w14:textId="77777777" w:rsidR="009F5790" w:rsidRPr="00D6763F" w:rsidRDefault="009F5790" w:rsidP="006A2465">
      <w:pPr>
        <w:rPr>
          <w:rFonts w:ascii="Times New Roman" w:hAnsi="Times New Roman" w:cs="Times New Roman"/>
        </w:rPr>
      </w:pPr>
    </w:p>
    <w:p w14:paraId="4F7ED659" w14:textId="77777777" w:rsidR="009F5790" w:rsidRPr="00D6763F" w:rsidRDefault="009F5790" w:rsidP="006A2465">
      <w:pPr>
        <w:rPr>
          <w:rFonts w:ascii="Times New Roman" w:hAnsi="Times New Roman" w:cs="Times New Roman"/>
        </w:rPr>
      </w:pPr>
    </w:p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D6763F" w14:paraId="4653EC50" w14:textId="77777777" w:rsidTr="00B33715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0E6CF1F0" w:rsidR="009F5790" w:rsidRPr="00D6763F" w:rsidRDefault="007F24F3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PRJ_HotelManagement</w:t>
            </w:r>
            <w:r w:rsidR="0055539F" w:rsidRPr="00D6763F">
              <w:rPr>
                <w:rFonts w:ascii="Times New Roman" w:hAnsi="Times New Roman" w:cs="Times New Roman"/>
              </w:rPr>
              <w:t>_001</w:t>
            </w:r>
          </w:p>
        </w:tc>
      </w:tr>
      <w:tr w:rsidR="009F5790" w:rsidRPr="00D6763F" w14:paraId="7B1CC0A8" w14:textId="77777777" w:rsidTr="00B33715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4815A8F1" w:rsidR="009F5790" w:rsidRPr="00D6763F" w:rsidRDefault="007F24F3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Hotel Management</w:t>
            </w:r>
          </w:p>
        </w:tc>
      </w:tr>
    </w:tbl>
    <w:p w14:paraId="1917D496" w14:textId="77777777" w:rsidR="009F5790" w:rsidRPr="00D6763F" w:rsidRDefault="009F5790" w:rsidP="006A2465">
      <w:pPr>
        <w:rPr>
          <w:rFonts w:ascii="Times New Roman" w:hAnsi="Times New Roman" w:cs="Times New Roman"/>
        </w:rPr>
      </w:pPr>
    </w:p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D6763F" w14:paraId="1E1B5849" w14:textId="77777777" w:rsidTr="00B33715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Date of Preparation</w:t>
            </w:r>
          </w:p>
        </w:tc>
      </w:tr>
      <w:tr w:rsidR="009F5790" w:rsidRPr="00D6763F" w14:paraId="54BA43BF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31729027" w:rsidR="009F5790" w:rsidRPr="00D6763F" w:rsidRDefault="007F24F3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Harshita Ahuja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1941F86D" w:rsidR="009F5790" w:rsidRPr="00D6763F" w:rsidRDefault="00235DCF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08D9C8A0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 </w:t>
            </w:r>
            <w:r w:rsidR="007F24F3" w:rsidRPr="00D6763F">
              <w:rPr>
                <w:rFonts w:ascii="Times New Roman" w:hAnsi="Times New Roman" w:cs="Times New Roman"/>
              </w:rPr>
              <w:t>20/10/2018</w:t>
            </w:r>
          </w:p>
        </w:tc>
      </w:tr>
      <w:tr w:rsidR="009F5790" w:rsidRPr="00D6763F" w14:paraId="05F5BE02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Date of Review</w:t>
            </w:r>
          </w:p>
        </w:tc>
      </w:tr>
      <w:tr w:rsidR="009F5790" w:rsidRPr="00D6763F" w14:paraId="47999CAE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0CD20310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7810B550" w:rsidR="009F5790" w:rsidRPr="00D6763F" w:rsidRDefault="0055539F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SME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 </w:t>
            </w:r>
          </w:p>
        </w:tc>
      </w:tr>
      <w:tr w:rsidR="009F5790" w:rsidRPr="00D6763F" w14:paraId="6B3736C0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Date of Approval</w:t>
            </w:r>
          </w:p>
        </w:tc>
      </w:tr>
      <w:tr w:rsidR="009F5790" w:rsidRPr="00D6763F" w14:paraId="2AE71C0F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6FCC335C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BA4D7C6" w:rsidR="009F5790" w:rsidRPr="00D6763F" w:rsidRDefault="0055539F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Test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 </w:t>
            </w:r>
          </w:p>
        </w:tc>
      </w:tr>
      <w:tr w:rsidR="009F5790" w:rsidRPr="00D6763F" w14:paraId="12030786" w14:textId="77777777" w:rsidTr="00B33715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5B393F46"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Ve</w:t>
            </w:r>
            <w:r w:rsidR="00E95A04" w:rsidRPr="00D6763F">
              <w:rPr>
                <w:rFonts w:ascii="Times New Roman" w:hAnsi="Times New Roman" w:cs="Times New Roman"/>
              </w:rPr>
              <w:t>rsion Number of the template:</w:t>
            </w:r>
          </w:p>
        </w:tc>
      </w:tr>
      <w:tr w:rsidR="009F5790" w:rsidRPr="00D6763F" w14:paraId="6800FFEA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748D9B4F" w:rsidR="009F5790" w:rsidRPr="00D6763F" w:rsidRDefault="00471E0F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 </w:t>
            </w:r>
          </w:p>
        </w:tc>
      </w:tr>
    </w:tbl>
    <w:p w14:paraId="0966AC59" w14:textId="77777777"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br w:type="page"/>
      </w:r>
    </w:p>
    <w:p w14:paraId="42EE7ADE" w14:textId="77777777"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lastRenderedPageBreak/>
        <w:t>&lt;&lt;Customer&gt;&gt; REVIEW HISTORY</w:t>
      </w:r>
    </w:p>
    <w:p w14:paraId="51EC7AC0" w14:textId="77777777"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&lt;&lt;Customer comments on the Use case along with the signed off is tracked here&gt;&gt;</w:t>
      </w:r>
    </w:p>
    <w:p w14:paraId="782E0B5C" w14:textId="77777777" w:rsidR="009F5790" w:rsidRPr="00D6763F" w:rsidRDefault="009F5790" w:rsidP="006A2465">
      <w:pPr>
        <w:rPr>
          <w:rFonts w:ascii="Times New Roman" w:hAnsi="Times New Roman" w:cs="Times New Roman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D6763F" w14:paraId="4A1AE6D8" w14:textId="77777777" w:rsidTr="00B33715">
        <w:tc>
          <w:tcPr>
            <w:tcW w:w="2808" w:type="dxa"/>
            <w:vAlign w:val="center"/>
          </w:tcPr>
          <w:p w14:paraId="1976D30B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1620" w:type="dxa"/>
          </w:tcPr>
          <w:p w14:paraId="7E8B01D1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&lt;&lt;Version number&gt;&gt;</w:t>
            </w:r>
          </w:p>
        </w:tc>
        <w:tc>
          <w:tcPr>
            <w:tcW w:w="540" w:type="dxa"/>
          </w:tcPr>
          <w:p w14:paraId="35D1B14D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488BB2E9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325B699D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77EF851F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3AD2F557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D6763F" w14:paraId="7EF63984" w14:textId="77777777" w:rsidTr="00B33715">
        <w:tc>
          <w:tcPr>
            <w:tcW w:w="2808" w:type="dxa"/>
            <w:vAlign w:val="center"/>
          </w:tcPr>
          <w:p w14:paraId="0516B6F4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620" w:type="dxa"/>
          </w:tcPr>
          <w:p w14:paraId="537550E2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3D8D9994" w14:textId="77777777" w:rsidR="009F5790" w:rsidRPr="00D6763F" w:rsidRDefault="009F5790" w:rsidP="006A2465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2BE1FC53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1799B660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D6763F" w14:paraId="2BC2A16F" w14:textId="77777777" w:rsidTr="00B33715">
        <w:tc>
          <w:tcPr>
            <w:tcW w:w="2808" w:type="dxa"/>
            <w:vAlign w:val="center"/>
          </w:tcPr>
          <w:p w14:paraId="47098972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3645B887" w14:textId="77777777" w:rsidR="009F5790" w:rsidRPr="00D6763F" w:rsidRDefault="009F5790" w:rsidP="006A2465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3A64C6EF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47308748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D6763F" w14:paraId="2E56A852" w14:textId="77777777" w:rsidTr="00B33715">
        <w:tc>
          <w:tcPr>
            <w:tcW w:w="2808" w:type="dxa"/>
          </w:tcPr>
          <w:p w14:paraId="64B7F5B7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46558018" w14:textId="77777777" w:rsidR="009F5790" w:rsidRPr="00D6763F" w:rsidRDefault="009F5790" w:rsidP="006A2465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3AFC5A5C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7E23613F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D6763F" w14:paraId="307F8A75" w14:textId="77777777" w:rsidTr="00B33715">
        <w:tc>
          <w:tcPr>
            <w:tcW w:w="2808" w:type="dxa"/>
          </w:tcPr>
          <w:p w14:paraId="4D8423FC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4D22E910" w14:textId="77777777" w:rsidR="009F5790" w:rsidRPr="00D6763F" w:rsidRDefault="009F5790" w:rsidP="006A2465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6071EC99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0D8E8B38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D6763F" w14:paraId="3EABB1EE" w14:textId="77777777" w:rsidTr="00B33715">
        <w:tc>
          <w:tcPr>
            <w:tcW w:w="2808" w:type="dxa"/>
          </w:tcPr>
          <w:p w14:paraId="27EF7D4D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3BC21E42" w14:textId="77777777" w:rsidR="009F5790" w:rsidRPr="00D6763F" w:rsidRDefault="009F5790" w:rsidP="006A2465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718D8944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5DD7E652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D6763F" w14:paraId="5751E9DE" w14:textId="77777777" w:rsidTr="00B33715">
        <w:tc>
          <w:tcPr>
            <w:tcW w:w="2808" w:type="dxa"/>
          </w:tcPr>
          <w:p w14:paraId="5BD5BEA4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Sign Off</w:t>
            </w:r>
          </w:p>
        </w:tc>
        <w:tc>
          <w:tcPr>
            <w:tcW w:w="1620" w:type="dxa"/>
          </w:tcPr>
          <w:p w14:paraId="31FF88D9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161B779E" w14:textId="77777777" w:rsidR="009F5790" w:rsidRPr="00D6763F" w:rsidRDefault="009F5790" w:rsidP="006A2465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4BE23196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3F95224E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</w:tr>
    </w:tbl>
    <w:p w14:paraId="7C85DA30" w14:textId="77777777" w:rsidR="009F5790" w:rsidRPr="00D6763F" w:rsidRDefault="009F5790" w:rsidP="006A2465">
      <w:pPr>
        <w:rPr>
          <w:rFonts w:ascii="Times New Roman" w:hAnsi="Times New Roman" w:cs="Times New Roman"/>
        </w:rPr>
      </w:pPr>
    </w:p>
    <w:p w14:paraId="36105CE6" w14:textId="77777777" w:rsidR="009F5790" w:rsidRPr="00D6763F" w:rsidRDefault="009F5790" w:rsidP="006A2465">
      <w:pPr>
        <w:rPr>
          <w:rFonts w:ascii="Times New Roman" w:hAnsi="Times New Roman" w:cs="Times New Roman"/>
        </w:rPr>
      </w:pPr>
    </w:p>
    <w:p w14:paraId="2CC8A7F7" w14:textId="77777777"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 xml:space="preserve">Disclaimer: </w:t>
      </w:r>
    </w:p>
    <w:p w14:paraId="28E0825A" w14:textId="77777777" w:rsidR="009F5790" w:rsidRPr="00D6763F" w:rsidRDefault="009F5790" w:rsidP="006A2465">
      <w:pPr>
        <w:rPr>
          <w:rFonts w:ascii="Times New Roman" w:hAnsi="Times New Roman" w:cs="Times New Roman"/>
        </w:rPr>
      </w:pPr>
    </w:p>
    <w:p w14:paraId="47F58572" w14:textId="77777777"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The scope of the project ‘&lt;&lt;Project Name&gt;&gt;’ is restricted to the contents of this signed off use case.</w:t>
      </w:r>
      <w:r w:rsidRPr="00D6763F">
        <w:rPr>
          <w:rFonts w:ascii="Times New Roman" w:hAnsi="Times New Roman" w:cs="Times New Roman"/>
        </w:rPr>
        <w:br w:type="page"/>
      </w:r>
    </w:p>
    <w:p w14:paraId="310D3C95" w14:textId="77777777"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lastRenderedPageBreak/>
        <w:t>TABLE OF CONTENTS</w:t>
      </w:r>
    </w:p>
    <w:p w14:paraId="63D9F59F" w14:textId="77777777" w:rsidR="009F5790" w:rsidRPr="00D6763F" w:rsidRDefault="009F5790" w:rsidP="006A2465">
      <w:pPr>
        <w:rPr>
          <w:rFonts w:ascii="Times New Roman" w:hAnsi="Times New Roman" w:cs="Times New Roman"/>
        </w:rPr>
      </w:pPr>
    </w:p>
    <w:p w14:paraId="3BB0B844" w14:textId="77777777" w:rsidR="009F5790" w:rsidRPr="00D6763F" w:rsidRDefault="009F5790" w:rsidP="006A2465">
      <w:pPr>
        <w:pStyle w:val="TOC1"/>
        <w:rPr>
          <w:rFonts w:ascii="Times New Roman" w:hAnsi="Times New Roman" w:cs="Times New Roman"/>
          <w:b/>
          <w:bCs/>
          <w:iCs/>
        </w:rPr>
      </w:pPr>
      <w:r w:rsidRPr="00D6763F">
        <w:rPr>
          <w:rFonts w:ascii="Times New Roman" w:hAnsi="Times New Roman" w:cs="Times New Roman"/>
        </w:rPr>
        <w:fldChar w:fldCharType="begin"/>
      </w:r>
      <w:r w:rsidRPr="00D6763F">
        <w:rPr>
          <w:rFonts w:ascii="Times New Roman" w:hAnsi="Times New Roman" w:cs="Times New Roman"/>
        </w:rPr>
        <w:instrText xml:space="preserve"> TOC \o "1-3" \f \h \z \u </w:instrText>
      </w:r>
      <w:r w:rsidRPr="00D6763F">
        <w:rPr>
          <w:rFonts w:ascii="Times New Roman" w:hAnsi="Times New Roman" w:cs="Times New Roman"/>
        </w:rPr>
        <w:fldChar w:fldCharType="separate"/>
      </w:r>
      <w:hyperlink w:anchor="_Toc302030199" w:history="1">
        <w:r w:rsidRPr="00D6763F">
          <w:rPr>
            <w:rStyle w:val="Hyperlink"/>
            <w:rFonts w:ascii="Times New Roman" w:hAnsi="Times New Roman" w:cs="Times New Roman"/>
          </w:rPr>
          <w:t>1.</w:t>
        </w:r>
        <w:r w:rsidRPr="00D6763F">
          <w:rPr>
            <w:rFonts w:ascii="Times New Roman" w:hAnsi="Times New Roman" w:cs="Times New Roman"/>
            <w:b/>
            <w:bCs/>
            <w:iCs/>
          </w:rPr>
          <w:tab/>
        </w:r>
        <w:r w:rsidRPr="00D6763F">
          <w:rPr>
            <w:rStyle w:val="Hyperlink"/>
            <w:rFonts w:ascii="Times New Roman" w:hAnsi="Times New Roman" w:cs="Times New Roman"/>
          </w:rPr>
          <w:t>Use Case Name: &lt;&lt;Use Case Name&gt;&gt;</w:t>
        </w:r>
        <w:r w:rsidRPr="00D6763F">
          <w:rPr>
            <w:rFonts w:ascii="Times New Roman" w:hAnsi="Times New Roman" w:cs="Times New Roman"/>
            <w:webHidden/>
          </w:rPr>
          <w:tab/>
        </w:r>
        <w:r w:rsidRPr="00D6763F">
          <w:rPr>
            <w:rFonts w:ascii="Times New Roman" w:hAnsi="Times New Roman" w:cs="Times New Roman"/>
            <w:webHidden/>
          </w:rPr>
          <w:fldChar w:fldCharType="begin"/>
        </w:r>
        <w:r w:rsidRPr="00D6763F">
          <w:rPr>
            <w:rFonts w:ascii="Times New Roman" w:hAnsi="Times New Roman" w:cs="Times New Roman"/>
            <w:webHidden/>
          </w:rPr>
          <w:instrText xml:space="preserve"> PAGEREF _Toc302030199 \h </w:instrText>
        </w:r>
        <w:r w:rsidRPr="00D6763F">
          <w:rPr>
            <w:rFonts w:ascii="Times New Roman" w:hAnsi="Times New Roman" w:cs="Times New Roman"/>
            <w:webHidden/>
          </w:rPr>
        </w:r>
        <w:r w:rsidRPr="00D6763F">
          <w:rPr>
            <w:rFonts w:ascii="Times New Roman" w:hAnsi="Times New Roman" w:cs="Times New Roman"/>
            <w:webHidden/>
          </w:rPr>
          <w:fldChar w:fldCharType="separate"/>
        </w:r>
        <w:r w:rsidRPr="00D6763F">
          <w:rPr>
            <w:rFonts w:ascii="Times New Roman" w:hAnsi="Times New Roman" w:cs="Times New Roman"/>
            <w:webHidden/>
          </w:rPr>
          <w:t>4</w:t>
        </w:r>
        <w:r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14:paraId="0599EAF0" w14:textId="77777777" w:rsidR="009F5790" w:rsidRPr="00D6763F" w:rsidRDefault="00370D21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00" w:history="1">
        <w:r w:rsidR="009F5790" w:rsidRPr="00D6763F">
          <w:rPr>
            <w:rStyle w:val="Hyperlink"/>
            <w:rFonts w:ascii="Times New Roman" w:hAnsi="Times New Roman" w:cs="Times New Roman"/>
          </w:rPr>
          <w:t>2.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Actor(s)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9F5790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_Toc302030200 \h </w:instrText>
        </w:r>
        <w:r w:rsidR="009F5790" w:rsidRPr="00D6763F">
          <w:rPr>
            <w:rFonts w:ascii="Times New Roman" w:hAnsi="Times New Roman" w:cs="Times New Roman"/>
            <w:webHidden/>
          </w:rPr>
        </w:r>
        <w:r w:rsidR="009F5790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4</w:t>
        </w:r>
        <w:r w:rsidR="009F5790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14:paraId="7CD6B1AE" w14:textId="77777777" w:rsidR="009F5790" w:rsidRPr="00D6763F" w:rsidRDefault="00370D21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01" w:history="1">
        <w:r w:rsidR="009F5790" w:rsidRPr="00D6763F">
          <w:rPr>
            <w:rStyle w:val="Hyperlink"/>
            <w:rFonts w:ascii="Times New Roman" w:hAnsi="Times New Roman" w:cs="Times New Roman"/>
          </w:rPr>
          <w:t>3.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Preconditions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9F5790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_Toc302030201 \h </w:instrText>
        </w:r>
        <w:r w:rsidR="009F5790" w:rsidRPr="00D6763F">
          <w:rPr>
            <w:rFonts w:ascii="Times New Roman" w:hAnsi="Times New Roman" w:cs="Times New Roman"/>
            <w:webHidden/>
          </w:rPr>
        </w:r>
        <w:r w:rsidR="009F5790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4</w:t>
        </w:r>
        <w:r w:rsidR="009F5790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14:paraId="536B5EC4" w14:textId="77777777" w:rsidR="009F5790" w:rsidRPr="00D6763F" w:rsidRDefault="00370D21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02" w:history="1">
        <w:r w:rsidR="009F5790" w:rsidRPr="00D6763F">
          <w:rPr>
            <w:rStyle w:val="Hyperlink"/>
            <w:rFonts w:ascii="Times New Roman" w:hAnsi="Times New Roman" w:cs="Times New Roman"/>
          </w:rPr>
          <w:t>4.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Flow of Events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9F5790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_Toc302030202 \h </w:instrText>
        </w:r>
        <w:r w:rsidR="009F5790" w:rsidRPr="00D6763F">
          <w:rPr>
            <w:rFonts w:ascii="Times New Roman" w:hAnsi="Times New Roman" w:cs="Times New Roman"/>
            <w:webHidden/>
          </w:rPr>
        </w:r>
        <w:r w:rsidR="009F5790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4</w:t>
        </w:r>
        <w:r w:rsidR="009F5790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14:paraId="591F5719" w14:textId="77777777" w:rsidR="009F5790" w:rsidRPr="00D6763F" w:rsidRDefault="00370D21" w:rsidP="006A2465">
      <w:pPr>
        <w:pStyle w:val="TOC2"/>
        <w:rPr>
          <w:rFonts w:ascii="Times New Roman" w:hAnsi="Times New Roman" w:cs="Times New Roman"/>
          <w:bCs/>
        </w:rPr>
      </w:pPr>
      <w:hyperlink w:anchor="_Toc302030203" w:history="1">
        <w:r w:rsidR="009F5790" w:rsidRPr="00D6763F">
          <w:rPr>
            <w:rStyle w:val="Hyperlink"/>
            <w:rFonts w:ascii="Times New Roman" w:hAnsi="Times New Roman" w:cs="Times New Roman"/>
          </w:rPr>
          <w:t>4.1  Basic Flow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9F5790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_Toc302030203 \h </w:instrText>
        </w:r>
        <w:r w:rsidR="009F5790" w:rsidRPr="00D6763F">
          <w:rPr>
            <w:rFonts w:ascii="Times New Roman" w:hAnsi="Times New Roman" w:cs="Times New Roman"/>
            <w:webHidden/>
          </w:rPr>
        </w:r>
        <w:r w:rsidR="009F5790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4</w:t>
        </w:r>
        <w:r w:rsidR="009F5790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14:paraId="225D4861" w14:textId="77777777" w:rsidR="009F5790" w:rsidRPr="00D6763F" w:rsidRDefault="00370D21" w:rsidP="006A2465">
      <w:pPr>
        <w:pStyle w:val="TOC2"/>
        <w:rPr>
          <w:rFonts w:ascii="Times New Roman" w:hAnsi="Times New Roman" w:cs="Times New Roman"/>
          <w:bCs/>
        </w:rPr>
      </w:pPr>
      <w:hyperlink w:anchor="_Toc302030204" w:history="1">
        <w:r w:rsidR="009F5790" w:rsidRPr="00D6763F">
          <w:rPr>
            <w:rStyle w:val="Hyperlink"/>
            <w:rFonts w:ascii="Times New Roman" w:hAnsi="Times New Roman" w:cs="Times New Roman"/>
          </w:rPr>
          <w:t>4.2</w:t>
        </w:r>
        <w:r w:rsidR="009F5790" w:rsidRPr="00D6763F">
          <w:rPr>
            <w:rFonts w:ascii="Times New Roman" w:hAnsi="Times New Roman" w:cs="Times New Roman"/>
            <w:b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Alternative Flows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9F5790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_Toc302030204 \h </w:instrText>
        </w:r>
        <w:r w:rsidR="009F5790" w:rsidRPr="00D6763F">
          <w:rPr>
            <w:rFonts w:ascii="Times New Roman" w:hAnsi="Times New Roman" w:cs="Times New Roman"/>
            <w:webHidden/>
          </w:rPr>
        </w:r>
        <w:r w:rsidR="009F5790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5</w:t>
        </w:r>
        <w:r w:rsidR="009F5790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14:paraId="6FAE7319" w14:textId="77777777" w:rsidR="009F5790" w:rsidRPr="00D6763F" w:rsidRDefault="00370D21" w:rsidP="006A2465">
      <w:pPr>
        <w:pStyle w:val="TOC2"/>
        <w:rPr>
          <w:rFonts w:ascii="Times New Roman" w:hAnsi="Times New Roman" w:cs="Times New Roman"/>
          <w:bCs/>
        </w:rPr>
      </w:pPr>
      <w:hyperlink w:anchor="_Toc302030205" w:history="1">
        <w:r w:rsidR="009F5790" w:rsidRPr="00D6763F">
          <w:rPr>
            <w:rStyle w:val="Hyperlink"/>
            <w:rFonts w:ascii="Times New Roman" w:hAnsi="Times New Roman" w:cs="Times New Roman"/>
          </w:rPr>
          <w:t>4.2.1</w:t>
        </w:r>
        <w:r w:rsidR="009F5790" w:rsidRPr="00D6763F">
          <w:rPr>
            <w:rFonts w:ascii="Times New Roman" w:hAnsi="Times New Roman" w:cs="Times New Roman"/>
            <w:b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Alternate Flow 1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9F5790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_Toc302030205 \h </w:instrText>
        </w:r>
        <w:r w:rsidR="009F5790" w:rsidRPr="00D6763F">
          <w:rPr>
            <w:rFonts w:ascii="Times New Roman" w:hAnsi="Times New Roman" w:cs="Times New Roman"/>
            <w:webHidden/>
          </w:rPr>
        </w:r>
        <w:r w:rsidR="009F5790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5</w:t>
        </w:r>
        <w:r w:rsidR="009F5790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14:paraId="12827953" w14:textId="3477CBAC" w:rsidR="009F5790" w:rsidRPr="00D6763F" w:rsidRDefault="00370D21" w:rsidP="006A2465">
      <w:pPr>
        <w:pStyle w:val="TOC2"/>
        <w:rPr>
          <w:rFonts w:ascii="Times New Roman" w:hAnsi="Times New Roman" w:cs="Times New Roman"/>
          <w:bCs/>
        </w:rPr>
      </w:pPr>
      <w:hyperlink w:anchor="_Toc302030206" w:history="1">
        <w:r w:rsidR="009F5790" w:rsidRPr="00D6763F">
          <w:rPr>
            <w:rStyle w:val="Hyperlink"/>
            <w:rFonts w:ascii="Times New Roman" w:hAnsi="Times New Roman" w:cs="Times New Roman"/>
          </w:rPr>
          <w:t>4.3</w:t>
        </w:r>
        <w:r w:rsidR="009F5790" w:rsidRPr="00D6763F">
          <w:rPr>
            <w:rFonts w:ascii="Times New Roman" w:hAnsi="Times New Roman" w:cs="Times New Roman"/>
            <w:b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Sub Flows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9F5790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_Toc302030206 \h </w:instrText>
        </w:r>
        <w:r w:rsidR="009F5790" w:rsidRPr="00D6763F">
          <w:rPr>
            <w:rFonts w:ascii="Times New Roman" w:hAnsi="Times New Roman" w:cs="Times New Roman"/>
            <w:webHidden/>
          </w:rPr>
        </w:r>
        <w:r w:rsidR="009F5790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6</w:t>
        </w:r>
        <w:r w:rsidR="009F5790" w:rsidRPr="00D6763F">
          <w:rPr>
            <w:rFonts w:ascii="Times New Roman" w:hAnsi="Times New Roman" w:cs="Times New Roman"/>
            <w:webHidden/>
          </w:rPr>
          <w:fldChar w:fldCharType="end"/>
        </w:r>
      </w:hyperlink>
      <w:r w:rsidR="0017477B" w:rsidRPr="00D6763F">
        <w:rPr>
          <w:rFonts w:ascii="Times New Roman" w:hAnsi="Times New Roman" w:cs="Times New Roman"/>
        </w:rPr>
        <w:tab/>
      </w:r>
    </w:p>
    <w:p w14:paraId="32752691" w14:textId="77777777" w:rsidR="009F5790" w:rsidRPr="00D6763F" w:rsidRDefault="00370D21" w:rsidP="006A2465">
      <w:pPr>
        <w:pStyle w:val="TOC2"/>
        <w:rPr>
          <w:rFonts w:ascii="Times New Roman" w:hAnsi="Times New Roman" w:cs="Times New Roman"/>
          <w:bCs/>
        </w:rPr>
      </w:pPr>
      <w:hyperlink w:anchor="_Toc302030207" w:history="1">
        <w:r w:rsidR="009F5790" w:rsidRPr="00D6763F">
          <w:rPr>
            <w:rStyle w:val="Hyperlink"/>
            <w:rFonts w:ascii="Times New Roman" w:hAnsi="Times New Roman" w:cs="Times New Roman"/>
          </w:rPr>
          <w:t>4.3.1</w:t>
        </w:r>
        <w:r w:rsidR="009F5790" w:rsidRPr="00D6763F">
          <w:rPr>
            <w:rFonts w:ascii="Times New Roman" w:hAnsi="Times New Roman" w:cs="Times New Roman"/>
            <w:b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Sub Flow 1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9F5790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_Toc302030207 \h </w:instrText>
        </w:r>
        <w:r w:rsidR="009F5790" w:rsidRPr="00D6763F">
          <w:rPr>
            <w:rFonts w:ascii="Times New Roman" w:hAnsi="Times New Roman" w:cs="Times New Roman"/>
            <w:webHidden/>
          </w:rPr>
        </w:r>
        <w:r w:rsidR="009F5790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6</w:t>
        </w:r>
        <w:r w:rsidR="009F5790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14:paraId="5355521B" w14:textId="77777777" w:rsidR="009F5790" w:rsidRPr="00D6763F" w:rsidRDefault="00370D21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08" w:history="1">
        <w:r w:rsidR="009F5790" w:rsidRPr="00D6763F">
          <w:rPr>
            <w:rStyle w:val="Hyperlink"/>
            <w:rFonts w:ascii="Times New Roman" w:hAnsi="Times New Roman" w:cs="Times New Roman"/>
          </w:rPr>
          <w:t>5.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Post Conditions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9F5790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_Toc302030208 \h </w:instrText>
        </w:r>
        <w:r w:rsidR="009F5790" w:rsidRPr="00D6763F">
          <w:rPr>
            <w:rFonts w:ascii="Times New Roman" w:hAnsi="Times New Roman" w:cs="Times New Roman"/>
            <w:webHidden/>
          </w:rPr>
        </w:r>
        <w:r w:rsidR="009F5790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6</w:t>
        </w:r>
        <w:r w:rsidR="009F5790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14:paraId="0B3BAFF3" w14:textId="77777777" w:rsidR="009F5790" w:rsidRPr="00D6763F" w:rsidRDefault="00370D21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09" w:history="1">
        <w:r w:rsidR="009F5790" w:rsidRPr="00D6763F">
          <w:rPr>
            <w:rStyle w:val="Hyperlink"/>
            <w:rFonts w:ascii="Times New Roman" w:hAnsi="Times New Roman" w:cs="Times New Roman"/>
          </w:rPr>
          <w:t>6.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Special Requirements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9F5790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_Toc302030209 \h </w:instrText>
        </w:r>
        <w:r w:rsidR="009F5790" w:rsidRPr="00D6763F">
          <w:rPr>
            <w:rFonts w:ascii="Times New Roman" w:hAnsi="Times New Roman" w:cs="Times New Roman"/>
            <w:webHidden/>
          </w:rPr>
        </w:r>
        <w:r w:rsidR="009F5790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7</w:t>
        </w:r>
        <w:r w:rsidR="009F5790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14:paraId="0BD9C476" w14:textId="77777777" w:rsidR="009F5790" w:rsidRPr="00D6763F" w:rsidRDefault="00370D21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10" w:history="1">
        <w:r w:rsidR="009F5790" w:rsidRPr="00D6763F">
          <w:rPr>
            <w:rStyle w:val="Hyperlink"/>
            <w:rFonts w:ascii="Times New Roman" w:hAnsi="Times New Roman" w:cs="Times New Roman"/>
          </w:rPr>
          <w:t>7.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Extension Points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9F5790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_Toc302030210 \h </w:instrText>
        </w:r>
        <w:r w:rsidR="009F5790" w:rsidRPr="00D6763F">
          <w:rPr>
            <w:rFonts w:ascii="Times New Roman" w:hAnsi="Times New Roman" w:cs="Times New Roman"/>
            <w:webHidden/>
          </w:rPr>
        </w:r>
        <w:r w:rsidR="009F5790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7</w:t>
        </w:r>
        <w:r w:rsidR="009F5790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14:paraId="3C52ABC6" w14:textId="77777777" w:rsidR="009F5790" w:rsidRPr="00D6763F" w:rsidRDefault="00370D21" w:rsidP="006A2465">
      <w:pPr>
        <w:pStyle w:val="TOC2"/>
        <w:rPr>
          <w:rFonts w:ascii="Times New Roman" w:hAnsi="Times New Roman" w:cs="Times New Roman"/>
          <w:bCs/>
        </w:rPr>
      </w:pPr>
      <w:hyperlink w:anchor="_Toc302030211" w:history="1">
        <w:r w:rsidR="009F5790" w:rsidRPr="00D6763F">
          <w:rPr>
            <w:rStyle w:val="Hyperlink"/>
            <w:rFonts w:ascii="Times New Roman" w:hAnsi="Times New Roman" w:cs="Times New Roman"/>
          </w:rPr>
          <w:t>&lt;Name of extension point&gt;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9F5790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_Toc302030211 \h </w:instrText>
        </w:r>
        <w:r w:rsidR="009F5790" w:rsidRPr="00D6763F">
          <w:rPr>
            <w:rFonts w:ascii="Times New Roman" w:hAnsi="Times New Roman" w:cs="Times New Roman"/>
            <w:webHidden/>
          </w:rPr>
        </w:r>
        <w:r w:rsidR="009F5790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7</w:t>
        </w:r>
        <w:r w:rsidR="009F5790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14:paraId="4A949AA7" w14:textId="77777777" w:rsidR="009F5790" w:rsidRPr="00D6763F" w:rsidRDefault="00370D21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12" w:history="1">
        <w:r w:rsidR="009F5790" w:rsidRPr="00D6763F">
          <w:rPr>
            <w:rStyle w:val="Hyperlink"/>
            <w:rFonts w:ascii="Times New Roman" w:hAnsi="Times New Roman" w:cs="Times New Roman"/>
          </w:rPr>
          <w:t>8.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Business Rules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9F5790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_Toc302030212 \h </w:instrText>
        </w:r>
        <w:r w:rsidR="009F5790" w:rsidRPr="00D6763F">
          <w:rPr>
            <w:rFonts w:ascii="Times New Roman" w:hAnsi="Times New Roman" w:cs="Times New Roman"/>
            <w:webHidden/>
          </w:rPr>
        </w:r>
        <w:r w:rsidR="009F5790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7</w:t>
        </w:r>
        <w:r w:rsidR="009F5790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14:paraId="41FDDCB3" w14:textId="77777777" w:rsidR="009F5790" w:rsidRPr="00D6763F" w:rsidRDefault="00370D21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13" w:history="1">
        <w:r w:rsidR="009F5790" w:rsidRPr="00D6763F">
          <w:rPr>
            <w:rStyle w:val="Hyperlink"/>
            <w:rFonts w:ascii="Times New Roman" w:hAnsi="Times New Roman" w:cs="Times New Roman"/>
          </w:rPr>
          <w:t>9.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Diagrams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9F5790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_Toc302030213 \h </w:instrText>
        </w:r>
        <w:r w:rsidR="009F5790" w:rsidRPr="00D6763F">
          <w:rPr>
            <w:rFonts w:ascii="Times New Roman" w:hAnsi="Times New Roman" w:cs="Times New Roman"/>
            <w:webHidden/>
          </w:rPr>
        </w:r>
        <w:r w:rsidR="009F5790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8</w:t>
        </w:r>
        <w:r w:rsidR="009F5790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14:paraId="4308854F" w14:textId="77777777" w:rsidR="009F5790" w:rsidRPr="00D6763F" w:rsidRDefault="00370D21" w:rsidP="006A2465">
      <w:pPr>
        <w:pStyle w:val="TOC2"/>
        <w:rPr>
          <w:rFonts w:ascii="Times New Roman" w:hAnsi="Times New Roman" w:cs="Times New Roman"/>
          <w:bCs/>
        </w:rPr>
      </w:pPr>
      <w:hyperlink w:anchor="_Toc302030214" w:history="1">
        <w:r w:rsidR="009F5790" w:rsidRPr="00D6763F">
          <w:rPr>
            <w:rStyle w:val="Hyperlink"/>
            <w:rFonts w:ascii="Times New Roman" w:hAnsi="Times New Roman" w:cs="Times New Roman"/>
          </w:rPr>
          <w:t>Use Case Diagram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9F5790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_Toc302030214 \h </w:instrText>
        </w:r>
        <w:r w:rsidR="009F5790" w:rsidRPr="00D6763F">
          <w:rPr>
            <w:rFonts w:ascii="Times New Roman" w:hAnsi="Times New Roman" w:cs="Times New Roman"/>
            <w:webHidden/>
          </w:rPr>
        </w:r>
        <w:r w:rsidR="009F5790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8</w:t>
        </w:r>
        <w:r w:rsidR="009F5790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14:paraId="38EF1013" w14:textId="77777777" w:rsidR="009F5790" w:rsidRPr="00D6763F" w:rsidRDefault="00370D21" w:rsidP="006A2465">
      <w:pPr>
        <w:pStyle w:val="TOC2"/>
        <w:rPr>
          <w:rFonts w:ascii="Times New Roman" w:hAnsi="Times New Roman" w:cs="Times New Roman"/>
          <w:bCs/>
        </w:rPr>
      </w:pPr>
      <w:hyperlink w:anchor="_Toc302030215" w:history="1">
        <w:r w:rsidR="009F5790" w:rsidRPr="00D6763F">
          <w:rPr>
            <w:rStyle w:val="Hyperlink"/>
            <w:rFonts w:ascii="Times New Roman" w:hAnsi="Times New Roman" w:cs="Times New Roman"/>
          </w:rPr>
          <w:t>Activity Diagram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9F5790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_Toc302030215 \h </w:instrText>
        </w:r>
        <w:r w:rsidR="009F5790" w:rsidRPr="00D6763F">
          <w:rPr>
            <w:rFonts w:ascii="Times New Roman" w:hAnsi="Times New Roman" w:cs="Times New Roman"/>
            <w:webHidden/>
          </w:rPr>
        </w:r>
        <w:r w:rsidR="009F5790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9</w:t>
        </w:r>
        <w:r w:rsidR="009F5790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14:paraId="464883B7" w14:textId="77777777" w:rsidR="009F5790" w:rsidRPr="00D6763F" w:rsidRDefault="00370D21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16" w:history="1">
        <w:r w:rsidR="009F5790" w:rsidRPr="00D6763F">
          <w:rPr>
            <w:rStyle w:val="Hyperlink"/>
            <w:rFonts w:ascii="Times New Roman" w:hAnsi="Times New Roman" w:cs="Times New Roman"/>
          </w:rPr>
          <w:t>10.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Scenarios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9F5790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_Toc302030216 \h </w:instrText>
        </w:r>
        <w:r w:rsidR="009F5790" w:rsidRPr="00D6763F">
          <w:rPr>
            <w:rFonts w:ascii="Times New Roman" w:hAnsi="Times New Roman" w:cs="Times New Roman"/>
            <w:webHidden/>
          </w:rPr>
        </w:r>
        <w:r w:rsidR="009F5790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10</w:t>
        </w:r>
        <w:r w:rsidR="009F5790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14:paraId="66F1E303" w14:textId="77777777" w:rsidR="009F5790" w:rsidRPr="00D6763F" w:rsidRDefault="00370D21" w:rsidP="006A2465">
      <w:pPr>
        <w:pStyle w:val="TOC2"/>
        <w:rPr>
          <w:rFonts w:ascii="Times New Roman" w:hAnsi="Times New Roman" w:cs="Times New Roman"/>
          <w:bCs/>
        </w:rPr>
      </w:pPr>
      <w:hyperlink w:anchor="_Toc302030217" w:history="1">
        <w:r w:rsidR="009F5790" w:rsidRPr="00D6763F">
          <w:rPr>
            <w:rStyle w:val="Hyperlink"/>
            <w:rFonts w:ascii="Times New Roman" w:hAnsi="Times New Roman" w:cs="Times New Roman"/>
          </w:rPr>
          <w:t>Success Scenarios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9F5790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_Toc302030217 \h </w:instrText>
        </w:r>
        <w:r w:rsidR="009F5790" w:rsidRPr="00D6763F">
          <w:rPr>
            <w:rFonts w:ascii="Times New Roman" w:hAnsi="Times New Roman" w:cs="Times New Roman"/>
            <w:webHidden/>
          </w:rPr>
        </w:r>
        <w:r w:rsidR="009F5790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10</w:t>
        </w:r>
        <w:r w:rsidR="009F5790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14:paraId="689EDAA1" w14:textId="77777777" w:rsidR="009F5790" w:rsidRPr="00D6763F" w:rsidRDefault="00370D21" w:rsidP="006A2465">
      <w:pPr>
        <w:pStyle w:val="TOC2"/>
        <w:rPr>
          <w:rFonts w:ascii="Times New Roman" w:hAnsi="Times New Roman" w:cs="Times New Roman"/>
          <w:bCs/>
        </w:rPr>
      </w:pPr>
      <w:hyperlink w:anchor="_Toc302030218" w:history="1">
        <w:r w:rsidR="009F5790" w:rsidRPr="00D6763F">
          <w:rPr>
            <w:rStyle w:val="Hyperlink"/>
            <w:rFonts w:ascii="Times New Roman" w:hAnsi="Times New Roman" w:cs="Times New Roman"/>
          </w:rPr>
          <w:t>Failure Scenarios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9F5790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_Toc302030218 \h </w:instrText>
        </w:r>
        <w:r w:rsidR="009F5790" w:rsidRPr="00D6763F">
          <w:rPr>
            <w:rFonts w:ascii="Times New Roman" w:hAnsi="Times New Roman" w:cs="Times New Roman"/>
            <w:webHidden/>
          </w:rPr>
        </w:r>
        <w:r w:rsidR="009F5790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10</w:t>
        </w:r>
        <w:r w:rsidR="009F5790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14:paraId="31364BF3" w14:textId="77777777" w:rsidR="009F5790" w:rsidRPr="00D6763F" w:rsidRDefault="00370D21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19" w:history="1">
        <w:r w:rsidR="009F5790" w:rsidRPr="00D6763F">
          <w:rPr>
            <w:rStyle w:val="Hyperlink"/>
            <w:rFonts w:ascii="Times New Roman" w:hAnsi="Times New Roman" w:cs="Times New Roman"/>
          </w:rPr>
          <w:t>11.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Issues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9F5790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_Toc302030219 \h </w:instrText>
        </w:r>
        <w:r w:rsidR="009F5790" w:rsidRPr="00D6763F">
          <w:rPr>
            <w:rFonts w:ascii="Times New Roman" w:hAnsi="Times New Roman" w:cs="Times New Roman"/>
            <w:webHidden/>
          </w:rPr>
        </w:r>
        <w:r w:rsidR="009F5790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10</w:t>
        </w:r>
        <w:r w:rsidR="009F5790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14:paraId="0B0C6D9E" w14:textId="77777777" w:rsidR="009F5790" w:rsidRPr="00D6763F" w:rsidRDefault="00370D21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20" w:history="1">
        <w:r w:rsidR="009F5790" w:rsidRPr="00D6763F">
          <w:rPr>
            <w:rStyle w:val="Hyperlink"/>
            <w:rFonts w:ascii="Times New Roman" w:hAnsi="Times New Roman" w:cs="Times New Roman"/>
          </w:rPr>
          <w:t>12.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UI Specifications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9F5790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_Toc302030220 \h </w:instrText>
        </w:r>
        <w:r w:rsidR="009F5790" w:rsidRPr="00D6763F">
          <w:rPr>
            <w:rFonts w:ascii="Times New Roman" w:hAnsi="Times New Roman" w:cs="Times New Roman"/>
            <w:webHidden/>
          </w:rPr>
        </w:r>
        <w:r w:rsidR="009F5790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10</w:t>
        </w:r>
        <w:r w:rsidR="009F5790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14:paraId="76D5ECAF" w14:textId="77777777" w:rsidR="009F5790" w:rsidRPr="00D6763F" w:rsidRDefault="00370D21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21" w:history="1">
        <w:r w:rsidR="009F5790" w:rsidRPr="00D6763F">
          <w:rPr>
            <w:rStyle w:val="Hyperlink"/>
            <w:rFonts w:ascii="Times New Roman" w:hAnsi="Times New Roman" w:cs="Times New Roman"/>
          </w:rPr>
          <w:t>13.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Inter System Dependencies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9F5790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_Toc302030221 \h </w:instrText>
        </w:r>
        <w:r w:rsidR="009F5790" w:rsidRPr="00D6763F">
          <w:rPr>
            <w:rFonts w:ascii="Times New Roman" w:hAnsi="Times New Roman" w:cs="Times New Roman"/>
            <w:webHidden/>
          </w:rPr>
        </w:r>
        <w:r w:rsidR="009F5790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11</w:t>
        </w:r>
        <w:r w:rsidR="009F5790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14:paraId="07E5EED0" w14:textId="77777777" w:rsidR="009F5790" w:rsidRPr="00D6763F" w:rsidRDefault="00370D21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22" w:history="1">
        <w:r w:rsidR="009F5790" w:rsidRPr="00D6763F">
          <w:rPr>
            <w:rStyle w:val="Hyperlink"/>
            <w:rFonts w:ascii="Times New Roman" w:hAnsi="Times New Roman" w:cs="Times New Roman"/>
          </w:rPr>
          <w:t>14.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Integration with an already existing System of the &lt;&lt;Customer&gt;&gt;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9F5790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_Toc302030222 \h </w:instrText>
        </w:r>
        <w:r w:rsidR="009F5790" w:rsidRPr="00D6763F">
          <w:rPr>
            <w:rFonts w:ascii="Times New Roman" w:hAnsi="Times New Roman" w:cs="Times New Roman"/>
            <w:webHidden/>
          </w:rPr>
        </w:r>
        <w:r w:rsidR="009F5790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11</w:t>
        </w:r>
        <w:r w:rsidR="009F5790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14:paraId="1B0750FF" w14:textId="77777777" w:rsidR="009F5790" w:rsidRPr="00D6763F" w:rsidRDefault="00370D21" w:rsidP="006A2465">
      <w:pPr>
        <w:pStyle w:val="TOC1"/>
        <w:rPr>
          <w:rStyle w:val="Hyperlink"/>
          <w:rFonts w:ascii="Times New Roman" w:hAnsi="Times New Roman" w:cs="Times New Roman"/>
        </w:rPr>
      </w:pPr>
      <w:hyperlink w:anchor="_Toc302030223" w:history="1">
        <w:r w:rsidR="009F5790" w:rsidRPr="00D6763F">
          <w:rPr>
            <w:rStyle w:val="Hyperlink"/>
            <w:rFonts w:ascii="Times New Roman" w:hAnsi="Times New Roman" w:cs="Times New Roman"/>
          </w:rPr>
          <w:t>15.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Assumptions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9F5790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_Toc302030223 \h </w:instrText>
        </w:r>
        <w:r w:rsidR="009F5790" w:rsidRPr="00D6763F">
          <w:rPr>
            <w:rFonts w:ascii="Times New Roman" w:hAnsi="Times New Roman" w:cs="Times New Roman"/>
            <w:webHidden/>
          </w:rPr>
        </w:r>
        <w:r w:rsidR="009F5790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11</w:t>
        </w:r>
        <w:r w:rsidR="009F5790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14:paraId="02BAF94B" w14:textId="77777777"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REVISION HISTORY OF THE WORK PRODUCT…………………………….. .. 12</w:t>
      </w:r>
    </w:p>
    <w:p w14:paraId="59FA5DA1" w14:textId="77777777"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fldChar w:fldCharType="end"/>
      </w:r>
    </w:p>
    <w:p w14:paraId="74E6C9D8" w14:textId="77777777" w:rsidR="009F5790" w:rsidRPr="00D6763F" w:rsidRDefault="009F5790" w:rsidP="006A2465">
      <w:pPr>
        <w:rPr>
          <w:rFonts w:ascii="Times New Roman" w:hAnsi="Times New Roman" w:cs="Times New Roman"/>
        </w:rPr>
      </w:pPr>
    </w:p>
    <w:p w14:paraId="54DA6AF0" w14:textId="77777777" w:rsidR="009F5790" w:rsidRPr="00D6763F" w:rsidRDefault="009F5790" w:rsidP="006A2465">
      <w:pPr>
        <w:rPr>
          <w:rFonts w:ascii="Times New Roman" w:hAnsi="Times New Roman" w:cs="Times New Roman"/>
        </w:rPr>
      </w:pPr>
    </w:p>
    <w:p w14:paraId="5A45629C" w14:textId="77777777" w:rsidR="009F5790" w:rsidRPr="00D6763F" w:rsidRDefault="009F5790" w:rsidP="006A2465">
      <w:pPr>
        <w:rPr>
          <w:rFonts w:ascii="Times New Roman" w:hAnsi="Times New Roman" w:cs="Times New Roman"/>
        </w:rPr>
      </w:pPr>
    </w:p>
    <w:p w14:paraId="32E4EA51" w14:textId="77777777" w:rsidR="009F5790" w:rsidRPr="00D6763F" w:rsidRDefault="009F5790" w:rsidP="006A2465">
      <w:pPr>
        <w:rPr>
          <w:rFonts w:ascii="Times New Roman" w:hAnsi="Times New Roman" w:cs="Times New Roman"/>
        </w:rPr>
      </w:pPr>
    </w:p>
    <w:p w14:paraId="12FDF1A2" w14:textId="77777777" w:rsidR="009F5790" w:rsidRPr="00D6763F" w:rsidRDefault="009F5790" w:rsidP="006A2465">
      <w:pPr>
        <w:rPr>
          <w:rFonts w:ascii="Times New Roman" w:hAnsi="Times New Roman" w:cs="Times New Roman"/>
        </w:rPr>
      </w:pPr>
    </w:p>
    <w:p w14:paraId="332B7CEA" w14:textId="77777777" w:rsidR="009F5790" w:rsidRPr="00D6763F" w:rsidRDefault="009F5790" w:rsidP="006A2465">
      <w:pPr>
        <w:rPr>
          <w:rFonts w:ascii="Times New Roman" w:hAnsi="Times New Roman" w:cs="Times New Roman"/>
        </w:rPr>
      </w:pPr>
    </w:p>
    <w:p w14:paraId="2663E52A" w14:textId="535AFB10" w:rsidR="009F5790" w:rsidRPr="00D6763F" w:rsidRDefault="009F5790" w:rsidP="00370D21">
      <w:pPr>
        <w:pStyle w:val="StyleHeading1H1Mainheading1Heading1Heading10Head1h1Sec"/>
        <w:numPr>
          <w:ilvl w:val="0"/>
          <w:numId w:val="18"/>
        </w:numPr>
      </w:pPr>
      <w:bookmarkStart w:id="0" w:name="_Toc144299909"/>
      <w:bookmarkStart w:id="1" w:name="_Toc145124997"/>
      <w:r w:rsidRPr="00D6763F">
        <w:br w:type="page"/>
      </w:r>
      <w:bookmarkStart w:id="2" w:name="_Toc165439502"/>
      <w:bookmarkStart w:id="3" w:name="_Toc186019611"/>
      <w:bookmarkStart w:id="4" w:name="_Toc302030199"/>
      <w:r w:rsidRPr="00D6763F">
        <w:lastRenderedPageBreak/>
        <w:t xml:space="preserve">Use Case Name: </w:t>
      </w:r>
      <w:bookmarkEnd w:id="0"/>
      <w:bookmarkEnd w:id="1"/>
      <w:bookmarkEnd w:id="2"/>
      <w:bookmarkEnd w:id="3"/>
      <w:bookmarkEnd w:id="4"/>
      <w:r w:rsidR="007F24F3" w:rsidRPr="00D6763F">
        <w:t>Hotel Management system</w:t>
      </w:r>
    </w:p>
    <w:p w14:paraId="615B5306" w14:textId="70E8FE8B" w:rsidR="009F5790" w:rsidRPr="00D6763F" w:rsidRDefault="009F5790" w:rsidP="00D6763F">
      <w:pPr>
        <w:pStyle w:val="BodyText"/>
        <w:ind w:left="708"/>
        <w:rPr>
          <w:rFonts w:ascii="Times New Roman" w:hAnsi="Times New Roman"/>
        </w:rPr>
      </w:pPr>
      <w:r w:rsidRPr="00D6763F">
        <w:rPr>
          <w:rFonts w:ascii="Times New Roman" w:hAnsi="Times New Roman"/>
          <w:b/>
          <w:sz w:val="24"/>
          <w:szCs w:val="24"/>
        </w:rPr>
        <w:t>Use Case ID:</w:t>
      </w:r>
      <w:r w:rsidRPr="00D6763F">
        <w:rPr>
          <w:rFonts w:ascii="Times New Roman" w:hAnsi="Times New Roman"/>
        </w:rPr>
        <w:t xml:space="preserve">  </w:t>
      </w:r>
      <w:r w:rsidR="007F24F3" w:rsidRPr="00D6763F">
        <w:rPr>
          <w:rFonts w:ascii="Times New Roman" w:hAnsi="Times New Roman"/>
          <w:sz w:val="24"/>
          <w:szCs w:val="24"/>
        </w:rPr>
        <w:t>HotelManagement</w:t>
      </w:r>
      <w:r w:rsidR="004D595C" w:rsidRPr="00D6763F">
        <w:rPr>
          <w:rFonts w:ascii="Times New Roman" w:hAnsi="Times New Roman"/>
          <w:sz w:val="24"/>
          <w:szCs w:val="24"/>
        </w:rPr>
        <w:t>1.0</w:t>
      </w:r>
    </w:p>
    <w:p w14:paraId="078CF40F" w14:textId="77777777" w:rsidR="009F5790" w:rsidRPr="00D6763F" w:rsidRDefault="009F5790" w:rsidP="006A2465">
      <w:pPr>
        <w:pStyle w:val="BodyText"/>
        <w:rPr>
          <w:rFonts w:ascii="Times New Roman" w:hAnsi="Times New Roman"/>
        </w:rPr>
      </w:pPr>
    </w:p>
    <w:p w14:paraId="457BA5FC" w14:textId="68A9335D" w:rsidR="009F5790" w:rsidRPr="00D6763F" w:rsidRDefault="00D6763F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9F5790" w:rsidRPr="00D6763F">
        <w:rPr>
          <w:rFonts w:ascii="Times New Roman" w:hAnsi="Times New Roman" w:cs="Times New Roman"/>
          <w:b/>
          <w:sz w:val="24"/>
          <w:szCs w:val="24"/>
        </w:rPr>
        <w:t>Brief Description:</w:t>
      </w:r>
      <w:r w:rsidR="009F5790" w:rsidRPr="00D6763F">
        <w:rPr>
          <w:rFonts w:ascii="Times New Roman" w:hAnsi="Times New Roman" w:cs="Times New Roman"/>
        </w:rPr>
        <w:t xml:space="preserve"> </w:t>
      </w:r>
      <w:r w:rsidR="007F24F3" w:rsidRPr="00D6763F">
        <w:rPr>
          <w:rFonts w:ascii="Times New Roman" w:hAnsi="Times New Roman" w:cs="Times New Roman"/>
          <w:sz w:val="24"/>
          <w:szCs w:val="24"/>
        </w:rPr>
        <w:t>This usecase describes about the adding of the new  hotel by the admin</w:t>
      </w:r>
      <w:r w:rsidR="007F24F3" w:rsidRPr="00D6763F">
        <w:rPr>
          <w:rFonts w:ascii="Times New Roman" w:hAnsi="Times New Roman" w:cs="Times New Roman"/>
        </w:rPr>
        <w:t>.</w:t>
      </w:r>
    </w:p>
    <w:p w14:paraId="339B99C7" w14:textId="77777777" w:rsidR="009F5790" w:rsidRPr="00D6763F" w:rsidRDefault="009F5790" w:rsidP="006A2465">
      <w:pPr>
        <w:rPr>
          <w:rFonts w:ascii="Times New Roman" w:hAnsi="Times New Roman" w:cs="Times New Roman"/>
        </w:rPr>
      </w:pPr>
    </w:p>
    <w:p w14:paraId="736729FA" w14:textId="1FC28DE1" w:rsidR="009F5790" w:rsidRPr="00D6763F" w:rsidRDefault="00965A9B" w:rsidP="00D6763F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302030200"/>
      <w:r>
        <w:t xml:space="preserve">2. </w:t>
      </w:r>
      <w:r w:rsidR="009F5790" w:rsidRPr="00D6763F">
        <w:t>Actor(s)</w:t>
      </w:r>
      <w:bookmarkEnd w:id="5"/>
      <w:bookmarkEnd w:id="6"/>
      <w:bookmarkEnd w:id="7"/>
      <w:bookmarkEnd w:id="8"/>
      <w:bookmarkEnd w:id="9"/>
    </w:p>
    <w:p w14:paraId="037C0263" w14:textId="14280B66" w:rsidR="0007128F" w:rsidRPr="00965A9B" w:rsidRDefault="00EE618D" w:rsidP="006A2465">
      <w:p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4D595C" w:rsidRPr="00965A9B">
        <w:rPr>
          <w:rFonts w:ascii="Times New Roman" w:hAnsi="Times New Roman" w:cs="Times New Roman"/>
          <w:sz w:val="24"/>
          <w:szCs w:val="24"/>
        </w:rPr>
        <w:t>1.</w:t>
      </w:r>
      <w:r w:rsidR="007F24F3" w:rsidRPr="00965A9B"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08B90B37" w14:textId="35ECCEF0" w:rsidR="0007128F" w:rsidRPr="00965A9B" w:rsidRDefault="004D595C" w:rsidP="006A2465">
      <w:p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 xml:space="preserve">              2.</w:t>
      </w:r>
      <w:r w:rsidR="007F24F3" w:rsidRPr="00965A9B">
        <w:rPr>
          <w:rFonts w:ascii="Times New Roman" w:hAnsi="Times New Roman" w:cs="Times New Roman"/>
          <w:sz w:val="24"/>
          <w:szCs w:val="24"/>
        </w:rPr>
        <w:t xml:space="preserve"> Hotel Management System</w:t>
      </w:r>
    </w:p>
    <w:p w14:paraId="36379E54" w14:textId="77777777" w:rsidR="009F5790" w:rsidRPr="00D6763F" w:rsidRDefault="009F5790" w:rsidP="006A2465">
      <w:pPr>
        <w:rPr>
          <w:rFonts w:ascii="Times New Roman" w:hAnsi="Times New Roman" w:cs="Times New Roman"/>
        </w:rPr>
      </w:pPr>
    </w:p>
    <w:p w14:paraId="73719122" w14:textId="57746717" w:rsidR="007F24F3" w:rsidRPr="00D6763F" w:rsidRDefault="009F5790" w:rsidP="00370D21">
      <w:pPr>
        <w:pStyle w:val="StyleHeading1H1Mainheading1Heading1Heading10Head1h1Sec"/>
        <w:numPr>
          <w:ilvl w:val="0"/>
          <w:numId w:val="19"/>
        </w:numPr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302030201"/>
      <w:r w:rsidRPr="00D6763F">
        <w:t>Precondition</w:t>
      </w:r>
      <w:bookmarkEnd w:id="10"/>
      <w:bookmarkEnd w:id="11"/>
      <w:bookmarkEnd w:id="12"/>
      <w:bookmarkEnd w:id="13"/>
      <w:bookmarkEnd w:id="14"/>
      <w:r w:rsidR="007F24F3" w:rsidRPr="00D6763F">
        <w:t>s</w:t>
      </w:r>
    </w:p>
    <w:p w14:paraId="704B2BAB" w14:textId="6F272D0B" w:rsidR="007F24F3" w:rsidRPr="00965A9B" w:rsidRDefault="007F24F3" w:rsidP="00370D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 xml:space="preserve">The admin has successfully login into the site </w:t>
      </w:r>
      <w:hyperlink r:id="rId11" w:history="1">
        <w:r w:rsidRPr="00965A9B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http://ndafile:8081/Spring_Hotel/login.ht</w:t>
        </w:r>
        <w:r w:rsidRPr="00965A9B">
          <w:rPr>
            <w:rStyle w:val="Hyperlink"/>
            <w:rFonts w:ascii="Times New Roman" w:hAnsi="Times New Roman" w:cs="Times New Roman"/>
            <w:sz w:val="24"/>
            <w:szCs w:val="24"/>
          </w:rPr>
          <w:t>m</w:t>
        </w:r>
        <w:r w:rsidRPr="00965A9B">
          <w:rPr>
            <w:rStyle w:val="Hyperlink"/>
            <w:rFonts w:ascii="Times New Roman" w:hAnsi="Times New Roman" w:cs="Times New Roman"/>
            <w:sz w:val="24"/>
            <w:szCs w:val="24"/>
          </w:rPr>
          <w:t>l</w:t>
        </w:r>
      </w:hyperlink>
      <w:r w:rsidRPr="00965A9B">
        <w:rPr>
          <w:rFonts w:ascii="Times New Roman" w:hAnsi="Times New Roman" w:cs="Times New Roman"/>
          <w:sz w:val="24"/>
          <w:szCs w:val="24"/>
        </w:rPr>
        <w:t>.</w:t>
      </w:r>
    </w:p>
    <w:p w14:paraId="5FFC8CDC" w14:textId="3013A108" w:rsidR="009F5790" w:rsidRPr="00965A9B" w:rsidRDefault="0007128F" w:rsidP="006A2465">
      <w:p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76B4CB6E" w14:textId="479470D2" w:rsidR="009F5790" w:rsidRPr="00D6763F" w:rsidRDefault="00965A9B" w:rsidP="00D6763F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302030202"/>
      <w:r>
        <w:t xml:space="preserve">4. </w:t>
      </w:r>
      <w:r w:rsidR="009F5790" w:rsidRPr="00D6763F">
        <w:t>Flow of Events</w:t>
      </w:r>
      <w:bookmarkEnd w:id="15"/>
      <w:bookmarkEnd w:id="16"/>
      <w:bookmarkEnd w:id="17"/>
      <w:bookmarkEnd w:id="18"/>
      <w:bookmarkEnd w:id="19"/>
    </w:p>
    <w:p w14:paraId="10ED304D" w14:textId="23A7DCB0" w:rsidR="009F5790" w:rsidRPr="00965A9B" w:rsidRDefault="009F5790" w:rsidP="00965A9B">
      <w:pPr>
        <w:pStyle w:val="StyleHeading2Sub-headingH2ChapterNumberAppendixLetterchnh"/>
        <w:ind w:firstLine="438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302030203"/>
      <w:r w:rsidRPr="00965A9B">
        <w:t>4.1  Basic Flow</w:t>
      </w:r>
      <w:bookmarkEnd w:id="20"/>
      <w:bookmarkEnd w:id="21"/>
      <w:bookmarkEnd w:id="22"/>
      <w:bookmarkEnd w:id="23"/>
      <w:bookmarkEnd w:id="24"/>
      <w:bookmarkEnd w:id="25"/>
    </w:p>
    <w:p w14:paraId="3DC5690E" w14:textId="02B5AEF9" w:rsidR="00513662" w:rsidRPr="00D6763F" w:rsidRDefault="00CE228C" w:rsidP="00965A9B">
      <w:pPr>
        <w:pStyle w:val="StyleHeading2Sub-headingH2ChapterNumberAppendixLetterchnh"/>
      </w:pPr>
      <w:r w:rsidRPr="00D6763F">
        <w:t xml:space="preserve">   </w:t>
      </w:r>
    </w:p>
    <w:p w14:paraId="6F83F654" w14:textId="0602F7B7" w:rsidR="00513662" w:rsidRPr="00965A9B" w:rsidRDefault="00965A9B" w:rsidP="006A2465">
      <w:pPr>
        <w:pStyle w:val="Footer"/>
        <w:rPr>
          <w:rFonts w:ascii="Times New Roman" w:hAnsi="Times New Roman" w:cs="Times New Roman"/>
          <w:b/>
          <w:sz w:val="24"/>
          <w:szCs w:val="24"/>
        </w:rPr>
      </w:pPr>
      <w:r w:rsidRPr="00965A9B">
        <w:rPr>
          <w:rFonts w:ascii="Times New Roman" w:hAnsi="Times New Roman" w:cs="Times New Roman"/>
          <w:b/>
        </w:rPr>
        <w:t xml:space="preserve">                            </w:t>
      </w:r>
      <w:r w:rsidR="00866B9E" w:rsidRPr="00965A9B">
        <w:rPr>
          <w:rFonts w:ascii="Times New Roman" w:hAnsi="Times New Roman" w:cs="Times New Roman"/>
          <w:b/>
        </w:rPr>
        <w:t xml:space="preserve"> </w:t>
      </w:r>
      <w:r w:rsidR="009F5790" w:rsidRPr="00965A9B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D6763F" w:rsidRPr="00965A9B">
        <w:rPr>
          <w:rFonts w:ascii="Times New Roman" w:hAnsi="Times New Roman" w:cs="Times New Roman"/>
          <w:b/>
          <w:sz w:val="24"/>
          <w:szCs w:val="24"/>
        </w:rPr>
        <w:t xml:space="preserve"> Sucessfully </w:t>
      </w:r>
      <w:r w:rsidR="007F24F3" w:rsidRPr="00965A9B">
        <w:rPr>
          <w:rFonts w:ascii="Times New Roman" w:hAnsi="Times New Roman" w:cs="Times New Roman"/>
          <w:b/>
          <w:sz w:val="24"/>
          <w:szCs w:val="24"/>
        </w:rPr>
        <w:t>Add</w:t>
      </w:r>
      <w:r w:rsidR="00D6763F" w:rsidRPr="00965A9B">
        <w:rPr>
          <w:rFonts w:ascii="Times New Roman" w:hAnsi="Times New Roman" w:cs="Times New Roman"/>
          <w:b/>
          <w:sz w:val="24"/>
          <w:szCs w:val="24"/>
        </w:rPr>
        <w:t xml:space="preserve">ing of </w:t>
      </w:r>
      <w:r w:rsidR="007F24F3" w:rsidRPr="00965A9B">
        <w:rPr>
          <w:rFonts w:ascii="Times New Roman" w:hAnsi="Times New Roman" w:cs="Times New Roman"/>
          <w:b/>
          <w:sz w:val="24"/>
          <w:szCs w:val="24"/>
        </w:rPr>
        <w:t xml:space="preserve"> New Hotel</w:t>
      </w:r>
    </w:p>
    <w:p w14:paraId="37B2B0EB" w14:textId="77777777" w:rsidR="00B06D65" w:rsidRPr="00965A9B" w:rsidRDefault="00B06D65" w:rsidP="006A2465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6AF79A01" w14:textId="0537F84A" w:rsidR="00B06D65" w:rsidRPr="00965A9B" w:rsidRDefault="00B06D65" w:rsidP="00D6763F">
      <w:pPr>
        <w:rPr>
          <w:rFonts w:ascii="Times New Roman" w:hAnsi="Times New Roman" w:cs="Times New Roman"/>
          <w:sz w:val="24"/>
          <w:szCs w:val="24"/>
        </w:rPr>
      </w:pPr>
    </w:p>
    <w:p w14:paraId="5E6CC605" w14:textId="378062CA" w:rsidR="009F5790" w:rsidRPr="00965A9B" w:rsidRDefault="007F24F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14:paraId="2F2EF52C" w14:textId="5A04F6F0" w:rsidR="007F24F3" w:rsidRPr="00965A9B" w:rsidRDefault="007F24F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14:paraId="535AB600" w14:textId="1FD0E8FF" w:rsidR="007F24F3" w:rsidRPr="00965A9B" w:rsidRDefault="007F24F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14:paraId="0B824655" w14:textId="5CF00DCC" w:rsidR="007F24F3" w:rsidRPr="00965A9B" w:rsidRDefault="007F24F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14:paraId="2C87485E" w14:textId="333F41BA" w:rsidR="007F24F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average fare per height.</w:t>
      </w:r>
    </w:p>
    <w:p w14:paraId="2F8C44FC" w14:textId="72021774" w:rsidR="00670B9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Number1.</w:t>
      </w:r>
    </w:p>
    <w:p w14:paraId="1CC94FAB" w14:textId="2D54C17A" w:rsidR="00670B9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Number2.</w:t>
      </w:r>
    </w:p>
    <w:p w14:paraId="554AB028" w14:textId="3DE6F486" w:rsidR="00670B9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selects Rating.</w:t>
      </w:r>
    </w:p>
    <w:p w14:paraId="278F4215" w14:textId="00BCB750" w:rsidR="00670B9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Email.</w:t>
      </w:r>
    </w:p>
    <w:p w14:paraId="603F8ACD" w14:textId="0DCDBB51" w:rsidR="00670B9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Fax.</w:t>
      </w:r>
    </w:p>
    <w:p w14:paraId="62D12D8F" w14:textId="2897D4BD" w:rsidR="00670B9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clicks on Add Hotel button.</w:t>
      </w:r>
    </w:p>
    <w:p w14:paraId="1BCFD2B2" w14:textId="75D5E23B" w:rsidR="00032EBA" w:rsidRPr="00D6763F" w:rsidRDefault="00032EBA" w:rsidP="00D6763F">
      <w:pPr>
        <w:ind w:left="60"/>
        <w:rPr>
          <w:rFonts w:ascii="Times New Roman" w:hAnsi="Times New Roman" w:cs="Times New Roman"/>
        </w:rPr>
      </w:pPr>
    </w:p>
    <w:p w14:paraId="45F103CF" w14:textId="77777777" w:rsidR="00D85DB9" w:rsidRPr="00D6763F" w:rsidRDefault="00D85DB9" w:rsidP="006A2465">
      <w:pPr>
        <w:rPr>
          <w:rFonts w:ascii="Times New Roman" w:hAnsi="Times New Roman" w:cs="Times New Roman"/>
        </w:rPr>
      </w:pPr>
    </w:p>
    <w:p w14:paraId="4A2BE58E" w14:textId="77777777" w:rsidR="00D85DB9" w:rsidRPr="00D6763F" w:rsidRDefault="00D85DB9" w:rsidP="006A2465">
      <w:pPr>
        <w:rPr>
          <w:rFonts w:ascii="Times New Roman" w:hAnsi="Times New Roman" w:cs="Times New Roman"/>
        </w:rPr>
      </w:pPr>
    </w:p>
    <w:p w14:paraId="11124BC2" w14:textId="77777777" w:rsidR="00D85DB9" w:rsidRPr="00D6763F" w:rsidRDefault="00D85DB9" w:rsidP="006A2465">
      <w:pPr>
        <w:rPr>
          <w:rFonts w:ascii="Times New Roman" w:hAnsi="Times New Roman" w:cs="Times New Roman"/>
        </w:rPr>
      </w:pPr>
    </w:p>
    <w:p w14:paraId="05F11CC9" w14:textId="77777777" w:rsidR="00D85DB9" w:rsidRPr="00D6763F" w:rsidRDefault="00D85DB9" w:rsidP="006A2465">
      <w:pPr>
        <w:rPr>
          <w:rFonts w:ascii="Times New Roman" w:hAnsi="Times New Roman" w:cs="Times New Roman"/>
        </w:rPr>
      </w:pPr>
    </w:p>
    <w:p w14:paraId="05A9DD10" w14:textId="77777777" w:rsidR="002A46FA" w:rsidRPr="00D6763F" w:rsidRDefault="002A46FA" w:rsidP="006A2465">
      <w:pPr>
        <w:rPr>
          <w:rFonts w:ascii="Times New Roman" w:hAnsi="Times New Roman" w:cs="Times New Roman"/>
        </w:rPr>
      </w:pPr>
    </w:p>
    <w:p w14:paraId="3F136392" w14:textId="77777777" w:rsidR="00D6763F" w:rsidRPr="00D6763F" w:rsidRDefault="00D6763F" w:rsidP="00965A9B">
      <w:pPr>
        <w:pStyle w:val="StyleHeading2Sub-headingH2ChapterNumberAppendixLetterchnh"/>
      </w:pP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bookmarkStart w:id="33" w:name="_Toc302030204"/>
    </w:p>
    <w:p w14:paraId="078DBFF3" w14:textId="036F3683" w:rsidR="009F5790" w:rsidRPr="00D6763F" w:rsidRDefault="009F5790" w:rsidP="00370D21">
      <w:pPr>
        <w:pStyle w:val="StyleHeading2Sub-headingH2ChapterNumberAppendixLetterchnh"/>
        <w:numPr>
          <w:ilvl w:val="1"/>
          <w:numId w:val="20"/>
        </w:numPr>
      </w:pPr>
      <w:r w:rsidRPr="00D6763F">
        <w:t>Alternative Flow</w:t>
      </w:r>
      <w:bookmarkEnd w:id="26"/>
      <w:bookmarkEnd w:id="27"/>
      <w:bookmarkEnd w:id="28"/>
      <w:r w:rsidRPr="00D6763F">
        <w:t>s</w:t>
      </w:r>
      <w:bookmarkEnd w:id="29"/>
      <w:bookmarkEnd w:id="30"/>
      <w:bookmarkEnd w:id="31"/>
      <w:bookmarkEnd w:id="32"/>
      <w:bookmarkEnd w:id="33"/>
    </w:p>
    <w:p w14:paraId="54D5468F" w14:textId="77777777" w:rsidR="009F5790" w:rsidRPr="00D6763F" w:rsidRDefault="009F5790" w:rsidP="006A2465">
      <w:pPr>
        <w:pStyle w:val="infoblue"/>
        <w:rPr>
          <w:rFonts w:ascii="Times New Roman" w:hAnsi="Times New Roman"/>
        </w:rPr>
      </w:pPr>
    </w:p>
    <w:p w14:paraId="6B8933E4" w14:textId="342984FC" w:rsidR="00B67E7B" w:rsidRPr="00D6763F" w:rsidRDefault="00AF20B3" w:rsidP="00065BEA">
      <w:pPr>
        <w:pStyle w:val="StyleHeading2Sub-headingH2ChapterNumberAppendixLetterchnh"/>
        <w:ind w:left="630" w:firstLine="438"/>
      </w:pPr>
      <w:r w:rsidRPr="00D6763F">
        <w:t>Alternate Flow 1</w:t>
      </w:r>
      <w:r w:rsidR="00B67E7B" w:rsidRPr="00D6763F">
        <w:t xml:space="preserve">: </w:t>
      </w:r>
      <w:r w:rsidR="002955BC" w:rsidRPr="00D6763F">
        <w:t xml:space="preserve">Successful </w:t>
      </w:r>
      <w:r w:rsidR="00D6763F" w:rsidRPr="00D6763F">
        <w:t>reset of data</w:t>
      </w:r>
    </w:p>
    <w:p w14:paraId="46AF462A" w14:textId="77777777" w:rsidR="00D6763F" w:rsidRPr="00D6763F" w:rsidRDefault="00D6763F" w:rsidP="00370D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bookmarkStart w:id="34" w:name="_Toc165439508"/>
      <w:bookmarkStart w:id="35" w:name="_Toc186019617"/>
      <w:bookmarkStart w:id="36" w:name="_Toc216505521"/>
      <w:bookmarkStart w:id="37" w:name="_Toc302030205"/>
      <w:bookmarkStart w:id="38" w:name="_Toc141844800"/>
      <w:bookmarkStart w:id="39" w:name="_Toc143500967"/>
      <w:bookmarkStart w:id="40" w:name="_Toc144299918"/>
      <w:bookmarkStart w:id="41" w:name="_Toc145125005"/>
      <w:r w:rsidRPr="00D6763F">
        <w:rPr>
          <w:rFonts w:ascii="Times New Roman" w:hAnsi="Times New Roman" w:cs="Times New Roman"/>
        </w:rPr>
        <w:t>Admin enters Hotel city.</w:t>
      </w:r>
    </w:p>
    <w:p w14:paraId="4D2382FD" w14:textId="77777777" w:rsidR="00D6763F" w:rsidRPr="00D6763F" w:rsidRDefault="00D6763F" w:rsidP="00370D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Admin enters Hotel name.</w:t>
      </w:r>
    </w:p>
    <w:p w14:paraId="6664F38F" w14:textId="77777777" w:rsidR="00D6763F" w:rsidRPr="00D6763F" w:rsidRDefault="00D6763F" w:rsidP="00370D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Admin enters Address.</w:t>
      </w:r>
    </w:p>
    <w:p w14:paraId="49E09203" w14:textId="77777777" w:rsidR="00D6763F" w:rsidRPr="00D6763F" w:rsidRDefault="00D6763F" w:rsidP="00370D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Admin enters description.</w:t>
      </w:r>
    </w:p>
    <w:p w14:paraId="474E477E" w14:textId="77777777" w:rsidR="00D6763F" w:rsidRPr="00D6763F" w:rsidRDefault="00D6763F" w:rsidP="00370D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Admin enters average fare per height.</w:t>
      </w:r>
    </w:p>
    <w:p w14:paraId="211994C7" w14:textId="77777777" w:rsidR="00D6763F" w:rsidRPr="00D6763F" w:rsidRDefault="00D6763F" w:rsidP="00370D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Admin enters Phone Number1.</w:t>
      </w:r>
    </w:p>
    <w:p w14:paraId="6D6D4E43" w14:textId="77777777" w:rsidR="00D6763F" w:rsidRPr="00D6763F" w:rsidRDefault="00D6763F" w:rsidP="00370D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Admin enters Phone Number2.</w:t>
      </w:r>
    </w:p>
    <w:p w14:paraId="1560547B" w14:textId="77777777" w:rsidR="00D6763F" w:rsidRPr="00D6763F" w:rsidRDefault="00D6763F" w:rsidP="00370D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Admin selects Rating.</w:t>
      </w:r>
    </w:p>
    <w:p w14:paraId="2B95BB24" w14:textId="5EEEBF79" w:rsidR="00D6763F" w:rsidRPr="00D6763F" w:rsidRDefault="00065BEA" w:rsidP="00370D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bookmarkStart w:id="42" w:name="_GoBack"/>
      <w:bookmarkEnd w:id="42"/>
      <w:r w:rsidR="00D6763F" w:rsidRPr="00D6763F">
        <w:rPr>
          <w:rFonts w:ascii="Times New Roman" w:hAnsi="Times New Roman" w:cs="Times New Roman"/>
        </w:rPr>
        <w:t>Admin enters Email.</w:t>
      </w:r>
    </w:p>
    <w:p w14:paraId="2A39205B" w14:textId="77777777" w:rsidR="00D6763F" w:rsidRPr="00D6763F" w:rsidRDefault="00D6763F" w:rsidP="00370D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Admin enters Fax.</w:t>
      </w:r>
    </w:p>
    <w:p w14:paraId="6C9B1973" w14:textId="77777777" w:rsidR="00D6763F" w:rsidRPr="00D6763F" w:rsidRDefault="00D6763F" w:rsidP="00370D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Admin clicks on Add Hotel button.</w:t>
      </w:r>
    </w:p>
    <w:p w14:paraId="1500B5CB" w14:textId="3898F4A9" w:rsidR="009F5790" w:rsidRPr="00D6763F" w:rsidRDefault="00065BEA" w:rsidP="00065BEA">
      <w:pPr>
        <w:pStyle w:val="StyleHeading2Sub-headingH2ChapterNumberAppendixLetterchnh"/>
        <w:ind w:left="732" w:firstLine="78"/>
      </w:pPr>
      <w:r>
        <w:t xml:space="preserve"> </w:t>
      </w:r>
      <w:r w:rsidR="009F5790" w:rsidRPr="00D6763F">
        <w:t xml:space="preserve">Alternate Flow </w:t>
      </w:r>
      <w:bookmarkEnd w:id="34"/>
      <w:bookmarkEnd w:id="35"/>
      <w:bookmarkEnd w:id="36"/>
      <w:bookmarkEnd w:id="37"/>
      <w:r w:rsidR="00AF20B3" w:rsidRPr="00D6763F">
        <w:t>2</w:t>
      </w:r>
      <w:r w:rsidR="00B67E7B" w:rsidRPr="00D6763F">
        <w:t xml:space="preserve">: </w:t>
      </w:r>
      <w:r w:rsidR="005C2E61" w:rsidRPr="00D6763F">
        <w:t>s</w:t>
      </w:r>
      <w:r w:rsidR="006A2465" w:rsidRPr="00D6763F">
        <w:t>uccessful unscheduled cab request</w:t>
      </w:r>
    </w:p>
    <w:p w14:paraId="7DE88D4E" w14:textId="77777777" w:rsidR="006A2465" w:rsidRPr="00D6763F" w:rsidRDefault="006A2465" w:rsidP="00370D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Employee selects location.</w:t>
      </w:r>
    </w:p>
    <w:p w14:paraId="5D81EBC9" w14:textId="37A03248" w:rsidR="006A2465" w:rsidRPr="00D6763F" w:rsidRDefault="006A2465" w:rsidP="00370D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 xml:space="preserve">Employee selects PickUp </w:t>
      </w:r>
      <w:r w:rsidR="00A34430" w:rsidRPr="00D6763F">
        <w:rPr>
          <w:rFonts w:ascii="Times New Roman" w:hAnsi="Times New Roman" w:cs="Times New Roman"/>
        </w:rPr>
        <w:t>.</w:t>
      </w:r>
    </w:p>
    <w:p w14:paraId="5C3F77ED" w14:textId="77777777" w:rsidR="006A2465" w:rsidRPr="00D6763F" w:rsidRDefault="006A2465" w:rsidP="00370D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Employee selects date of travel.</w:t>
      </w:r>
    </w:p>
    <w:p w14:paraId="09E8AD3F" w14:textId="31D54207" w:rsidR="006A2465" w:rsidRPr="00D6763F" w:rsidRDefault="006A2465" w:rsidP="00370D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 xml:space="preserve">Employee selects departure time </w:t>
      </w:r>
      <w:r w:rsidR="00A34430" w:rsidRPr="00D6763F">
        <w:rPr>
          <w:rFonts w:ascii="Times New Roman" w:hAnsi="Times New Roman" w:cs="Times New Roman"/>
        </w:rPr>
        <w:t>.</w:t>
      </w:r>
    </w:p>
    <w:p w14:paraId="5DF7E9AE" w14:textId="3EB5ED77" w:rsidR="006A2465" w:rsidRPr="00D6763F" w:rsidRDefault="006A2465" w:rsidP="00370D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 xml:space="preserve">Employee </w:t>
      </w:r>
      <w:r w:rsidR="00DE1D6C" w:rsidRPr="00D6763F">
        <w:rPr>
          <w:rFonts w:ascii="Times New Roman" w:hAnsi="Times New Roman" w:cs="Times New Roman"/>
        </w:rPr>
        <w:t>verifies</w:t>
      </w:r>
      <w:r w:rsidRPr="00D6763F">
        <w:rPr>
          <w:rFonts w:ascii="Times New Roman" w:hAnsi="Times New Roman" w:cs="Times New Roman"/>
        </w:rPr>
        <w:t xml:space="preserve"> the mobile number.</w:t>
      </w:r>
    </w:p>
    <w:p w14:paraId="0ACC9F3E" w14:textId="77777777" w:rsidR="006A2465" w:rsidRPr="00D6763F" w:rsidRDefault="006A2465" w:rsidP="00370D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Empoyee selects purpose of travel.</w:t>
      </w:r>
    </w:p>
    <w:p w14:paraId="6705B7A2" w14:textId="77777777" w:rsidR="006A2465" w:rsidRPr="00D6763F" w:rsidRDefault="006A2465" w:rsidP="00370D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Employee clicks done button.</w:t>
      </w:r>
    </w:p>
    <w:p w14:paraId="3A5A9638" w14:textId="77777777" w:rsidR="006A2465" w:rsidRPr="00D6763F" w:rsidRDefault="006A2465" w:rsidP="00370D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System displays the message “Request Submitted Successfully” with cab request id.</w:t>
      </w:r>
    </w:p>
    <w:p w14:paraId="65A30744" w14:textId="77777777" w:rsidR="006A2465" w:rsidRPr="00D6763F" w:rsidRDefault="006A2465" w:rsidP="006A2465">
      <w:pPr>
        <w:ind w:left="810"/>
        <w:rPr>
          <w:rFonts w:ascii="Times New Roman" w:hAnsi="Times New Roman" w:cs="Times New Roman"/>
        </w:rPr>
      </w:pPr>
    </w:p>
    <w:p w14:paraId="2AFB5F8F" w14:textId="77777777" w:rsidR="00B67E7B" w:rsidRPr="00D6763F" w:rsidRDefault="00B67E7B" w:rsidP="006A2465">
      <w:pPr>
        <w:pStyle w:val="Caption"/>
        <w:rPr>
          <w:rFonts w:ascii="Times New Roman" w:hAnsi="Times New Roman" w:cs="Times New Roman"/>
        </w:rPr>
      </w:pPr>
    </w:p>
    <w:p w14:paraId="11ED2495" w14:textId="238DB1F1" w:rsidR="00AF20B3" w:rsidRPr="00D6763F" w:rsidRDefault="00AF20B3" w:rsidP="00965A9B">
      <w:pPr>
        <w:pStyle w:val="StyleHeading2Sub-headingH2ChapterNumberAppendixLetterchnh"/>
      </w:pPr>
      <w:r w:rsidRPr="00D6763F">
        <w:t>Alternate Flow 3</w:t>
      </w:r>
    </w:p>
    <w:p w14:paraId="16FAF4EF" w14:textId="45D797F5" w:rsidR="002B1A21" w:rsidRPr="00D6763F" w:rsidRDefault="002B1A21" w:rsidP="00965A9B">
      <w:pPr>
        <w:pStyle w:val="StyleHeading2Sub-headingH2ChapterNumberAppendixLetterchnh"/>
      </w:pPr>
      <w:r w:rsidRPr="00D6763F">
        <w:t xml:space="preserve">Exception Flow  1: </w:t>
      </w:r>
      <w:r w:rsidR="005C2E61" w:rsidRPr="00D6763F">
        <w:t>unsuccessful unscheduled cab request</w:t>
      </w:r>
      <w:r w:rsidR="00F9425C" w:rsidRPr="00D6763F">
        <w:t xml:space="preserve"> </w:t>
      </w:r>
    </w:p>
    <w:p w14:paraId="5076361F" w14:textId="77777777" w:rsidR="00DE1D6C" w:rsidRPr="00D6763F" w:rsidRDefault="00DE1D6C" w:rsidP="00370D2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Employee selects location.</w:t>
      </w:r>
    </w:p>
    <w:p w14:paraId="620719E1" w14:textId="77777777" w:rsidR="00DE1D6C" w:rsidRPr="00D6763F" w:rsidRDefault="00DE1D6C" w:rsidP="00370D2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Employee selects PickUp .</w:t>
      </w:r>
    </w:p>
    <w:p w14:paraId="4578A5AE" w14:textId="77777777" w:rsidR="00DE1D6C" w:rsidRPr="00D6763F" w:rsidRDefault="00DE1D6C" w:rsidP="00370D2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Employee selects date of travel.</w:t>
      </w:r>
    </w:p>
    <w:p w14:paraId="4078CEFD" w14:textId="77777777" w:rsidR="00DE1D6C" w:rsidRPr="00D6763F" w:rsidRDefault="00DE1D6C" w:rsidP="00370D2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Employee selects departure time .</w:t>
      </w:r>
    </w:p>
    <w:p w14:paraId="75A9A463" w14:textId="77777777" w:rsidR="00DE1D6C" w:rsidRPr="00D6763F" w:rsidRDefault="00DE1D6C" w:rsidP="00370D2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Employee selects the change box.</w:t>
      </w:r>
    </w:p>
    <w:p w14:paraId="08145A10" w14:textId="5D7DA15A" w:rsidR="00DE1D6C" w:rsidRPr="00D6763F" w:rsidRDefault="00DE1D6C" w:rsidP="00370D2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Employee leaves the mobile number empty.</w:t>
      </w:r>
    </w:p>
    <w:p w14:paraId="0FCFC11A" w14:textId="77777777" w:rsidR="00DE1D6C" w:rsidRPr="00D6763F" w:rsidRDefault="00DE1D6C" w:rsidP="00370D2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Empoyee selects purpose of travel.</w:t>
      </w:r>
    </w:p>
    <w:p w14:paraId="302FB925" w14:textId="77777777" w:rsidR="00DE1D6C" w:rsidRPr="00D6763F" w:rsidRDefault="00DE1D6C" w:rsidP="00370D2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Employee clicks done button.</w:t>
      </w:r>
    </w:p>
    <w:p w14:paraId="31DE8AD9" w14:textId="0015BD3E" w:rsidR="00DE1D6C" w:rsidRPr="00D6763F" w:rsidRDefault="00DE1D6C" w:rsidP="00370D2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 xml:space="preserve">System displays the error message “Request Not Submitted” </w:t>
      </w:r>
      <w:r w:rsidR="00F9425C" w:rsidRPr="00D6763F">
        <w:rPr>
          <w:rFonts w:ascii="Times New Roman" w:hAnsi="Times New Roman" w:cs="Times New Roman"/>
        </w:rPr>
        <w:t>with enter mobile number correctly.</w:t>
      </w:r>
    </w:p>
    <w:p w14:paraId="3D47347A" w14:textId="77777777" w:rsidR="00960EDF" w:rsidRPr="00D6763F" w:rsidRDefault="00960EDF" w:rsidP="006A2465">
      <w:pPr>
        <w:pStyle w:val="ListParagraph"/>
        <w:rPr>
          <w:rFonts w:ascii="Times New Roman" w:hAnsi="Times New Roman" w:cs="Times New Roman"/>
        </w:rPr>
      </w:pPr>
    </w:p>
    <w:p w14:paraId="569A9CC5" w14:textId="5D099B75" w:rsidR="00F9425C" w:rsidRPr="00D6763F" w:rsidRDefault="00960EDF" w:rsidP="00965A9B">
      <w:pPr>
        <w:pStyle w:val="StyleHeading2Sub-headingH2ChapterNumberAppendixLetterchnh"/>
      </w:pPr>
      <w:r w:rsidRPr="00D6763F">
        <w:t>Exception Flow  2</w:t>
      </w:r>
      <w:r w:rsidR="00F9425C" w:rsidRPr="00D6763F">
        <w:t xml:space="preserve"> :unsuccessful unscheduled cab request due to wrong date</w:t>
      </w:r>
    </w:p>
    <w:p w14:paraId="047D0E08" w14:textId="77777777" w:rsidR="00F9425C" w:rsidRPr="00D6763F" w:rsidRDefault="00F9425C" w:rsidP="00370D2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Employee selects location.</w:t>
      </w:r>
    </w:p>
    <w:p w14:paraId="4C9001ED" w14:textId="77777777" w:rsidR="00F9425C" w:rsidRPr="00D6763F" w:rsidRDefault="00F9425C" w:rsidP="00370D2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lastRenderedPageBreak/>
        <w:t>Employee selects PickUp .</w:t>
      </w:r>
    </w:p>
    <w:p w14:paraId="4BA6C3B4" w14:textId="0851DC9F" w:rsidR="00F9425C" w:rsidRPr="00D6763F" w:rsidRDefault="00F9425C" w:rsidP="00370D2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Employee selects date of travel as an old date.</w:t>
      </w:r>
    </w:p>
    <w:p w14:paraId="57AEABBA" w14:textId="77777777" w:rsidR="00F9425C" w:rsidRPr="00D6763F" w:rsidRDefault="00F9425C" w:rsidP="00370D2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Employee selects departure time .</w:t>
      </w:r>
    </w:p>
    <w:p w14:paraId="682B0A02" w14:textId="62AC5551" w:rsidR="00F9425C" w:rsidRPr="00D6763F" w:rsidRDefault="00F9425C" w:rsidP="00370D2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Employee verifies mobile number.</w:t>
      </w:r>
    </w:p>
    <w:p w14:paraId="562BEACF" w14:textId="77777777" w:rsidR="00F9425C" w:rsidRPr="00D6763F" w:rsidRDefault="00F9425C" w:rsidP="00370D2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Empoyee selects purpose of travel.</w:t>
      </w:r>
    </w:p>
    <w:p w14:paraId="6DDBD93E" w14:textId="77777777" w:rsidR="00F9425C" w:rsidRPr="00D6763F" w:rsidRDefault="00F9425C" w:rsidP="00370D2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Employee clicks done button.</w:t>
      </w:r>
    </w:p>
    <w:p w14:paraId="262A1BC2" w14:textId="0EE8CE79" w:rsidR="00F9425C" w:rsidRPr="00D6763F" w:rsidRDefault="00F9425C" w:rsidP="00370D2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System displays the error message “Request Not Submitted” with enter valid date.</w:t>
      </w:r>
    </w:p>
    <w:p w14:paraId="38779B3F" w14:textId="77777777" w:rsidR="00F9425C" w:rsidRPr="00D6763F" w:rsidRDefault="00F9425C" w:rsidP="00F9425C">
      <w:pPr>
        <w:pStyle w:val="ListParagraph"/>
        <w:rPr>
          <w:rFonts w:ascii="Times New Roman" w:hAnsi="Times New Roman" w:cs="Times New Roman"/>
        </w:rPr>
      </w:pPr>
    </w:p>
    <w:p w14:paraId="6FB4F2E6" w14:textId="77777777" w:rsidR="00960EDF" w:rsidRPr="00D6763F" w:rsidRDefault="00960EDF" w:rsidP="006A2465">
      <w:pPr>
        <w:pStyle w:val="ListParagraph"/>
        <w:rPr>
          <w:rFonts w:ascii="Times New Roman" w:hAnsi="Times New Roman" w:cs="Times New Roman"/>
        </w:rPr>
      </w:pPr>
    </w:p>
    <w:p w14:paraId="780B4FD3" w14:textId="296A0127" w:rsidR="002B1A21" w:rsidRPr="00D6763F" w:rsidRDefault="00960EDF" w:rsidP="00965A9B">
      <w:pPr>
        <w:pStyle w:val="StyleHeading2Sub-headingH2ChapterNumberAppendixLetterchnh"/>
      </w:pPr>
      <w:bookmarkStart w:id="43" w:name="_Toc458764038"/>
      <w:r w:rsidRPr="00D6763F">
        <w:t>Exception Flow 3</w:t>
      </w:r>
      <w:r w:rsidR="002B1A21" w:rsidRPr="00D6763F">
        <w:t>: Web Server Down</w:t>
      </w:r>
      <w:bookmarkEnd w:id="43"/>
    </w:p>
    <w:p w14:paraId="7BD8947D" w14:textId="77777777" w:rsidR="002E72C7" w:rsidRPr="00D6763F" w:rsidRDefault="002E72C7" w:rsidP="00370D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Employee selects location.</w:t>
      </w:r>
    </w:p>
    <w:p w14:paraId="3EC589F4" w14:textId="77777777" w:rsidR="002E72C7" w:rsidRPr="00D6763F" w:rsidRDefault="002E72C7" w:rsidP="00370D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Employee selects PickUp .</w:t>
      </w:r>
    </w:p>
    <w:p w14:paraId="3B4A29F0" w14:textId="77777777" w:rsidR="002E72C7" w:rsidRPr="00D6763F" w:rsidRDefault="002E72C7" w:rsidP="00370D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Employee selects date of travel.</w:t>
      </w:r>
    </w:p>
    <w:p w14:paraId="27379CED" w14:textId="77777777" w:rsidR="002E72C7" w:rsidRPr="00D6763F" w:rsidRDefault="002E72C7" w:rsidP="00370D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Employee selects departure time .</w:t>
      </w:r>
    </w:p>
    <w:p w14:paraId="1B8C078B" w14:textId="77777777" w:rsidR="002E72C7" w:rsidRPr="00D6763F" w:rsidRDefault="002E72C7" w:rsidP="00370D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Employee selects the change box.</w:t>
      </w:r>
    </w:p>
    <w:p w14:paraId="23E2FD8E" w14:textId="77777777" w:rsidR="002B1A21" w:rsidRPr="00D6763F" w:rsidRDefault="002B1A21" w:rsidP="00370D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The system displays an error message regarding web server unavailability problem</w:t>
      </w:r>
    </w:p>
    <w:p w14:paraId="5625E615" w14:textId="3B4A47C6" w:rsidR="002B1A21" w:rsidRPr="00D6763F" w:rsidRDefault="00960EDF" w:rsidP="00965A9B">
      <w:pPr>
        <w:pStyle w:val="StyleHeading2Sub-headingH2ChapterNumberAppendixLetterchnh"/>
      </w:pPr>
      <w:bookmarkStart w:id="44" w:name="_Toc458764039"/>
      <w:r w:rsidRPr="00D6763F">
        <w:t>Exception Flow 4</w:t>
      </w:r>
      <w:r w:rsidR="002B1A21" w:rsidRPr="00D6763F">
        <w:t>: Database Connectivity Error</w:t>
      </w:r>
      <w:bookmarkEnd w:id="44"/>
    </w:p>
    <w:p w14:paraId="06F8A7FF" w14:textId="77777777" w:rsidR="002B1A21" w:rsidRPr="00D6763F" w:rsidRDefault="002B1A21" w:rsidP="006A2465">
      <w:pPr>
        <w:rPr>
          <w:rFonts w:ascii="Times New Roman" w:hAnsi="Times New Roman" w:cs="Times New Roman"/>
        </w:rPr>
      </w:pPr>
    </w:p>
    <w:p w14:paraId="660A11FF" w14:textId="77777777" w:rsidR="002E72C7" w:rsidRPr="00D6763F" w:rsidRDefault="002E72C7" w:rsidP="00370D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Employee selects location.</w:t>
      </w:r>
    </w:p>
    <w:p w14:paraId="2B614DD0" w14:textId="77777777" w:rsidR="002E72C7" w:rsidRPr="00D6763F" w:rsidRDefault="002E72C7" w:rsidP="00370D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Employee selects PickUp .</w:t>
      </w:r>
    </w:p>
    <w:p w14:paraId="4EF2E6CC" w14:textId="77777777" w:rsidR="002E72C7" w:rsidRPr="00D6763F" w:rsidRDefault="002E72C7" w:rsidP="00370D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Employee selects date of travel.</w:t>
      </w:r>
    </w:p>
    <w:p w14:paraId="578D0FD4" w14:textId="77777777" w:rsidR="002E72C7" w:rsidRPr="00D6763F" w:rsidRDefault="002E72C7" w:rsidP="00370D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Employee selects departure time .</w:t>
      </w:r>
    </w:p>
    <w:p w14:paraId="4DEF58EB" w14:textId="77777777" w:rsidR="002B1A21" w:rsidRPr="00D6763F" w:rsidRDefault="002B1A21" w:rsidP="00370D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The system displays an error message regarding database connectivity problem.</w:t>
      </w:r>
    </w:p>
    <w:p w14:paraId="72331186" w14:textId="23A1E390" w:rsidR="002B1A21" w:rsidRPr="00D6763F" w:rsidRDefault="00960EDF" w:rsidP="00965A9B">
      <w:pPr>
        <w:pStyle w:val="StyleHeading2Sub-headingH2ChapterNumberAppendixLetterchnh"/>
      </w:pPr>
      <w:bookmarkStart w:id="45" w:name="_Toc458764040"/>
      <w:r w:rsidRPr="00D6763F">
        <w:t>Exception Flow 5</w:t>
      </w:r>
      <w:r w:rsidR="002B1A21" w:rsidRPr="00D6763F">
        <w:t>: Network Connectivity Error</w:t>
      </w:r>
      <w:bookmarkEnd w:id="45"/>
    </w:p>
    <w:p w14:paraId="2C343FEF" w14:textId="77777777" w:rsidR="002B1A21" w:rsidRPr="00D6763F" w:rsidRDefault="002B1A21" w:rsidP="006A2465">
      <w:pPr>
        <w:rPr>
          <w:rFonts w:ascii="Times New Roman" w:hAnsi="Times New Roman" w:cs="Times New Roman"/>
        </w:rPr>
      </w:pPr>
    </w:p>
    <w:p w14:paraId="2BAAFBBE" w14:textId="77777777" w:rsidR="002E72C7" w:rsidRPr="00D6763F" w:rsidRDefault="002E72C7" w:rsidP="00370D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Employee selects location.</w:t>
      </w:r>
    </w:p>
    <w:p w14:paraId="5988708E" w14:textId="77777777" w:rsidR="002E72C7" w:rsidRPr="00D6763F" w:rsidRDefault="002E72C7" w:rsidP="00370D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Employee selects PickUp .</w:t>
      </w:r>
    </w:p>
    <w:p w14:paraId="6252CAD4" w14:textId="77777777" w:rsidR="002E72C7" w:rsidRPr="00D6763F" w:rsidRDefault="002E72C7" w:rsidP="00370D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Employee selects date of travel.</w:t>
      </w:r>
    </w:p>
    <w:p w14:paraId="1D3C1FA7" w14:textId="77777777" w:rsidR="002E72C7" w:rsidRPr="00D6763F" w:rsidRDefault="002E72C7" w:rsidP="00370D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Employee selects departure time .</w:t>
      </w:r>
    </w:p>
    <w:p w14:paraId="1C5D931F" w14:textId="77777777" w:rsidR="002B1A21" w:rsidRPr="00D6763F" w:rsidRDefault="002B1A21" w:rsidP="00370D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The system displays an error message regarding network connectivity problem.</w:t>
      </w:r>
    </w:p>
    <w:p w14:paraId="2150605E" w14:textId="77777777" w:rsidR="00AF20B3" w:rsidRPr="00D6763F" w:rsidRDefault="00AF20B3" w:rsidP="00965A9B">
      <w:pPr>
        <w:pStyle w:val="StyleHeading2Sub-headingH2ChapterNumberAppendixLetterchnh"/>
      </w:pPr>
    </w:p>
    <w:p w14:paraId="348E452A" w14:textId="0631C8C9" w:rsidR="00B67E7B" w:rsidRPr="00D6763F" w:rsidRDefault="00B67E7B" w:rsidP="006A2465">
      <w:pPr>
        <w:pStyle w:val="Caption"/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ab/>
      </w:r>
    </w:p>
    <w:p w14:paraId="028B5EC2" w14:textId="14B495F3" w:rsidR="009F5790" w:rsidRPr="00D6763F" w:rsidRDefault="009F5790" w:rsidP="00D6763F">
      <w:pPr>
        <w:pStyle w:val="StyleHeading1H1Mainheading1Heading1Heading10Head1h1Sec"/>
      </w:pPr>
      <w:bookmarkStart w:id="46" w:name="_Toc144299927"/>
      <w:bookmarkStart w:id="47" w:name="_Toc145125013"/>
      <w:bookmarkStart w:id="48" w:name="_Toc165439511"/>
      <w:bookmarkStart w:id="49" w:name="_Toc186019620"/>
      <w:bookmarkStart w:id="50" w:name="_Toc302030208"/>
      <w:bookmarkEnd w:id="38"/>
      <w:bookmarkEnd w:id="39"/>
      <w:bookmarkEnd w:id="40"/>
      <w:bookmarkEnd w:id="41"/>
      <w:r w:rsidRPr="00D6763F">
        <w:t>Post Conditions</w:t>
      </w:r>
      <w:bookmarkEnd w:id="46"/>
      <w:bookmarkEnd w:id="47"/>
      <w:bookmarkEnd w:id="48"/>
      <w:bookmarkEnd w:id="49"/>
      <w:bookmarkEnd w:id="50"/>
    </w:p>
    <w:p w14:paraId="332A8832" w14:textId="77777777" w:rsidR="009F5790" w:rsidRPr="00D6763F" w:rsidRDefault="009F5790" w:rsidP="006A2465">
      <w:pPr>
        <w:pStyle w:val="BodyText3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9F5790" w:rsidRPr="00D6763F" w14:paraId="0A18AD99" w14:textId="77777777" w:rsidTr="00B33715">
        <w:trPr>
          <w:tblHeader/>
        </w:trPr>
        <w:tc>
          <w:tcPr>
            <w:tcW w:w="3168" w:type="dxa"/>
          </w:tcPr>
          <w:p w14:paraId="01B7B884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Flow Name</w:t>
            </w:r>
          </w:p>
        </w:tc>
        <w:tc>
          <w:tcPr>
            <w:tcW w:w="5688" w:type="dxa"/>
          </w:tcPr>
          <w:p w14:paraId="002E44F9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Post Condition</w:t>
            </w:r>
          </w:p>
        </w:tc>
      </w:tr>
      <w:tr w:rsidR="009F5790" w:rsidRPr="00D6763F" w14:paraId="157725F0" w14:textId="77777777" w:rsidTr="00B33715">
        <w:tc>
          <w:tcPr>
            <w:tcW w:w="3168" w:type="dxa"/>
          </w:tcPr>
          <w:p w14:paraId="6FC88656" w14:textId="7274DC51" w:rsidR="009F5790" w:rsidRPr="00D6763F" w:rsidRDefault="00F02886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 xml:space="preserve"> </w:t>
            </w:r>
            <w:r w:rsidR="008D5133" w:rsidRPr="00D6763F">
              <w:rPr>
                <w:rFonts w:ascii="Times New Roman" w:hAnsi="Times New Roman" w:cs="Times New Roman"/>
              </w:rPr>
              <w:t>Successful Unschedule Cab Request</w:t>
            </w:r>
            <w:r w:rsidRPr="00D6763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688" w:type="dxa"/>
          </w:tcPr>
          <w:p w14:paraId="7AD6974C" w14:textId="170F0C7B" w:rsidR="009F5790" w:rsidRPr="00D6763F" w:rsidRDefault="008D5133" w:rsidP="006A2465">
            <w:pPr>
              <w:pStyle w:val="infoblue"/>
              <w:rPr>
                <w:rFonts w:ascii="Times New Roman" w:hAnsi="Times New Roman"/>
                <w:i w:val="0"/>
              </w:rPr>
            </w:pPr>
            <w:r w:rsidRPr="00D6763F">
              <w:rPr>
                <w:rFonts w:ascii="Times New Roman" w:hAnsi="Times New Roman"/>
                <w:i w:val="0"/>
                <w:color w:val="auto"/>
              </w:rPr>
              <w:t>System displays the message “Request Submitted Successfully” with cab request id</w:t>
            </w:r>
          </w:p>
        </w:tc>
      </w:tr>
      <w:tr w:rsidR="009F5790" w:rsidRPr="00D6763F" w14:paraId="17525C3D" w14:textId="77777777" w:rsidTr="00B33715">
        <w:tc>
          <w:tcPr>
            <w:tcW w:w="3168" w:type="dxa"/>
          </w:tcPr>
          <w:p w14:paraId="16F72E40" w14:textId="0E816042" w:rsidR="009F5790" w:rsidRPr="00D6763F" w:rsidRDefault="008D5133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Unsuccessful unscheduled cab request</w:t>
            </w:r>
          </w:p>
        </w:tc>
        <w:tc>
          <w:tcPr>
            <w:tcW w:w="5688" w:type="dxa"/>
          </w:tcPr>
          <w:p w14:paraId="23B5FA5C" w14:textId="3BC8E240" w:rsidR="009F5790" w:rsidRPr="00D6763F" w:rsidRDefault="008D5133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System displays the error message “Request Not Submitted” with enter mobile number correctly</w:t>
            </w:r>
          </w:p>
        </w:tc>
      </w:tr>
      <w:tr w:rsidR="009F5790" w:rsidRPr="00D6763F" w14:paraId="330E3A30" w14:textId="77777777" w:rsidTr="00B33715">
        <w:tc>
          <w:tcPr>
            <w:tcW w:w="3168" w:type="dxa"/>
          </w:tcPr>
          <w:p w14:paraId="4DA94835" w14:textId="22002F70" w:rsidR="009F5790" w:rsidRPr="00D6763F" w:rsidRDefault="008D5133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lastRenderedPageBreak/>
              <w:t>Unsuccessful unscheduled cab request due to wrong date</w:t>
            </w:r>
          </w:p>
        </w:tc>
        <w:tc>
          <w:tcPr>
            <w:tcW w:w="5688" w:type="dxa"/>
          </w:tcPr>
          <w:p w14:paraId="7243EDFF" w14:textId="47E293FE" w:rsidR="009F5790" w:rsidRPr="00D6763F" w:rsidRDefault="008D5133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System displays the error message “Request Not Submitted” with enter valid date</w:t>
            </w:r>
          </w:p>
        </w:tc>
      </w:tr>
      <w:tr w:rsidR="008D5133" w:rsidRPr="00D6763F" w14:paraId="01B49643" w14:textId="77777777" w:rsidTr="00B33715">
        <w:tc>
          <w:tcPr>
            <w:tcW w:w="3168" w:type="dxa"/>
          </w:tcPr>
          <w:p w14:paraId="337DB597" w14:textId="7A3A9AB0" w:rsidR="008D5133" w:rsidRPr="00D6763F" w:rsidRDefault="008D5133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Web Server Down</w:t>
            </w:r>
          </w:p>
        </w:tc>
        <w:tc>
          <w:tcPr>
            <w:tcW w:w="5688" w:type="dxa"/>
          </w:tcPr>
          <w:p w14:paraId="78AC3685" w14:textId="72E4BA5B" w:rsidR="008D5133" w:rsidRPr="00D6763F" w:rsidRDefault="008D5133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The system should display an error message to the user regarding web server unavailability problem</w:t>
            </w:r>
          </w:p>
        </w:tc>
      </w:tr>
      <w:tr w:rsidR="008D5133" w:rsidRPr="00D6763F" w14:paraId="45C5ACD6" w14:textId="77777777" w:rsidTr="00B33715">
        <w:tc>
          <w:tcPr>
            <w:tcW w:w="3168" w:type="dxa"/>
          </w:tcPr>
          <w:p w14:paraId="16063666" w14:textId="3FB60A55" w:rsidR="008D5133" w:rsidRPr="00D6763F" w:rsidRDefault="008D5133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Database Connectivity Error</w:t>
            </w:r>
          </w:p>
        </w:tc>
        <w:tc>
          <w:tcPr>
            <w:tcW w:w="5688" w:type="dxa"/>
          </w:tcPr>
          <w:p w14:paraId="0761960A" w14:textId="21555907" w:rsidR="008D5133" w:rsidRPr="00D6763F" w:rsidRDefault="008D5133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The system should display an error message to the user regarding the database connectivity problem</w:t>
            </w:r>
          </w:p>
        </w:tc>
      </w:tr>
      <w:tr w:rsidR="008D5133" w:rsidRPr="00D6763F" w14:paraId="5B7190DF" w14:textId="77777777" w:rsidTr="00B33715">
        <w:tc>
          <w:tcPr>
            <w:tcW w:w="3168" w:type="dxa"/>
          </w:tcPr>
          <w:p w14:paraId="5AD8C2AE" w14:textId="0FC58CAC" w:rsidR="008D5133" w:rsidRPr="00D6763F" w:rsidRDefault="008D5133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Network Connectivity Error</w:t>
            </w:r>
          </w:p>
        </w:tc>
        <w:tc>
          <w:tcPr>
            <w:tcW w:w="5688" w:type="dxa"/>
          </w:tcPr>
          <w:p w14:paraId="48B178BC" w14:textId="5D7BA5D2" w:rsidR="008D5133" w:rsidRPr="00D6763F" w:rsidRDefault="008D5133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The system should display an error message to the user regarding the network connectivity problem</w:t>
            </w:r>
          </w:p>
        </w:tc>
      </w:tr>
    </w:tbl>
    <w:p w14:paraId="23EFDC96" w14:textId="77777777" w:rsidR="009F5790" w:rsidRPr="00D6763F" w:rsidRDefault="009F5790" w:rsidP="006A2465">
      <w:pPr>
        <w:rPr>
          <w:rFonts w:ascii="Times New Roman" w:hAnsi="Times New Roman" w:cs="Times New Roman"/>
        </w:rPr>
      </w:pPr>
    </w:p>
    <w:p w14:paraId="43EE3B16" w14:textId="77777777" w:rsidR="009F5790" w:rsidRPr="00D6763F" w:rsidRDefault="009F5790" w:rsidP="006A2465">
      <w:pPr>
        <w:rPr>
          <w:rFonts w:ascii="Times New Roman" w:hAnsi="Times New Roman" w:cs="Times New Roman"/>
        </w:rPr>
      </w:pPr>
    </w:p>
    <w:p w14:paraId="255D979B" w14:textId="77777777" w:rsidR="009F5790" w:rsidRPr="00D6763F" w:rsidRDefault="009F5790" w:rsidP="006A2465">
      <w:pPr>
        <w:rPr>
          <w:rFonts w:ascii="Times New Roman" w:hAnsi="Times New Roman" w:cs="Times New Roman"/>
        </w:rPr>
      </w:pPr>
    </w:p>
    <w:p w14:paraId="128DDC45" w14:textId="77777777" w:rsidR="009F5790" w:rsidRPr="00D6763F" w:rsidRDefault="009F5790" w:rsidP="006A2465">
      <w:pPr>
        <w:rPr>
          <w:rFonts w:ascii="Times New Roman" w:hAnsi="Times New Roman" w:cs="Times New Roman"/>
        </w:rPr>
      </w:pPr>
    </w:p>
    <w:p w14:paraId="6747F711" w14:textId="77777777" w:rsidR="009F5790" w:rsidRPr="00D6763F" w:rsidRDefault="009F5790" w:rsidP="006A2465">
      <w:pPr>
        <w:rPr>
          <w:rFonts w:ascii="Times New Roman" w:hAnsi="Times New Roman" w:cs="Times New Roman"/>
        </w:rPr>
      </w:pPr>
    </w:p>
    <w:p w14:paraId="4EDE2343" w14:textId="77777777" w:rsidR="009F5790" w:rsidRPr="00D6763F" w:rsidRDefault="009F5790" w:rsidP="006A2465">
      <w:pPr>
        <w:rPr>
          <w:rFonts w:ascii="Times New Roman" w:hAnsi="Times New Roman" w:cs="Times New Roman"/>
        </w:rPr>
      </w:pPr>
    </w:p>
    <w:p w14:paraId="3AFBA43F" w14:textId="77777777" w:rsidR="009F5790" w:rsidRPr="00D6763F" w:rsidRDefault="009F5790" w:rsidP="006A2465">
      <w:pPr>
        <w:rPr>
          <w:rFonts w:ascii="Times New Roman" w:hAnsi="Times New Roman" w:cs="Times New Roman"/>
        </w:rPr>
      </w:pPr>
    </w:p>
    <w:p w14:paraId="62D8D5BC" w14:textId="77777777" w:rsidR="009F5790" w:rsidRPr="00D6763F" w:rsidRDefault="009F5790" w:rsidP="006A2465">
      <w:pPr>
        <w:rPr>
          <w:rFonts w:ascii="Times New Roman" w:hAnsi="Times New Roman" w:cs="Times New Roman"/>
        </w:rPr>
      </w:pPr>
    </w:p>
    <w:p w14:paraId="338C66C3" w14:textId="2A5B47A8" w:rsidR="009F5790" w:rsidRPr="00D6763F" w:rsidRDefault="009F5790" w:rsidP="00D6763F">
      <w:pPr>
        <w:pStyle w:val="StyleHeading1H1Mainheading1Heading1Heading10Head1h1Sec"/>
      </w:pPr>
      <w:bookmarkStart w:id="51" w:name="_Toc144299928"/>
      <w:bookmarkStart w:id="52" w:name="_Toc145125014"/>
      <w:bookmarkStart w:id="53" w:name="_Toc165439512"/>
      <w:bookmarkStart w:id="54" w:name="_Toc186019621"/>
      <w:bookmarkStart w:id="55" w:name="_Toc302030209"/>
      <w:r w:rsidRPr="00D6763F">
        <w:t>Special Requirements</w:t>
      </w:r>
      <w:bookmarkEnd w:id="51"/>
      <w:bookmarkEnd w:id="52"/>
      <w:bookmarkEnd w:id="53"/>
      <w:bookmarkEnd w:id="54"/>
      <w:bookmarkEnd w:id="55"/>
    </w:p>
    <w:p w14:paraId="0DDC14E5" w14:textId="06EB880E" w:rsidR="00437744" w:rsidRPr="00D6763F" w:rsidRDefault="00437744" w:rsidP="00965A9B">
      <w:pPr>
        <w:pStyle w:val="StyleHeading2Sub-headingH2ChapterNumberAppendixLetterchnh"/>
      </w:pPr>
      <w:bookmarkStart w:id="56" w:name="_Toc458607236"/>
      <w:r w:rsidRPr="00D6763F">
        <w:t>Performance</w:t>
      </w:r>
      <w:bookmarkEnd w:id="56"/>
      <w:r w:rsidRPr="00D6763F">
        <w:t xml:space="preserve"> </w:t>
      </w:r>
    </w:p>
    <w:p w14:paraId="07BD094E" w14:textId="3F2C8861" w:rsidR="009D05E1" w:rsidRPr="00D6763F" w:rsidRDefault="009D05E1" w:rsidP="00ED3402">
      <w:pPr>
        <w:pStyle w:val="Caption"/>
        <w:rPr>
          <w:rFonts w:ascii="Times New Roman" w:hAnsi="Times New Roman" w:cs="Times New Roman"/>
        </w:rPr>
      </w:pPr>
      <w:bookmarkStart w:id="57" w:name="_Toc458607237"/>
      <w:r w:rsidRPr="00D6763F">
        <w:rPr>
          <w:rFonts w:ascii="Times New Roman" w:hAnsi="Times New Roman" w:cs="Times New Roman"/>
        </w:rPr>
        <w:t xml:space="preserve">      The applicant should receive the mail having the details of </w:t>
      </w:r>
      <w:r w:rsidR="00ED3402" w:rsidRPr="00D6763F">
        <w:rPr>
          <w:rFonts w:ascii="Times New Roman" w:hAnsi="Times New Roman" w:cs="Times New Roman"/>
        </w:rPr>
        <w:t xml:space="preserve"> cab request id and journey details.</w:t>
      </w:r>
    </w:p>
    <w:p w14:paraId="3E235CA3" w14:textId="7670E62C" w:rsidR="00437744" w:rsidRPr="00D6763F" w:rsidRDefault="00437744" w:rsidP="00965A9B">
      <w:pPr>
        <w:pStyle w:val="StyleHeading2Sub-headingH2ChapterNumberAppendixLetterchnh"/>
      </w:pPr>
      <w:r w:rsidRPr="00D6763F">
        <w:t>Availability</w:t>
      </w:r>
      <w:bookmarkEnd w:id="57"/>
      <w:r w:rsidRPr="00D6763F">
        <w:t xml:space="preserve"> </w:t>
      </w:r>
    </w:p>
    <w:p w14:paraId="0AD85A7C" w14:textId="77777777" w:rsidR="00437744" w:rsidRPr="00D6763F" w:rsidRDefault="00437744" w:rsidP="00370D2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 w:rsidRPr="00D6763F">
        <w:rPr>
          <w:rFonts w:ascii="Times New Roman" w:hAnsi="Times New Roman" w:cs="Times New Roman"/>
        </w:rPr>
        <w:t>Application is up and running 24*7.</w:t>
      </w:r>
    </w:p>
    <w:p w14:paraId="1DDA0646" w14:textId="77777777" w:rsidR="009F5790" w:rsidRPr="00D6763F" w:rsidRDefault="009F5790" w:rsidP="006A2465">
      <w:pPr>
        <w:pStyle w:val="infoblue"/>
        <w:rPr>
          <w:rFonts w:ascii="Times New Roman" w:hAnsi="Times New Roman"/>
        </w:rPr>
      </w:pPr>
    </w:p>
    <w:p w14:paraId="3FFBD451" w14:textId="77777777" w:rsidR="009F5790" w:rsidRPr="00D6763F" w:rsidRDefault="009F5790" w:rsidP="006A2465">
      <w:pPr>
        <w:pStyle w:val="infoblue"/>
        <w:rPr>
          <w:rFonts w:ascii="Times New Roman" w:hAnsi="Times New Roman"/>
        </w:rPr>
      </w:pPr>
    </w:p>
    <w:p w14:paraId="7B4B821C" w14:textId="6B181081" w:rsidR="009F5790" w:rsidRPr="00D6763F" w:rsidRDefault="009F5790" w:rsidP="00D6763F">
      <w:pPr>
        <w:pStyle w:val="StyleHeading1H1Mainheading1Heading1Heading10Head1h1Sec"/>
      </w:pPr>
      <w:bookmarkStart w:id="58" w:name="_Toc144299930"/>
      <w:bookmarkStart w:id="59" w:name="_Toc145125016"/>
      <w:bookmarkStart w:id="60" w:name="_Toc165439515"/>
      <w:bookmarkStart w:id="61" w:name="_Toc186019624"/>
      <w:bookmarkStart w:id="62" w:name="_Toc302030212"/>
      <w:r w:rsidRPr="00D6763F">
        <w:t>Business Rules</w:t>
      </w:r>
      <w:bookmarkEnd w:id="58"/>
      <w:bookmarkEnd w:id="59"/>
      <w:bookmarkEnd w:id="60"/>
      <w:bookmarkEnd w:id="61"/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D6763F" w14:paraId="5DA241AB" w14:textId="77777777" w:rsidTr="00B33715">
        <w:trPr>
          <w:tblHeader/>
        </w:trPr>
        <w:tc>
          <w:tcPr>
            <w:tcW w:w="2268" w:type="dxa"/>
            <w:shd w:val="clear" w:color="auto" w:fill="F3F3F3"/>
          </w:tcPr>
          <w:p w14:paraId="1ACB541A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Business Rule Name</w:t>
            </w:r>
          </w:p>
        </w:tc>
        <w:tc>
          <w:tcPr>
            <w:tcW w:w="3636" w:type="dxa"/>
            <w:shd w:val="clear" w:color="auto" w:fill="F3F3F3"/>
          </w:tcPr>
          <w:p w14:paraId="05661A87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14:paraId="39145F8C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System action (if BR fails)</w:t>
            </w:r>
          </w:p>
        </w:tc>
      </w:tr>
      <w:tr w:rsidR="009F5790" w:rsidRPr="00D6763F" w14:paraId="5E4F9659" w14:textId="77777777" w:rsidTr="00391FD3">
        <w:trPr>
          <w:trHeight w:val="498"/>
        </w:trPr>
        <w:tc>
          <w:tcPr>
            <w:tcW w:w="2268" w:type="dxa"/>
          </w:tcPr>
          <w:p w14:paraId="34BE25B9" w14:textId="4336A7C0" w:rsidR="009F5790" w:rsidRPr="00D6763F" w:rsidRDefault="00207CB3" w:rsidP="006A2465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 w:rsidRPr="00D6763F">
              <w:rPr>
                <w:rFonts w:ascii="Times New Roman" w:hAnsi="Times New Roman"/>
                <w:i w:val="0"/>
                <w:color w:val="auto"/>
              </w:rPr>
              <w:t>BR01</w:t>
            </w:r>
          </w:p>
        </w:tc>
        <w:tc>
          <w:tcPr>
            <w:tcW w:w="3636" w:type="dxa"/>
          </w:tcPr>
          <w:p w14:paraId="7DB9F38F" w14:textId="7AABC023" w:rsidR="009F5790" w:rsidRPr="00D6763F" w:rsidRDefault="00207CB3" w:rsidP="006A2465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 w:rsidRPr="00D6763F">
              <w:rPr>
                <w:rFonts w:ascii="Times New Roman" w:hAnsi="Times New Roman"/>
                <w:i w:val="0"/>
                <w:color w:val="auto"/>
              </w:rPr>
              <w:t xml:space="preserve">Only 4 locations available </w:t>
            </w:r>
            <w:r w:rsidR="00391FD3" w:rsidRPr="00D6763F">
              <w:rPr>
                <w:rFonts w:ascii="Times New Roman" w:hAnsi="Times New Roman"/>
                <w:i w:val="0"/>
                <w:color w:val="auto"/>
              </w:rPr>
              <w:t>for select a location drop down list.</w:t>
            </w:r>
          </w:p>
        </w:tc>
        <w:tc>
          <w:tcPr>
            <w:tcW w:w="2952" w:type="dxa"/>
          </w:tcPr>
          <w:p w14:paraId="61C1AE7B" w14:textId="00513525" w:rsidR="009F5790" w:rsidRPr="00D6763F" w:rsidRDefault="00391FD3" w:rsidP="006A2465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 w:rsidRPr="00D6763F">
              <w:rPr>
                <w:rFonts w:ascii="Times New Roman" w:hAnsi="Times New Roman"/>
                <w:i w:val="0"/>
                <w:color w:val="auto"/>
              </w:rPr>
              <w:t>Error message is displayed if not selected</w:t>
            </w:r>
          </w:p>
        </w:tc>
      </w:tr>
      <w:tr w:rsidR="00391FD3" w:rsidRPr="00D6763F" w14:paraId="172BA96E" w14:textId="77777777" w:rsidTr="00B33715">
        <w:tc>
          <w:tcPr>
            <w:tcW w:w="2268" w:type="dxa"/>
          </w:tcPr>
          <w:p w14:paraId="6C4C709B" w14:textId="03382CB9" w:rsidR="00391FD3" w:rsidRPr="00D6763F" w:rsidRDefault="00391FD3" w:rsidP="006A2465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 w:rsidRPr="00D6763F">
              <w:rPr>
                <w:rFonts w:ascii="Times New Roman" w:hAnsi="Times New Roman"/>
                <w:i w:val="0"/>
                <w:color w:val="auto"/>
              </w:rPr>
              <w:t>BR02</w:t>
            </w:r>
          </w:p>
        </w:tc>
        <w:tc>
          <w:tcPr>
            <w:tcW w:w="3636" w:type="dxa"/>
          </w:tcPr>
          <w:p w14:paraId="4B88DDB3" w14:textId="1D186131" w:rsidR="00391FD3" w:rsidRPr="00D6763F" w:rsidRDefault="00391FD3" w:rsidP="006A2465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 w:rsidRPr="00D6763F">
              <w:rPr>
                <w:rFonts w:ascii="Times New Roman" w:hAnsi="Times New Roman"/>
                <w:i w:val="0"/>
                <w:color w:val="auto"/>
              </w:rPr>
              <w:t>PickUp/Drop down are options available only.</w:t>
            </w:r>
          </w:p>
        </w:tc>
        <w:tc>
          <w:tcPr>
            <w:tcW w:w="2952" w:type="dxa"/>
          </w:tcPr>
          <w:p w14:paraId="5CADEB60" w14:textId="2F50230A" w:rsidR="00391FD3" w:rsidRPr="00D6763F" w:rsidRDefault="00391FD3" w:rsidP="006A2465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 w:rsidRPr="00D6763F">
              <w:rPr>
                <w:rFonts w:ascii="Times New Roman" w:hAnsi="Times New Roman"/>
                <w:i w:val="0"/>
                <w:color w:val="auto"/>
              </w:rPr>
              <w:t>Error message is displayed if not selected</w:t>
            </w:r>
          </w:p>
        </w:tc>
      </w:tr>
      <w:tr w:rsidR="00391FD3" w:rsidRPr="00D6763F" w14:paraId="1F452703" w14:textId="77777777" w:rsidTr="00B33715">
        <w:tc>
          <w:tcPr>
            <w:tcW w:w="2268" w:type="dxa"/>
          </w:tcPr>
          <w:p w14:paraId="244174BB" w14:textId="6061B5E4" w:rsidR="00391FD3" w:rsidRPr="00D6763F" w:rsidRDefault="00391FD3" w:rsidP="006A2465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 w:rsidRPr="00D6763F">
              <w:rPr>
                <w:rFonts w:ascii="Times New Roman" w:hAnsi="Times New Roman"/>
                <w:i w:val="0"/>
                <w:color w:val="auto"/>
              </w:rPr>
              <w:t>BR03</w:t>
            </w:r>
          </w:p>
        </w:tc>
        <w:tc>
          <w:tcPr>
            <w:tcW w:w="3636" w:type="dxa"/>
          </w:tcPr>
          <w:p w14:paraId="7E27EE1D" w14:textId="0F5A4C7A" w:rsidR="00391FD3" w:rsidRPr="00D6763F" w:rsidRDefault="00AD3160" w:rsidP="00AD3160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 w:rsidRPr="00D6763F">
              <w:rPr>
                <w:rFonts w:ascii="Times New Roman" w:hAnsi="Times New Roman"/>
                <w:i w:val="0"/>
                <w:color w:val="auto"/>
              </w:rPr>
              <w:t>Project Id is displayed automatically.</w:t>
            </w:r>
          </w:p>
        </w:tc>
        <w:tc>
          <w:tcPr>
            <w:tcW w:w="2952" w:type="dxa"/>
          </w:tcPr>
          <w:p w14:paraId="5CE6D9FA" w14:textId="16349600" w:rsidR="00391FD3" w:rsidRPr="00D6763F" w:rsidRDefault="00AD3160" w:rsidP="006A2465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 w:rsidRPr="00D6763F">
              <w:rPr>
                <w:rFonts w:ascii="Times New Roman" w:hAnsi="Times New Roman"/>
                <w:i w:val="0"/>
                <w:color w:val="auto"/>
              </w:rPr>
              <w:t>Correct Id is dislpayed</w:t>
            </w:r>
          </w:p>
        </w:tc>
      </w:tr>
      <w:tr w:rsidR="00391FD3" w:rsidRPr="00D6763F" w14:paraId="6DD593E2" w14:textId="77777777" w:rsidTr="00B33715">
        <w:tc>
          <w:tcPr>
            <w:tcW w:w="2268" w:type="dxa"/>
          </w:tcPr>
          <w:p w14:paraId="52DE3150" w14:textId="54ABAEEF" w:rsidR="00391FD3" w:rsidRPr="00D6763F" w:rsidRDefault="00391FD3" w:rsidP="006A2465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 w:rsidRPr="00D6763F">
              <w:rPr>
                <w:rFonts w:ascii="Times New Roman" w:hAnsi="Times New Roman"/>
                <w:i w:val="0"/>
                <w:color w:val="auto"/>
              </w:rPr>
              <w:t>BR04</w:t>
            </w:r>
          </w:p>
        </w:tc>
        <w:tc>
          <w:tcPr>
            <w:tcW w:w="3636" w:type="dxa"/>
          </w:tcPr>
          <w:p w14:paraId="3116A2C7" w14:textId="7A6B41E2" w:rsidR="00391FD3" w:rsidRPr="00D6763F" w:rsidRDefault="00AD3160" w:rsidP="006A2465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 w:rsidRPr="00D6763F">
              <w:rPr>
                <w:rFonts w:ascii="Times New Roman" w:hAnsi="Times New Roman"/>
                <w:i w:val="0"/>
                <w:color w:val="auto"/>
              </w:rPr>
              <w:t>Any one of departure or arrival time is enabled</w:t>
            </w:r>
          </w:p>
        </w:tc>
        <w:tc>
          <w:tcPr>
            <w:tcW w:w="2952" w:type="dxa"/>
          </w:tcPr>
          <w:p w14:paraId="4C6F8887" w14:textId="7FCB6AAB" w:rsidR="00391FD3" w:rsidRPr="00D6763F" w:rsidRDefault="00AD3160" w:rsidP="006A2465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 w:rsidRPr="00D6763F">
              <w:rPr>
                <w:rFonts w:ascii="Times New Roman" w:hAnsi="Times New Roman"/>
                <w:i w:val="0"/>
                <w:color w:val="auto"/>
              </w:rPr>
              <w:t>Error if wrong is enabled.</w:t>
            </w:r>
          </w:p>
        </w:tc>
      </w:tr>
      <w:tr w:rsidR="00391FD3" w:rsidRPr="00D6763F" w14:paraId="2D2FCC52" w14:textId="77777777" w:rsidTr="00B33715">
        <w:tc>
          <w:tcPr>
            <w:tcW w:w="2268" w:type="dxa"/>
          </w:tcPr>
          <w:p w14:paraId="4F46E161" w14:textId="40D05140" w:rsidR="00391FD3" w:rsidRPr="00D6763F" w:rsidRDefault="00391FD3" w:rsidP="006A2465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 w:rsidRPr="00D6763F">
              <w:rPr>
                <w:rFonts w:ascii="Times New Roman" w:hAnsi="Times New Roman"/>
                <w:i w:val="0"/>
                <w:color w:val="auto"/>
              </w:rPr>
              <w:t>BR05</w:t>
            </w:r>
          </w:p>
        </w:tc>
        <w:tc>
          <w:tcPr>
            <w:tcW w:w="3636" w:type="dxa"/>
          </w:tcPr>
          <w:p w14:paraId="6D4116B5" w14:textId="28E150DF" w:rsidR="00391FD3" w:rsidRPr="00D6763F" w:rsidRDefault="00AD3160" w:rsidP="00AD3160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 w:rsidRPr="00D6763F">
              <w:rPr>
                <w:rFonts w:ascii="Times New Roman" w:hAnsi="Times New Roman"/>
                <w:i w:val="0"/>
                <w:color w:val="auto"/>
              </w:rPr>
              <w:t>Departure time and arrival time has 3 options.</w:t>
            </w:r>
          </w:p>
        </w:tc>
        <w:tc>
          <w:tcPr>
            <w:tcW w:w="2952" w:type="dxa"/>
          </w:tcPr>
          <w:p w14:paraId="7511211A" w14:textId="66E8518D" w:rsidR="00391FD3" w:rsidRPr="00D6763F" w:rsidRDefault="00AD3160" w:rsidP="006A2465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 w:rsidRPr="00D6763F">
              <w:rPr>
                <w:rFonts w:ascii="Times New Roman" w:hAnsi="Times New Roman"/>
                <w:i w:val="0"/>
                <w:color w:val="auto"/>
              </w:rPr>
              <w:t>Error message if not selected.</w:t>
            </w:r>
          </w:p>
        </w:tc>
      </w:tr>
      <w:tr w:rsidR="00391FD3" w:rsidRPr="00D6763F" w14:paraId="59A47417" w14:textId="77777777" w:rsidTr="00B33715">
        <w:tc>
          <w:tcPr>
            <w:tcW w:w="2268" w:type="dxa"/>
          </w:tcPr>
          <w:p w14:paraId="4C6EBE76" w14:textId="645455CB" w:rsidR="00391FD3" w:rsidRPr="00D6763F" w:rsidRDefault="00391FD3" w:rsidP="006A2465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 w:rsidRPr="00D6763F">
              <w:rPr>
                <w:rFonts w:ascii="Times New Roman" w:hAnsi="Times New Roman"/>
                <w:i w:val="0"/>
                <w:color w:val="auto"/>
              </w:rPr>
              <w:t>BR06</w:t>
            </w:r>
          </w:p>
        </w:tc>
        <w:tc>
          <w:tcPr>
            <w:tcW w:w="3636" w:type="dxa"/>
          </w:tcPr>
          <w:p w14:paraId="4F8DA5EF" w14:textId="742067E9" w:rsidR="00391FD3" w:rsidRPr="00D6763F" w:rsidRDefault="00AD3160" w:rsidP="006A2465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 w:rsidRPr="00D6763F">
              <w:rPr>
                <w:rFonts w:ascii="Times New Roman" w:hAnsi="Times New Roman"/>
                <w:i w:val="0"/>
                <w:color w:val="auto"/>
              </w:rPr>
              <w:t xml:space="preserve">Contact number to be entered should be of 10 digits. </w:t>
            </w:r>
          </w:p>
        </w:tc>
        <w:tc>
          <w:tcPr>
            <w:tcW w:w="2952" w:type="dxa"/>
          </w:tcPr>
          <w:p w14:paraId="08239F57" w14:textId="1A3F3F39" w:rsidR="00391FD3" w:rsidRPr="00D6763F" w:rsidRDefault="00AD3160" w:rsidP="006A2465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 w:rsidRPr="00D6763F">
              <w:rPr>
                <w:rFonts w:ascii="Times New Roman" w:hAnsi="Times New Roman"/>
                <w:i w:val="0"/>
                <w:color w:val="auto"/>
              </w:rPr>
              <w:t>Error message is displayed an drequest is not submitted.</w:t>
            </w:r>
          </w:p>
        </w:tc>
      </w:tr>
    </w:tbl>
    <w:p w14:paraId="12195B52" w14:textId="77777777" w:rsidR="009F5790" w:rsidRPr="00D6763F" w:rsidRDefault="009F5790" w:rsidP="006A2465">
      <w:pPr>
        <w:pStyle w:val="CommentText"/>
        <w:rPr>
          <w:rFonts w:ascii="Times New Roman" w:hAnsi="Times New Roman"/>
        </w:rPr>
      </w:pPr>
    </w:p>
    <w:p w14:paraId="71D104B2" w14:textId="77777777" w:rsidR="009F5790" w:rsidRPr="00D6763F" w:rsidRDefault="009F5790" w:rsidP="006A2465">
      <w:pPr>
        <w:pStyle w:val="CommentText"/>
        <w:rPr>
          <w:rFonts w:ascii="Times New Roman" w:hAnsi="Times New Roman"/>
        </w:rPr>
      </w:pPr>
    </w:p>
    <w:p w14:paraId="115133B1" w14:textId="77777777" w:rsidR="003F3124" w:rsidRPr="00D6763F" w:rsidRDefault="003F3124" w:rsidP="00D6763F">
      <w:pPr>
        <w:pStyle w:val="StyleHeading1H1Mainheading1Heading1Heading10Head1h1Sec"/>
      </w:pPr>
      <w:bookmarkStart w:id="63" w:name="_Toc144299931"/>
      <w:bookmarkStart w:id="64" w:name="_Toc145125017"/>
      <w:bookmarkStart w:id="65" w:name="_Toc165439516"/>
      <w:bookmarkStart w:id="66" w:name="_Toc186019625"/>
      <w:bookmarkStart w:id="67" w:name="_Toc302030213"/>
    </w:p>
    <w:p w14:paraId="5FCAD465" w14:textId="6E8D2AA8" w:rsidR="009F5790" w:rsidRPr="00D6763F" w:rsidRDefault="009F5790" w:rsidP="00D6763F">
      <w:pPr>
        <w:pStyle w:val="StyleHeading1H1Mainheading1Heading1Heading10Head1h1Sec"/>
      </w:pPr>
      <w:r w:rsidRPr="00D6763F">
        <w:t>Diagrams</w:t>
      </w:r>
      <w:bookmarkEnd w:id="63"/>
      <w:bookmarkEnd w:id="64"/>
      <w:bookmarkEnd w:id="65"/>
      <w:bookmarkEnd w:id="66"/>
      <w:bookmarkEnd w:id="67"/>
    </w:p>
    <w:p w14:paraId="034BDB38" w14:textId="599DFC8C" w:rsidR="009F5790" w:rsidRPr="00D6763F" w:rsidRDefault="009F5790" w:rsidP="00965A9B">
      <w:pPr>
        <w:pStyle w:val="StyleHeading2Sub-headingH2ChapterNumberAppendixLetterchnh"/>
      </w:pPr>
      <w:bookmarkStart w:id="68" w:name="_Toc144299932"/>
      <w:bookmarkStart w:id="69" w:name="_Toc145125018"/>
      <w:bookmarkStart w:id="70" w:name="_Toc165439517"/>
      <w:bookmarkStart w:id="71" w:name="_Toc186019626"/>
      <w:bookmarkStart w:id="72" w:name="_Toc302030214"/>
      <w:r w:rsidRPr="00D6763F">
        <w:t>Use Case Diagram</w:t>
      </w:r>
      <w:bookmarkEnd w:id="68"/>
      <w:bookmarkEnd w:id="69"/>
      <w:bookmarkEnd w:id="70"/>
      <w:bookmarkEnd w:id="71"/>
      <w:bookmarkEnd w:id="72"/>
    </w:p>
    <w:p w14:paraId="21B76358" w14:textId="2E227DB0" w:rsidR="00103298" w:rsidRPr="00D6763F" w:rsidRDefault="00103298" w:rsidP="00370D21">
      <w:pPr>
        <w:pStyle w:val="StyleHeading2Sub-headingH2ChapterNumberAppendixLetterchnh"/>
        <w:numPr>
          <w:ilvl w:val="1"/>
          <w:numId w:val="7"/>
        </w:numPr>
      </w:pPr>
      <w:r w:rsidRPr="00D6763F">
        <w:t>For Successful unscheduled cab request</w:t>
      </w:r>
    </w:p>
    <w:p w14:paraId="1025B5A9" w14:textId="28DBEB09" w:rsidR="009F5790" w:rsidRPr="00D6763F" w:rsidRDefault="00BD68A3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17D4806E" wp14:editId="70E25079">
            <wp:extent cx="6479540" cy="5059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A5AF" w14:textId="4A3C4F73" w:rsidR="009F5790" w:rsidRPr="00D6763F" w:rsidRDefault="009F5790" w:rsidP="00965A9B">
      <w:pPr>
        <w:pStyle w:val="StyleHeading2Sub-headingH2ChapterNumberAppendixLetterchnh"/>
      </w:pPr>
      <w:bookmarkStart w:id="73" w:name="_Toc144299933"/>
      <w:bookmarkStart w:id="74" w:name="_Toc145125019"/>
      <w:r w:rsidRPr="00D6763F">
        <w:br w:type="page"/>
      </w:r>
      <w:bookmarkEnd w:id="73"/>
      <w:bookmarkEnd w:id="74"/>
      <w:r w:rsidR="00481777" w:rsidRPr="00D6763F">
        <w:lastRenderedPageBreak/>
        <w:t xml:space="preserve"> </w:t>
      </w:r>
    </w:p>
    <w:p w14:paraId="35E2DE9C" w14:textId="1B88F30A" w:rsidR="009F5790" w:rsidRPr="00D6763F" w:rsidRDefault="00481777" w:rsidP="006A2465">
      <w:pPr>
        <w:pStyle w:val="TOCHeading"/>
        <w:rPr>
          <w:rFonts w:ascii="Times New Roman" w:hAnsi="Times New Roman" w:cs="Times New Roman"/>
        </w:rPr>
      </w:pPr>
      <w:bookmarkStart w:id="75" w:name="_Toc144299934"/>
      <w:bookmarkStart w:id="76" w:name="_Toc145125020"/>
      <w:bookmarkStart w:id="77" w:name="_Toc165439519"/>
      <w:bookmarkStart w:id="78" w:name="_Toc186019628"/>
      <w:bookmarkStart w:id="79" w:name="_Toc302030216"/>
      <w:r w:rsidRPr="00D6763F">
        <w:rPr>
          <w:rFonts w:ascii="Times New Roman" w:hAnsi="Times New Roman" w:cs="Times New Roman"/>
        </w:rPr>
        <w:t xml:space="preserve">     </w:t>
      </w:r>
      <w:r w:rsidR="009F5790" w:rsidRPr="00D6763F">
        <w:rPr>
          <w:rFonts w:ascii="Times New Roman" w:hAnsi="Times New Roman" w:cs="Times New Roman"/>
        </w:rPr>
        <w:t>Scenarios</w:t>
      </w:r>
      <w:bookmarkEnd w:id="75"/>
      <w:bookmarkEnd w:id="76"/>
      <w:bookmarkEnd w:id="77"/>
      <w:bookmarkEnd w:id="78"/>
      <w:bookmarkEnd w:id="79"/>
    </w:p>
    <w:p w14:paraId="472550AD" w14:textId="422D9BE6" w:rsidR="009F5790" w:rsidRPr="00D6763F" w:rsidRDefault="009F5790" w:rsidP="00965A9B">
      <w:pPr>
        <w:pStyle w:val="StyleHeading2Sub-headingH2ChapterNumberAppendixLetterchnh"/>
      </w:pPr>
      <w:bookmarkStart w:id="80" w:name="_Toc144299935"/>
      <w:bookmarkStart w:id="81" w:name="_Toc145125021"/>
      <w:bookmarkStart w:id="82" w:name="_Toc165439520"/>
      <w:bookmarkStart w:id="83" w:name="_Toc186019629"/>
      <w:bookmarkStart w:id="84" w:name="_Toc302030217"/>
      <w:r w:rsidRPr="00D6763F">
        <w:t>Success Scenarios</w:t>
      </w:r>
      <w:bookmarkEnd w:id="80"/>
      <w:bookmarkEnd w:id="81"/>
      <w:bookmarkEnd w:id="82"/>
      <w:bookmarkEnd w:id="83"/>
      <w:bookmarkEnd w:id="84"/>
    </w:p>
    <w:p w14:paraId="37B8C6AE" w14:textId="77777777" w:rsidR="002B1A21" w:rsidRPr="00D6763F" w:rsidRDefault="002B1A21" w:rsidP="00965A9B">
      <w:pPr>
        <w:pStyle w:val="StyleHeading2Sub-headingH2ChapterNumberAppendixLetterchnh"/>
      </w:pPr>
      <w:bookmarkStart w:id="85" w:name="_Toc144299936"/>
      <w:bookmarkStart w:id="86" w:name="_Toc145125022"/>
      <w:bookmarkStart w:id="87" w:name="_Toc165439521"/>
      <w:bookmarkStart w:id="88" w:name="_Toc186019630"/>
      <w:bookmarkStart w:id="89" w:name="_Toc302030218"/>
    </w:p>
    <w:p w14:paraId="46AAC4DF" w14:textId="383DD46B" w:rsidR="002B1A21" w:rsidRPr="00D6763F" w:rsidRDefault="002B1A21" w:rsidP="00370D21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</w:rPr>
      </w:pPr>
      <w:r w:rsidRPr="00D6763F">
        <w:rPr>
          <w:rFonts w:ascii="Times New Roman" w:eastAsiaTheme="majorEastAsia" w:hAnsi="Times New Roman" w:cs="Times New Roman"/>
        </w:rPr>
        <w:t>Success</w:t>
      </w:r>
      <w:r w:rsidR="009E2863" w:rsidRPr="00D6763F">
        <w:rPr>
          <w:rFonts w:ascii="Times New Roman" w:eastAsiaTheme="majorEastAsia" w:hAnsi="Times New Roman" w:cs="Times New Roman"/>
        </w:rPr>
        <w:t>ful</w:t>
      </w:r>
      <w:r w:rsidRPr="00D6763F">
        <w:rPr>
          <w:rFonts w:ascii="Times New Roman" w:eastAsiaTheme="majorEastAsia" w:hAnsi="Times New Roman" w:cs="Times New Roman"/>
        </w:rPr>
        <w:t xml:space="preserve"> </w:t>
      </w:r>
      <w:r w:rsidR="00342115" w:rsidRPr="00D6763F">
        <w:rPr>
          <w:rFonts w:ascii="Times New Roman" w:eastAsiaTheme="majorEastAsia" w:hAnsi="Times New Roman" w:cs="Times New Roman"/>
        </w:rPr>
        <w:t xml:space="preserve">submission of </w:t>
      </w:r>
      <w:r w:rsidR="00E6102C" w:rsidRPr="00D6763F">
        <w:rPr>
          <w:rFonts w:ascii="Times New Roman" w:eastAsiaTheme="majorEastAsia" w:hAnsi="Times New Roman" w:cs="Times New Roman"/>
        </w:rPr>
        <w:t xml:space="preserve">cab request </w:t>
      </w:r>
    </w:p>
    <w:p w14:paraId="17B36821" w14:textId="4CE55422" w:rsidR="009F5790" w:rsidRPr="00D6763F" w:rsidRDefault="009F5790" w:rsidP="00965A9B">
      <w:pPr>
        <w:pStyle w:val="StyleHeading2Sub-headingH2ChapterNumberAppendixLetterchnh"/>
      </w:pPr>
      <w:r w:rsidRPr="00D6763F">
        <w:t>Failure Scenarios</w:t>
      </w:r>
      <w:bookmarkEnd w:id="85"/>
      <w:bookmarkEnd w:id="86"/>
      <w:bookmarkEnd w:id="87"/>
      <w:bookmarkEnd w:id="88"/>
      <w:bookmarkEnd w:id="89"/>
    </w:p>
    <w:p w14:paraId="68F823D1" w14:textId="2A2E6F84" w:rsidR="009E2863" w:rsidRPr="00D6763F" w:rsidRDefault="009E2863" w:rsidP="00370D21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</w:rPr>
      </w:pPr>
      <w:r w:rsidRPr="00D6763F">
        <w:rPr>
          <w:rFonts w:ascii="Times New Roman" w:eastAsiaTheme="majorEastAsia" w:hAnsi="Times New Roman" w:cs="Times New Roman"/>
        </w:rPr>
        <w:t xml:space="preserve">Failed </w:t>
      </w:r>
      <w:r w:rsidR="00342115" w:rsidRPr="00D6763F">
        <w:rPr>
          <w:rFonts w:ascii="Times New Roman" w:eastAsiaTheme="majorEastAsia" w:hAnsi="Times New Roman" w:cs="Times New Roman"/>
        </w:rPr>
        <w:t>submission of cab request due to leaving a field blank.</w:t>
      </w:r>
      <w:r w:rsidRPr="00D6763F">
        <w:rPr>
          <w:rFonts w:ascii="Times New Roman" w:eastAsiaTheme="majorEastAsia" w:hAnsi="Times New Roman" w:cs="Times New Roman"/>
        </w:rPr>
        <w:t xml:space="preserve"> </w:t>
      </w:r>
    </w:p>
    <w:p w14:paraId="1D01AAE3" w14:textId="45E29AD6" w:rsidR="00342115" w:rsidRPr="00D6763F" w:rsidRDefault="00342115" w:rsidP="00370D21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</w:rPr>
      </w:pPr>
      <w:r w:rsidRPr="00D6763F">
        <w:rPr>
          <w:rFonts w:ascii="Times New Roman" w:eastAsiaTheme="majorEastAsia" w:hAnsi="Times New Roman" w:cs="Times New Roman"/>
        </w:rPr>
        <w:t>Failed submission of cab request due to entering wrong date</w:t>
      </w:r>
    </w:p>
    <w:p w14:paraId="441AC215" w14:textId="66BEA752" w:rsidR="00342115" w:rsidRPr="00D6763F" w:rsidRDefault="00342115" w:rsidP="00370D21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</w:rPr>
      </w:pPr>
      <w:r w:rsidRPr="00D6763F">
        <w:rPr>
          <w:rFonts w:ascii="Times New Roman" w:eastAsiaTheme="majorEastAsia" w:hAnsi="Times New Roman" w:cs="Times New Roman"/>
        </w:rPr>
        <w:t>Failed submission of cab request due to</w:t>
      </w:r>
      <w:r w:rsidR="00DD402A" w:rsidRPr="00D6763F">
        <w:rPr>
          <w:rFonts w:ascii="Times New Roman" w:eastAsiaTheme="majorEastAsia" w:hAnsi="Times New Roman" w:cs="Times New Roman"/>
        </w:rPr>
        <w:t xml:space="preserve"> entering invalid mobile number.</w:t>
      </w:r>
    </w:p>
    <w:p w14:paraId="3B25E33C" w14:textId="7AA82C43" w:rsidR="00DD402A" w:rsidRPr="00D6763F" w:rsidRDefault="00DD402A" w:rsidP="00370D21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</w:rPr>
      </w:pPr>
      <w:r w:rsidRPr="00D6763F">
        <w:rPr>
          <w:rFonts w:ascii="Times New Roman" w:eastAsiaTheme="majorEastAsia" w:hAnsi="Times New Roman" w:cs="Times New Roman"/>
        </w:rPr>
        <w:t>Failed submission of cab request due to network error.</w:t>
      </w:r>
    </w:p>
    <w:p w14:paraId="14746FA7" w14:textId="77777777" w:rsidR="009E2863" w:rsidRPr="00D6763F" w:rsidRDefault="009E2863" w:rsidP="006A2465">
      <w:pPr>
        <w:rPr>
          <w:rFonts w:ascii="Times New Roman" w:eastAsiaTheme="majorEastAsia" w:hAnsi="Times New Roman" w:cs="Times New Roman"/>
        </w:rPr>
      </w:pPr>
    </w:p>
    <w:p w14:paraId="1260B627" w14:textId="77777777" w:rsidR="009F5790" w:rsidRPr="00D6763F" w:rsidRDefault="009F5790" w:rsidP="006A2465">
      <w:pPr>
        <w:rPr>
          <w:rFonts w:ascii="Times New Roman" w:hAnsi="Times New Roman" w:cs="Times New Roman"/>
        </w:rPr>
      </w:pPr>
    </w:p>
    <w:p w14:paraId="2338ADB1" w14:textId="77777777" w:rsidR="009F5790" w:rsidRPr="00D6763F" w:rsidRDefault="009F5790" w:rsidP="006A2465">
      <w:pPr>
        <w:rPr>
          <w:rFonts w:ascii="Times New Roman" w:hAnsi="Times New Roman" w:cs="Times New Roman"/>
        </w:rPr>
      </w:pPr>
    </w:p>
    <w:p w14:paraId="506C29A1" w14:textId="5A3B09C9" w:rsidR="009F5790" w:rsidRPr="00D6763F" w:rsidRDefault="009F5790" w:rsidP="00D6763F">
      <w:pPr>
        <w:pStyle w:val="StyleHeading1H1Mainheading1Heading1Heading10Head1h1Sec"/>
      </w:pPr>
      <w:bookmarkStart w:id="90" w:name="_Toc144299937"/>
      <w:bookmarkStart w:id="91" w:name="_Toc145125023"/>
      <w:bookmarkStart w:id="92" w:name="_Toc165439522"/>
      <w:bookmarkStart w:id="93" w:name="_Toc186019631"/>
      <w:bookmarkStart w:id="94" w:name="_Toc302030219"/>
      <w:r w:rsidRPr="00D6763F">
        <w:t>Issues</w:t>
      </w:r>
      <w:bookmarkEnd w:id="90"/>
      <w:bookmarkEnd w:id="91"/>
      <w:bookmarkEnd w:id="92"/>
      <w:bookmarkEnd w:id="93"/>
      <w:bookmarkEnd w:id="94"/>
    </w:p>
    <w:p w14:paraId="44060F7D" w14:textId="23F00337" w:rsidR="00005D4D" w:rsidRPr="00D6763F" w:rsidRDefault="00005D4D" w:rsidP="00370D21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What is to be done if web server is down?</w:t>
      </w:r>
    </w:p>
    <w:p w14:paraId="2A94A7A4" w14:textId="083D35A2" w:rsidR="00005D4D" w:rsidRPr="00D6763F" w:rsidRDefault="00005D4D" w:rsidP="00370D21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What is to be done if there is data connectivity error?</w:t>
      </w:r>
    </w:p>
    <w:p w14:paraId="3B4B31B3" w14:textId="77777777" w:rsidR="009F5790" w:rsidRPr="00D6763F" w:rsidRDefault="009F5790" w:rsidP="006A2465">
      <w:pPr>
        <w:pStyle w:val="infoblue"/>
        <w:rPr>
          <w:rFonts w:ascii="Times New Roman" w:hAnsi="Times New Roman"/>
        </w:rPr>
      </w:pPr>
    </w:p>
    <w:p w14:paraId="7CC62646" w14:textId="64089107" w:rsidR="009F5790" w:rsidRPr="00D6763F" w:rsidRDefault="008154DC" w:rsidP="00D6763F">
      <w:pPr>
        <w:pStyle w:val="StyleHeading1H1Mainheading1Heading1Heading10Head1h1Sec"/>
      </w:pPr>
      <w:bookmarkStart w:id="95" w:name="_Toc144299938"/>
      <w:bookmarkStart w:id="96" w:name="_Toc145125024"/>
      <w:bookmarkStart w:id="97" w:name="_Toc165439523"/>
      <w:bookmarkStart w:id="98" w:name="_Toc186019632"/>
      <w:bookmarkStart w:id="99" w:name="_Toc302030220"/>
      <w:r w:rsidRPr="00D6763F">
        <w:rPr>
          <w:rFonts w:eastAsia="Times New Roman"/>
          <w:i/>
          <w:iCs/>
          <w:color w:val="0000FF"/>
          <w:kern w:val="0"/>
          <w:sz w:val="20"/>
          <w:szCs w:val="20"/>
          <w:lang w:val="en-GB" w:eastAsia="en-US"/>
        </w:rPr>
        <w:t xml:space="preserve"> </w:t>
      </w:r>
      <w:r w:rsidR="00481777" w:rsidRPr="00D6763F">
        <w:rPr>
          <w:rFonts w:eastAsia="Times New Roman"/>
          <w:i/>
          <w:iCs/>
          <w:color w:val="0000FF"/>
          <w:kern w:val="0"/>
          <w:sz w:val="20"/>
          <w:szCs w:val="20"/>
          <w:lang w:val="en-GB" w:eastAsia="en-US"/>
        </w:rPr>
        <w:t xml:space="preserve"> </w:t>
      </w:r>
      <w:r w:rsidR="009F5790" w:rsidRPr="00D6763F">
        <w:t>UI Specifications</w:t>
      </w:r>
      <w:bookmarkEnd w:id="95"/>
      <w:bookmarkEnd w:id="96"/>
      <w:bookmarkEnd w:id="97"/>
      <w:bookmarkEnd w:id="98"/>
      <w:bookmarkEnd w:id="99"/>
    </w:p>
    <w:p w14:paraId="49FE2098" w14:textId="77777777" w:rsidR="0017477B" w:rsidRPr="00D6763F" w:rsidRDefault="0017477B" w:rsidP="006A2465">
      <w:pPr>
        <w:pStyle w:val="ListParagraph"/>
        <w:rPr>
          <w:rFonts w:ascii="Times New Roman" w:hAnsi="Times New Roman" w:cs="Times New Roman"/>
        </w:rPr>
      </w:pPr>
    </w:p>
    <w:p w14:paraId="7D783A89" w14:textId="14667645" w:rsidR="008D72DB" w:rsidRPr="00D6763F" w:rsidRDefault="008D72DB" w:rsidP="00D6763F">
      <w:pPr>
        <w:pStyle w:val="StyleHeading1H1Mainheading1Heading1Heading10Head1h1Sec"/>
      </w:pPr>
      <w:bookmarkStart w:id="100" w:name="_Toc458607240"/>
      <w:r w:rsidRPr="00D6763F">
        <w:t>Extension Points</w:t>
      </w:r>
      <w:bookmarkEnd w:id="100"/>
    </w:p>
    <w:p w14:paraId="086A8D17" w14:textId="27E839D5" w:rsidR="008D72DB" w:rsidRPr="00D6763F" w:rsidRDefault="008D72DB" w:rsidP="00965A9B">
      <w:pPr>
        <w:pStyle w:val="StyleHeading2Sub-headingH2ChapterNumberAppendixLetterchnh"/>
      </w:pPr>
      <w:bookmarkStart w:id="101" w:name="_Toc458607241"/>
      <w:r w:rsidRPr="00D6763F">
        <w:t>Extension in Alternate FLOW 1:</w:t>
      </w:r>
      <w:bookmarkEnd w:id="101"/>
      <w:r w:rsidRPr="00D6763F">
        <w:t xml:space="preserve"> </w:t>
      </w:r>
    </w:p>
    <w:p w14:paraId="7AB34D72" w14:textId="5B0ED9CF" w:rsidR="008D72DB" w:rsidRPr="00D6763F" w:rsidRDefault="00A46255" w:rsidP="006A2465">
      <w:pPr>
        <w:rPr>
          <w:rFonts w:ascii="Times New Roman" w:hAnsi="Times New Roman" w:cs="Times New Roman"/>
          <w:b/>
        </w:rPr>
      </w:pPr>
      <w:r w:rsidRPr="00D6763F">
        <w:rPr>
          <w:rFonts w:ascii="Times New Roman" w:hAnsi="Times New Roman" w:cs="Times New Roman"/>
        </w:rPr>
        <w:t>In step 5</w:t>
      </w:r>
      <w:r w:rsidR="008D72DB" w:rsidRPr="00D6763F">
        <w:rPr>
          <w:rFonts w:ascii="Times New Roman" w:hAnsi="Times New Roman" w:cs="Times New Roman"/>
        </w:rPr>
        <w:t>,</w:t>
      </w:r>
      <w:r w:rsidRPr="00D6763F">
        <w:rPr>
          <w:rFonts w:ascii="Times New Roman" w:hAnsi="Times New Roman" w:cs="Times New Roman"/>
        </w:rPr>
        <w:t xml:space="preserve"> of basic flow if employee checks change field</w:t>
      </w:r>
    </w:p>
    <w:p w14:paraId="13C84CA2" w14:textId="58887A38" w:rsidR="008D72DB" w:rsidRPr="00D6763F" w:rsidRDefault="008D72DB" w:rsidP="00A46255">
      <w:pPr>
        <w:rPr>
          <w:rFonts w:ascii="Times New Roman" w:hAnsi="Times New Roman" w:cs="Times New Roman"/>
          <w:b/>
        </w:rPr>
      </w:pPr>
      <w:r w:rsidRPr="00D6763F">
        <w:rPr>
          <w:rFonts w:ascii="Times New Roman" w:hAnsi="Times New Roman" w:cs="Times New Roman"/>
        </w:rPr>
        <w:t xml:space="preserve">1. </w:t>
      </w:r>
      <w:r w:rsidR="00A46255" w:rsidRPr="00D6763F">
        <w:rPr>
          <w:rFonts w:ascii="Times New Roman" w:hAnsi="Times New Roman" w:cs="Times New Roman"/>
        </w:rPr>
        <w:t>The employee can edit contact number</w:t>
      </w:r>
    </w:p>
    <w:p w14:paraId="06308E77" w14:textId="64A0A817" w:rsidR="008D72DB" w:rsidRPr="00D6763F" w:rsidRDefault="008D72DB" w:rsidP="006A2465">
      <w:pPr>
        <w:rPr>
          <w:rFonts w:ascii="Times New Roman" w:hAnsi="Times New Roman" w:cs="Times New Roman"/>
          <w:b/>
        </w:rPr>
      </w:pPr>
    </w:p>
    <w:p w14:paraId="4B1D6880" w14:textId="77777777" w:rsidR="008D72DB" w:rsidRPr="00D6763F" w:rsidRDefault="008D72DB" w:rsidP="006A2465">
      <w:pPr>
        <w:pStyle w:val="ListParagraph"/>
        <w:rPr>
          <w:rFonts w:ascii="Times New Roman" w:hAnsi="Times New Roman" w:cs="Times New Roman"/>
        </w:rPr>
      </w:pPr>
    </w:p>
    <w:p w14:paraId="423EC77F" w14:textId="77777777" w:rsidR="008D72DB" w:rsidRPr="00D6763F" w:rsidRDefault="008D72DB" w:rsidP="006A2465">
      <w:pPr>
        <w:pStyle w:val="ListParagraph"/>
        <w:rPr>
          <w:rFonts w:ascii="Times New Roman" w:hAnsi="Times New Roman" w:cs="Times New Roman"/>
        </w:rPr>
      </w:pPr>
    </w:p>
    <w:p w14:paraId="1CEF3B8C" w14:textId="77777777" w:rsidR="008D72DB" w:rsidRPr="00D6763F" w:rsidRDefault="008D72DB" w:rsidP="006A2465">
      <w:pPr>
        <w:pStyle w:val="ListParagraph"/>
        <w:rPr>
          <w:rFonts w:ascii="Times New Roman" w:hAnsi="Times New Roman" w:cs="Times New Roman"/>
        </w:rPr>
      </w:pPr>
    </w:p>
    <w:p w14:paraId="04370A17" w14:textId="77777777" w:rsidR="008D72DB" w:rsidRPr="00D6763F" w:rsidRDefault="008D72DB" w:rsidP="006A2465">
      <w:pPr>
        <w:pStyle w:val="ListParagraph"/>
        <w:rPr>
          <w:rFonts w:ascii="Times New Roman" w:hAnsi="Times New Roman" w:cs="Times New Roman"/>
        </w:rPr>
      </w:pPr>
    </w:p>
    <w:p w14:paraId="4E8AC0B6" w14:textId="77777777" w:rsidR="008D72DB" w:rsidRPr="00D6763F" w:rsidRDefault="008D72DB" w:rsidP="006A2465">
      <w:pPr>
        <w:pStyle w:val="ListParagraph"/>
        <w:rPr>
          <w:rFonts w:ascii="Times New Roman" w:hAnsi="Times New Roman" w:cs="Times New Roman"/>
        </w:rPr>
      </w:pPr>
    </w:p>
    <w:p w14:paraId="09B544D9" w14:textId="77777777" w:rsidR="009F5790" w:rsidRPr="00D6763F" w:rsidRDefault="009F5790" w:rsidP="006A2465">
      <w:pPr>
        <w:rPr>
          <w:rFonts w:ascii="Times New Roman" w:hAnsi="Times New Roman" w:cs="Times New Roman"/>
        </w:rPr>
      </w:pPr>
    </w:p>
    <w:p w14:paraId="0A1EEE56" w14:textId="77777777" w:rsidR="009F5790" w:rsidRPr="00D6763F" w:rsidRDefault="009F5790" w:rsidP="006A2465">
      <w:pPr>
        <w:rPr>
          <w:rFonts w:ascii="Times New Roman" w:hAnsi="Times New Roman" w:cs="Times New Roman"/>
        </w:rPr>
      </w:pPr>
    </w:p>
    <w:p w14:paraId="50AD47E6" w14:textId="05727400" w:rsidR="009F5790" w:rsidRPr="00D6763F" w:rsidRDefault="00A03D86" w:rsidP="00D6763F">
      <w:pPr>
        <w:pStyle w:val="StyleHeading1H1Mainheading1Heading1Heading10Head1h1Sec"/>
      </w:pPr>
      <w:bookmarkStart w:id="102" w:name="_Toc144299941"/>
      <w:bookmarkStart w:id="103" w:name="_Toc145125027"/>
      <w:bookmarkStart w:id="104" w:name="_Toc165439526"/>
      <w:bookmarkStart w:id="105" w:name="_Toc186019635"/>
      <w:bookmarkStart w:id="106" w:name="_Toc302030223"/>
      <w:r w:rsidRPr="00D6763F">
        <w:lastRenderedPageBreak/>
        <w:t xml:space="preserve">  </w:t>
      </w:r>
      <w:r w:rsidR="009F5790" w:rsidRPr="00D6763F">
        <w:t>Assumptions</w:t>
      </w:r>
      <w:bookmarkEnd w:id="102"/>
      <w:bookmarkEnd w:id="103"/>
      <w:bookmarkEnd w:id="104"/>
      <w:bookmarkEnd w:id="105"/>
      <w:bookmarkEnd w:id="106"/>
    </w:p>
    <w:p w14:paraId="6F371B94" w14:textId="20B8DDBE" w:rsidR="003C3D96" w:rsidRPr="00D6763F" w:rsidRDefault="00BD011C" w:rsidP="006A2465">
      <w:pPr>
        <w:pStyle w:val="NoSpacing"/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1.</w:t>
      </w:r>
      <w:r w:rsidR="00F12CE5" w:rsidRPr="00D6763F">
        <w:rPr>
          <w:rFonts w:ascii="Times New Roman" w:hAnsi="Times New Roman" w:cs="Times New Roman"/>
        </w:rPr>
        <w:t>Only company employees can avail this service.</w:t>
      </w:r>
    </w:p>
    <w:p w14:paraId="133AC3F5" w14:textId="28B71576" w:rsidR="009F5790" w:rsidRPr="00D6763F" w:rsidRDefault="00BD011C" w:rsidP="00F12CE5">
      <w:pPr>
        <w:pStyle w:val="NoSpacing"/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2.</w:t>
      </w:r>
      <w:r w:rsidR="00F12CE5" w:rsidRPr="00D6763F">
        <w:rPr>
          <w:rFonts w:ascii="Times New Roman" w:hAnsi="Times New Roman" w:cs="Times New Roman"/>
        </w:rPr>
        <w:t>The employee has selected appropriate landmark</w:t>
      </w:r>
    </w:p>
    <w:p w14:paraId="5C529889" w14:textId="77777777" w:rsidR="009943F5" w:rsidRPr="00D6763F" w:rsidRDefault="009943F5" w:rsidP="00F12CE5">
      <w:pPr>
        <w:pStyle w:val="NoSpacing"/>
        <w:rPr>
          <w:rFonts w:ascii="Times New Roman" w:hAnsi="Times New Roman" w:cs="Times New Roman"/>
        </w:rPr>
      </w:pPr>
    </w:p>
    <w:p w14:paraId="67B29F3A" w14:textId="77777777" w:rsidR="009943F5" w:rsidRPr="00D6763F" w:rsidRDefault="009943F5" w:rsidP="00F12CE5">
      <w:pPr>
        <w:pStyle w:val="NoSpacing"/>
        <w:rPr>
          <w:rFonts w:ascii="Times New Roman" w:hAnsi="Times New Roman" w:cs="Times New Roman"/>
        </w:rPr>
      </w:pPr>
    </w:p>
    <w:p w14:paraId="4A935DA5" w14:textId="77777777" w:rsidR="009943F5" w:rsidRPr="00D6763F" w:rsidRDefault="009943F5" w:rsidP="00F12CE5">
      <w:pPr>
        <w:pStyle w:val="NoSpacing"/>
        <w:rPr>
          <w:rFonts w:ascii="Times New Roman" w:hAnsi="Times New Roman" w:cs="Times New Roman"/>
        </w:rPr>
      </w:pPr>
    </w:p>
    <w:p w14:paraId="507C4500" w14:textId="77777777" w:rsidR="009F5790" w:rsidRPr="00D6763F" w:rsidRDefault="009F5790" w:rsidP="006A2465">
      <w:pPr>
        <w:rPr>
          <w:rFonts w:ascii="Times New Roman" w:hAnsi="Times New Roman" w:cs="Times New Roman"/>
        </w:rPr>
      </w:pPr>
    </w:p>
    <w:p w14:paraId="4A6FF747" w14:textId="77777777" w:rsidR="009F5790" w:rsidRPr="00D6763F" w:rsidRDefault="009F5790" w:rsidP="006A2465">
      <w:pPr>
        <w:rPr>
          <w:rFonts w:ascii="Times New Roman" w:hAnsi="Times New Roman" w:cs="Times New Roman"/>
        </w:rPr>
      </w:pPr>
    </w:p>
    <w:p w14:paraId="446E364F" w14:textId="57EF95A0"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REVISION HISTORY OF THE WORK PRODUCT</w:t>
      </w:r>
    </w:p>
    <w:p w14:paraId="53265488" w14:textId="0EEBBB8F"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&lt;to be maintained by projects&gt;</w:t>
      </w:r>
    </w:p>
    <w:p w14:paraId="0085CB76" w14:textId="77777777" w:rsidR="009F5790" w:rsidRPr="00D6763F" w:rsidRDefault="009F5790" w:rsidP="006A2465">
      <w:pPr>
        <w:rPr>
          <w:rFonts w:ascii="Times New Roman" w:hAnsi="Times New Roman" w:cs="Times New Roman"/>
        </w:rPr>
      </w:pPr>
    </w:p>
    <w:p w14:paraId="27DB307B" w14:textId="77777777" w:rsidR="009F5790" w:rsidRPr="00D6763F" w:rsidRDefault="009F5790" w:rsidP="006A2465">
      <w:pPr>
        <w:rPr>
          <w:rFonts w:ascii="Times New Roman" w:hAnsi="Times New Roman" w:cs="Times New Roman"/>
        </w:rPr>
      </w:pPr>
    </w:p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D6763F" w14:paraId="25E5122B" w14:textId="77777777" w:rsidTr="00B33715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Approved By</w:t>
            </w:r>
          </w:p>
        </w:tc>
      </w:tr>
      <w:tr w:rsidR="009F5790" w:rsidRPr="00D6763F" w14:paraId="67C28D7D" w14:textId="77777777" w:rsidTr="00B33715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D6763F" w14:paraId="2B06FFCE" w14:textId="77777777" w:rsidTr="00B33715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</w:tr>
    </w:tbl>
    <w:p w14:paraId="4690480B" w14:textId="77777777" w:rsidR="009F5790" w:rsidRPr="00D6763F" w:rsidRDefault="009F5790" w:rsidP="006A2465">
      <w:pPr>
        <w:rPr>
          <w:rFonts w:ascii="Times New Roman" w:hAnsi="Times New Roman" w:cs="Times New Roman"/>
        </w:rPr>
      </w:pPr>
    </w:p>
    <w:p w14:paraId="5E49A99B" w14:textId="687C11B2" w:rsidR="00DD3DC0" w:rsidRPr="00D6763F" w:rsidRDefault="00DD3DC0" w:rsidP="006A2465">
      <w:pPr>
        <w:rPr>
          <w:rFonts w:ascii="Times New Roman" w:hAnsi="Times New Roman" w:cs="Times New Roman"/>
        </w:rPr>
      </w:pPr>
    </w:p>
    <w:sectPr w:rsidR="00DD3DC0" w:rsidRPr="00D6763F" w:rsidSect="00E218F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4B0FA4" w14:textId="77777777" w:rsidR="00370D21" w:rsidRDefault="00370D21" w:rsidP="006A2465">
      <w:r>
        <w:separator/>
      </w:r>
    </w:p>
    <w:p w14:paraId="58A3D0D5" w14:textId="77777777" w:rsidR="00370D21" w:rsidRDefault="00370D21" w:rsidP="006A2465"/>
    <w:p w14:paraId="1F8F5572" w14:textId="77777777" w:rsidR="00370D21" w:rsidRDefault="00370D21" w:rsidP="006A2465"/>
    <w:p w14:paraId="58CDB6A0" w14:textId="77777777" w:rsidR="00370D21" w:rsidRDefault="00370D21" w:rsidP="006A2465"/>
    <w:p w14:paraId="66E40B83" w14:textId="77777777" w:rsidR="00370D21" w:rsidRDefault="00370D21" w:rsidP="006A2465"/>
  </w:endnote>
  <w:endnote w:type="continuationSeparator" w:id="0">
    <w:p w14:paraId="2684EF87" w14:textId="77777777" w:rsidR="00370D21" w:rsidRDefault="00370D21" w:rsidP="006A2465">
      <w:r>
        <w:continuationSeparator/>
      </w:r>
    </w:p>
    <w:p w14:paraId="54E5C291" w14:textId="77777777" w:rsidR="00370D21" w:rsidRDefault="00370D21" w:rsidP="006A2465"/>
    <w:p w14:paraId="0D661B2E" w14:textId="77777777" w:rsidR="00370D21" w:rsidRDefault="00370D21" w:rsidP="006A2465"/>
    <w:p w14:paraId="212D79C5" w14:textId="77777777" w:rsidR="00370D21" w:rsidRDefault="00370D21" w:rsidP="006A2465"/>
    <w:p w14:paraId="68A54E09" w14:textId="77777777" w:rsidR="00370D21" w:rsidRDefault="00370D21" w:rsidP="006A24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EA0B77" w:rsidRDefault="00EA0B77" w:rsidP="006A2465">
    <w:pPr>
      <w:pStyle w:val="Footer"/>
    </w:pPr>
  </w:p>
  <w:p w14:paraId="5E49A9DD" w14:textId="77777777" w:rsidR="00EA0B77" w:rsidRDefault="00EA0B77" w:rsidP="006A2465"/>
  <w:p w14:paraId="4DF0965D" w14:textId="77777777" w:rsidR="00EA0B77" w:rsidRDefault="00EA0B77" w:rsidP="006A2465"/>
  <w:p w14:paraId="38BEF98F" w14:textId="77777777" w:rsidR="00EA0B77" w:rsidRDefault="00EA0B77" w:rsidP="006A24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EA0B77" w:rsidRDefault="00EA0B77" w:rsidP="006A2465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EA0B77" w:rsidRPr="00D318E1" w:rsidRDefault="00EA0B77" w:rsidP="006A2465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065BEA">
          <w:rPr>
            <w:b/>
            <w:noProof/>
            <w:lang w:val="fr-FR"/>
          </w:rPr>
          <w:t>5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065BEA">
          <w:rPr>
            <w:noProof/>
            <w:lang w:val="fr-FR"/>
          </w:rPr>
          <w:t>10</w:t>
        </w:r>
        <w:r>
          <w:rPr>
            <w:lang w:val="fr-FR"/>
          </w:rPr>
          <w:fldChar w:fldCharType="end"/>
        </w:r>
      </w:sdtContent>
    </w:sdt>
  </w:p>
  <w:p w14:paraId="5E49A9DF" w14:textId="77777777" w:rsidR="00EA0B77" w:rsidRDefault="00EA0B77" w:rsidP="006A2465"/>
  <w:p w14:paraId="5E49A9E0" w14:textId="77777777" w:rsidR="00EA0B77" w:rsidRDefault="00EA0B77" w:rsidP="006A2465"/>
  <w:p w14:paraId="5E49A9E1" w14:textId="77777777" w:rsidR="00EA0B77" w:rsidRDefault="00EA0B77" w:rsidP="006A2465"/>
  <w:p w14:paraId="5E49A9E2" w14:textId="77777777" w:rsidR="00EA0B77" w:rsidRDefault="00EA0B77" w:rsidP="006A2465"/>
  <w:p w14:paraId="3FAD3DB2" w14:textId="77777777" w:rsidR="00EA0B77" w:rsidRDefault="00EA0B77" w:rsidP="006A2465"/>
  <w:p w14:paraId="58C10764" w14:textId="77777777" w:rsidR="00EA0B77" w:rsidRDefault="00EA0B77" w:rsidP="006A24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257834" w14:textId="77777777" w:rsidR="00370D21" w:rsidRDefault="00370D21" w:rsidP="006A2465">
      <w:r>
        <w:separator/>
      </w:r>
    </w:p>
    <w:p w14:paraId="0B81475F" w14:textId="77777777" w:rsidR="00370D21" w:rsidRDefault="00370D21" w:rsidP="006A2465"/>
    <w:p w14:paraId="799BD150" w14:textId="77777777" w:rsidR="00370D21" w:rsidRDefault="00370D21" w:rsidP="006A2465"/>
    <w:p w14:paraId="69B9E70A" w14:textId="77777777" w:rsidR="00370D21" w:rsidRDefault="00370D21" w:rsidP="006A2465"/>
    <w:p w14:paraId="1BE169F0" w14:textId="77777777" w:rsidR="00370D21" w:rsidRDefault="00370D21" w:rsidP="006A2465"/>
  </w:footnote>
  <w:footnote w:type="continuationSeparator" w:id="0">
    <w:p w14:paraId="5E0E7635" w14:textId="77777777" w:rsidR="00370D21" w:rsidRDefault="00370D21" w:rsidP="006A2465">
      <w:r>
        <w:continuationSeparator/>
      </w:r>
    </w:p>
    <w:p w14:paraId="6BD9BF58" w14:textId="77777777" w:rsidR="00370D21" w:rsidRDefault="00370D21" w:rsidP="006A2465"/>
    <w:p w14:paraId="1B8E88FC" w14:textId="77777777" w:rsidR="00370D21" w:rsidRDefault="00370D21" w:rsidP="006A2465"/>
    <w:p w14:paraId="4629E252" w14:textId="77777777" w:rsidR="00370D21" w:rsidRDefault="00370D21" w:rsidP="006A2465"/>
    <w:p w14:paraId="4FDC3529" w14:textId="77777777" w:rsidR="00370D21" w:rsidRDefault="00370D21" w:rsidP="006A246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EA0B77" w:rsidRDefault="00370D21" w:rsidP="006A2465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EA0B77" w:rsidRDefault="00EA0B77" w:rsidP="006A2465"/>
  <w:p w14:paraId="165F0158" w14:textId="77777777" w:rsidR="00EA0B77" w:rsidRDefault="00EA0B77" w:rsidP="006A2465"/>
  <w:p w14:paraId="6ED18205" w14:textId="77777777" w:rsidR="00EA0B77" w:rsidRDefault="00EA0B77" w:rsidP="006A246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EA0B77" w:rsidRPr="003308F8" w:rsidRDefault="00370D21" w:rsidP="006A2465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EA0B77" w:rsidRPr="003308F8">
      <w:rPr>
        <w:noProof/>
        <w:lang w:eastAsia="en-US"/>
      </w:rPr>
      <w:drawing>
        <wp:anchor distT="0" distB="0" distL="114300" distR="114300" simplePos="0" relativeHeight="251660800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A0B77">
      <w:t>Use Case Specification</w:t>
    </w:r>
  </w:p>
  <w:p w14:paraId="5E49A9DA" w14:textId="77777777" w:rsidR="00EA0B77" w:rsidRDefault="00EA0B77" w:rsidP="006A2465"/>
  <w:p w14:paraId="5E49A9DB" w14:textId="77777777" w:rsidR="00EA0B77" w:rsidRDefault="00EA0B77" w:rsidP="006A2465"/>
  <w:p w14:paraId="2D9A4C6C" w14:textId="77777777" w:rsidR="00EA0B77" w:rsidRDefault="00EA0B77" w:rsidP="006A2465"/>
  <w:p w14:paraId="6FEB565F" w14:textId="77777777" w:rsidR="00EA0B77" w:rsidRDefault="00EA0B77" w:rsidP="006A246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EA0B77" w:rsidRDefault="00370D21" w:rsidP="006A2465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72707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44ECE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A32270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34DF3"/>
    <w:multiLevelType w:val="hybridMultilevel"/>
    <w:tmpl w:val="C6427204"/>
    <w:lvl w:ilvl="0" w:tplc="90708A8C">
      <w:start w:val="3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41801C91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4AD87FD3"/>
    <w:multiLevelType w:val="hybridMultilevel"/>
    <w:tmpl w:val="6A666CD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 w15:restartNumberingAfterBreak="0">
    <w:nsid w:val="4CF75D8D"/>
    <w:multiLevelType w:val="hybridMultilevel"/>
    <w:tmpl w:val="D346A58A"/>
    <w:lvl w:ilvl="0" w:tplc="199A9FB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 w15:restartNumberingAfterBreak="0">
    <w:nsid w:val="52DF7655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C8A56C6"/>
    <w:multiLevelType w:val="multilevel"/>
    <w:tmpl w:val="6B7E2D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6" w15:restartNumberingAfterBreak="0">
    <w:nsid w:val="645D1485"/>
    <w:multiLevelType w:val="hybridMultilevel"/>
    <w:tmpl w:val="D542EAFA"/>
    <w:lvl w:ilvl="0" w:tplc="F3E4239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EC110B4"/>
    <w:multiLevelType w:val="hybridMultilevel"/>
    <w:tmpl w:val="13341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8"/>
  </w:num>
  <w:num w:numId="4">
    <w:abstractNumId w:val="18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11"/>
  </w:num>
  <w:num w:numId="10">
    <w:abstractNumId w:val="13"/>
  </w:num>
  <w:num w:numId="11">
    <w:abstractNumId w:val="19"/>
  </w:num>
  <w:num w:numId="12">
    <w:abstractNumId w:val="5"/>
  </w:num>
  <w:num w:numId="13">
    <w:abstractNumId w:val="10"/>
  </w:num>
  <w:num w:numId="14">
    <w:abstractNumId w:val="0"/>
  </w:num>
  <w:num w:numId="15">
    <w:abstractNumId w:val="12"/>
  </w:num>
  <w:num w:numId="16">
    <w:abstractNumId w:val="14"/>
  </w:num>
  <w:num w:numId="17">
    <w:abstractNumId w:val="7"/>
  </w:num>
  <w:num w:numId="18">
    <w:abstractNumId w:val="16"/>
  </w:num>
  <w:num w:numId="19">
    <w:abstractNumId w:val="9"/>
  </w:num>
  <w:num w:numId="20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0E96"/>
    <w:rsid w:val="000019F0"/>
    <w:rsid w:val="00005D4D"/>
    <w:rsid w:val="000063BE"/>
    <w:rsid w:val="000126FA"/>
    <w:rsid w:val="00014210"/>
    <w:rsid w:val="00022258"/>
    <w:rsid w:val="00032EBA"/>
    <w:rsid w:val="00065BEA"/>
    <w:rsid w:val="0007128F"/>
    <w:rsid w:val="0008331A"/>
    <w:rsid w:val="00096043"/>
    <w:rsid w:val="000C5717"/>
    <w:rsid w:val="000D4C6D"/>
    <w:rsid w:val="000D54FB"/>
    <w:rsid w:val="000E00E7"/>
    <w:rsid w:val="00103298"/>
    <w:rsid w:val="0012666F"/>
    <w:rsid w:val="001305F6"/>
    <w:rsid w:val="00141B52"/>
    <w:rsid w:val="00150EC1"/>
    <w:rsid w:val="00155262"/>
    <w:rsid w:val="00155339"/>
    <w:rsid w:val="00164AD1"/>
    <w:rsid w:val="001671BC"/>
    <w:rsid w:val="0017290A"/>
    <w:rsid w:val="0017477B"/>
    <w:rsid w:val="001804C0"/>
    <w:rsid w:val="0019751B"/>
    <w:rsid w:val="001A1E4F"/>
    <w:rsid w:val="001B192C"/>
    <w:rsid w:val="001B2278"/>
    <w:rsid w:val="001C0AE1"/>
    <w:rsid w:val="001C4D77"/>
    <w:rsid w:val="001D02AF"/>
    <w:rsid w:val="001D4B4E"/>
    <w:rsid w:val="001E34B8"/>
    <w:rsid w:val="00201D1D"/>
    <w:rsid w:val="00207CB3"/>
    <w:rsid w:val="00222C1D"/>
    <w:rsid w:val="00233482"/>
    <w:rsid w:val="00235DCF"/>
    <w:rsid w:val="002572DB"/>
    <w:rsid w:val="002732CE"/>
    <w:rsid w:val="00286E8D"/>
    <w:rsid w:val="002955BC"/>
    <w:rsid w:val="002A46FA"/>
    <w:rsid w:val="002B1A21"/>
    <w:rsid w:val="002D0988"/>
    <w:rsid w:val="002E72C7"/>
    <w:rsid w:val="002F046F"/>
    <w:rsid w:val="00303E5A"/>
    <w:rsid w:val="00317A67"/>
    <w:rsid w:val="003308F8"/>
    <w:rsid w:val="00332A79"/>
    <w:rsid w:val="00334B92"/>
    <w:rsid w:val="00342115"/>
    <w:rsid w:val="00370D21"/>
    <w:rsid w:val="003721F8"/>
    <w:rsid w:val="00391FD3"/>
    <w:rsid w:val="00395294"/>
    <w:rsid w:val="003C3D96"/>
    <w:rsid w:val="003D6552"/>
    <w:rsid w:val="003F3124"/>
    <w:rsid w:val="00401E4E"/>
    <w:rsid w:val="004027C9"/>
    <w:rsid w:val="004347D3"/>
    <w:rsid w:val="00437744"/>
    <w:rsid w:val="00460878"/>
    <w:rsid w:val="00471E0F"/>
    <w:rsid w:val="00472619"/>
    <w:rsid w:val="00472DB3"/>
    <w:rsid w:val="00481777"/>
    <w:rsid w:val="00486147"/>
    <w:rsid w:val="00490C50"/>
    <w:rsid w:val="004938A2"/>
    <w:rsid w:val="004A2A5D"/>
    <w:rsid w:val="004A7DCD"/>
    <w:rsid w:val="004B5885"/>
    <w:rsid w:val="004C3902"/>
    <w:rsid w:val="004D38A8"/>
    <w:rsid w:val="004D595C"/>
    <w:rsid w:val="004E7445"/>
    <w:rsid w:val="00513662"/>
    <w:rsid w:val="00526199"/>
    <w:rsid w:val="00530E5A"/>
    <w:rsid w:val="0053544D"/>
    <w:rsid w:val="00552AEE"/>
    <w:rsid w:val="0055539F"/>
    <w:rsid w:val="00570CCD"/>
    <w:rsid w:val="00581F27"/>
    <w:rsid w:val="0058557E"/>
    <w:rsid w:val="005B3604"/>
    <w:rsid w:val="005C2E61"/>
    <w:rsid w:val="005C53C9"/>
    <w:rsid w:val="005D4827"/>
    <w:rsid w:val="005E5169"/>
    <w:rsid w:val="005F60F9"/>
    <w:rsid w:val="00605B2D"/>
    <w:rsid w:val="006246B5"/>
    <w:rsid w:val="006349A0"/>
    <w:rsid w:val="006403D2"/>
    <w:rsid w:val="0064586A"/>
    <w:rsid w:val="00667576"/>
    <w:rsid w:val="00670B93"/>
    <w:rsid w:val="006A2465"/>
    <w:rsid w:val="006A615C"/>
    <w:rsid w:val="006B0A33"/>
    <w:rsid w:val="006E0AEC"/>
    <w:rsid w:val="00763779"/>
    <w:rsid w:val="00775844"/>
    <w:rsid w:val="00790A92"/>
    <w:rsid w:val="007A16C6"/>
    <w:rsid w:val="007B4E6B"/>
    <w:rsid w:val="007C7699"/>
    <w:rsid w:val="007F1239"/>
    <w:rsid w:val="007F24F3"/>
    <w:rsid w:val="008036AF"/>
    <w:rsid w:val="008154DC"/>
    <w:rsid w:val="00850205"/>
    <w:rsid w:val="00866B9E"/>
    <w:rsid w:val="00875F4D"/>
    <w:rsid w:val="00882A5D"/>
    <w:rsid w:val="008A7999"/>
    <w:rsid w:val="008B6B15"/>
    <w:rsid w:val="008D1CF1"/>
    <w:rsid w:val="008D5133"/>
    <w:rsid w:val="008D634D"/>
    <w:rsid w:val="008D72DB"/>
    <w:rsid w:val="0091275A"/>
    <w:rsid w:val="00935785"/>
    <w:rsid w:val="0094001B"/>
    <w:rsid w:val="009410F1"/>
    <w:rsid w:val="00944438"/>
    <w:rsid w:val="009457E2"/>
    <w:rsid w:val="00960EDF"/>
    <w:rsid w:val="00965A9B"/>
    <w:rsid w:val="009768DB"/>
    <w:rsid w:val="00985348"/>
    <w:rsid w:val="0098706E"/>
    <w:rsid w:val="009943F5"/>
    <w:rsid w:val="009A6B54"/>
    <w:rsid w:val="009A7052"/>
    <w:rsid w:val="009B4999"/>
    <w:rsid w:val="009D05E1"/>
    <w:rsid w:val="009D31C0"/>
    <w:rsid w:val="009E2863"/>
    <w:rsid w:val="009F5790"/>
    <w:rsid w:val="00A03D86"/>
    <w:rsid w:val="00A10DE5"/>
    <w:rsid w:val="00A1407A"/>
    <w:rsid w:val="00A2456E"/>
    <w:rsid w:val="00A33C06"/>
    <w:rsid w:val="00A34430"/>
    <w:rsid w:val="00A44796"/>
    <w:rsid w:val="00A46255"/>
    <w:rsid w:val="00A503B2"/>
    <w:rsid w:val="00A65EC7"/>
    <w:rsid w:val="00A971EE"/>
    <w:rsid w:val="00AA3B75"/>
    <w:rsid w:val="00AC4943"/>
    <w:rsid w:val="00AD3160"/>
    <w:rsid w:val="00AE6300"/>
    <w:rsid w:val="00AE6C7C"/>
    <w:rsid w:val="00AE763E"/>
    <w:rsid w:val="00AF20B3"/>
    <w:rsid w:val="00AF255E"/>
    <w:rsid w:val="00AF402D"/>
    <w:rsid w:val="00AF5631"/>
    <w:rsid w:val="00AF6BA0"/>
    <w:rsid w:val="00B06D65"/>
    <w:rsid w:val="00B136BF"/>
    <w:rsid w:val="00B14272"/>
    <w:rsid w:val="00B231E6"/>
    <w:rsid w:val="00B33715"/>
    <w:rsid w:val="00B34985"/>
    <w:rsid w:val="00B45EA4"/>
    <w:rsid w:val="00B4736E"/>
    <w:rsid w:val="00B6375A"/>
    <w:rsid w:val="00B67E7B"/>
    <w:rsid w:val="00B737AB"/>
    <w:rsid w:val="00B80750"/>
    <w:rsid w:val="00BD011C"/>
    <w:rsid w:val="00BD68A3"/>
    <w:rsid w:val="00BE1323"/>
    <w:rsid w:val="00C13A48"/>
    <w:rsid w:val="00C24AC2"/>
    <w:rsid w:val="00C24BB2"/>
    <w:rsid w:val="00C25870"/>
    <w:rsid w:val="00C3602B"/>
    <w:rsid w:val="00C37DC8"/>
    <w:rsid w:val="00C57E5C"/>
    <w:rsid w:val="00C65776"/>
    <w:rsid w:val="00C70B8B"/>
    <w:rsid w:val="00C72B74"/>
    <w:rsid w:val="00C82F93"/>
    <w:rsid w:val="00C84AE8"/>
    <w:rsid w:val="00C934E4"/>
    <w:rsid w:val="00C97676"/>
    <w:rsid w:val="00CD1568"/>
    <w:rsid w:val="00CE228C"/>
    <w:rsid w:val="00CF5FF4"/>
    <w:rsid w:val="00D00798"/>
    <w:rsid w:val="00D12ADC"/>
    <w:rsid w:val="00D16345"/>
    <w:rsid w:val="00D316EB"/>
    <w:rsid w:val="00D318E1"/>
    <w:rsid w:val="00D323B6"/>
    <w:rsid w:val="00D40824"/>
    <w:rsid w:val="00D55179"/>
    <w:rsid w:val="00D62EB9"/>
    <w:rsid w:val="00D6763F"/>
    <w:rsid w:val="00D70BC1"/>
    <w:rsid w:val="00D85DB9"/>
    <w:rsid w:val="00DA3196"/>
    <w:rsid w:val="00DA34EE"/>
    <w:rsid w:val="00DB749B"/>
    <w:rsid w:val="00DC40E6"/>
    <w:rsid w:val="00DC59C4"/>
    <w:rsid w:val="00DD3832"/>
    <w:rsid w:val="00DD3DC0"/>
    <w:rsid w:val="00DD402A"/>
    <w:rsid w:val="00DE1D6C"/>
    <w:rsid w:val="00E10FC5"/>
    <w:rsid w:val="00E12319"/>
    <w:rsid w:val="00E218F1"/>
    <w:rsid w:val="00E25CC5"/>
    <w:rsid w:val="00E26304"/>
    <w:rsid w:val="00E4317A"/>
    <w:rsid w:val="00E45678"/>
    <w:rsid w:val="00E6102C"/>
    <w:rsid w:val="00E929C7"/>
    <w:rsid w:val="00E95A04"/>
    <w:rsid w:val="00EA0B77"/>
    <w:rsid w:val="00EA36BC"/>
    <w:rsid w:val="00EA5F77"/>
    <w:rsid w:val="00EB0D41"/>
    <w:rsid w:val="00ED3402"/>
    <w:rsid w:val="00ED7534"/>
    <w:rsid w:val="00EE618D"/>
    <w:rsid w:val="00EE7853"/>
    <w:rsid w:val="00F02886"/>
    <w:rsid w:val="00F11BF2"/>
    <w:rsid w:val="00F12CE5"/>
    <w:rsid w:val="00F27F5E"/>
    <w:rsid w:val="00F31BF2"/>
    <w:rsid w:val="00F56846"/>
    <w:rsid w:val="00F72367"/>
    <w:rsid w:val="00F76F15"/>
    <w:rsid w:val="00F8410D"/>
    <w:rsid w:val="00F86B5E"/>
    <w:rsid w:val="00F9425C"/>
    <w:rsid w:val="00F9573D"/>
    <w:rsid w:val="00FB046C"/>
    <w:rsid w:val="00FC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C3CC38A3-9E99-4902-ADAA-1DFB24AA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A2465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D6763F"/>
    <w:pPr>
      <w:keepNext/>
      <w:tabs>
        <w:tab w:val="clear" w:pos="9639"/>
      </w:tabs>
      <w:spacing w:before="240" w:after="240" w:line="288" w:lineRule="auto"/>
      <w:ind w:left="540"/>
      <w:jc w:val="both"/>
    </w:pPr>
    <w:rPr>
      <w:rFonts w:ascii="Times New Roman" w:eastAsia="MS Mincho" w:hAnsi="Times New Roman" w:cs="Times New Roman"/>
      <w:smallCaps/>
      <w:kern w:val="32"/>
      <w:sz w:val="28"/>
      <w:szCs w:val="28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D6763F"/>
    <w:rPr>
      <w:rFonts w:ascii="Times New Roman" w:eastAsia="MS Mincho" w:hAnsi="Times New Roman" w:cs="Times New Roman"/>
      <w:b/>
      <w:bCs/>
      <w:smallCaps/>
      <w:color w:val="ED771A" w:themeColor="accent2"/>
      <w:kern w:val="32"/>
      <w:sz w:val="28"/>
      <w:szCs w:val="28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965A9B"/>
    <w:pPr>
      <w:keepNext/>
      <w:tabs>
        <w:tab w:val="clear" w:pos="9639"/>
      </w:tabs>
      <w:spacing w:before="240" w:after="60" w:line="240" w:lineRule="auto"/>
      <w:ind w:left="270"/>
      <w:contextualSpacing w:val="0"/>
    </w:pPr>
    <w:rPr>
      <w:rFonts w:ascii="Times New Roman" w:eastAsia="Times New Roman" w:hAnsi="Times New Roman" w:cs="Times New Roman"/>
      <w:iCs/>
      <w:smallCaps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ndafile:8081/Spring_Hotel/login.htm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E4344A-B87E-40EE-9173-11F2CCFC9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2DB825-D5A3-4E98-B482-AAB4390A3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103</TotalTime>
  <Pages>10</Pages>
  <Words>1344</Words>
  <Characters>7667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8994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Ahuja, Harshita</cp:lastModifiedBy>
  <cp:revision>3</cp:revision>
  <dcterms:created xsi:type="dcterms:W3CDTF">2017-09-26T11:59:00Z</dcterms:created>
  <dcterms:modified xsi:type="dcterms:W3CDTF">2018-10-20T11:19:00Z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