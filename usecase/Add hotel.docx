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  <w:r w:rsidRPr="00D6763F">
        <w:rPr>
          <w:rFonts w:ascii="Times New Roman" w:hAnsi="Times New Roman"/>
        </w:rPr>
        <w:t>Use Case Specification</w:t>
      </w:r>
    </w:p>
    <w:p w:rsidR="009F5790" w:rsidRPr="00D6763F" w:rsidRDefault="009F5790" w:rsidP="006A2465">
      <w:pPr>
        <w:pStyle w:val="PageTitle"/>
        <w:rPr>
          <w:rFonts w:ascii="Times New Roman" w:hAnsi="Times New Roman"/>
        </w:rPr>
      </w:pPr>
    </w:p>
    <w:p w:rsidR="009F5790" w:rsidRPr="00D6763F" w:rsidRDefault="00155339" w:rsidP="006A2465">
      <w:pPr>
        <w:rPr>
          <w:rFonts w:ascii="Times New Roman" w:hAnsi="Times New Roman" w:cs="Times New Roman"/>
          <w:lang w:val="en-GB" w:eastAsia="en-US"/>
        </w:rPr>
      </w:pPr>
      <w:r w:rsidRPr="00D6763F">
        <w:rPr>
          <w:rFonts w:ascii="Times New Roman" w:hAnsi="Times New Roman" w:cs="Times New Roman"/>
          <w:lang w:val="en-GB" w:eastAsia="en-US"/>
        </w:rPr>
        <w:t>DMT/RM01/TMP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D6763F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PRJ_HotelManagement</w:t>
            </w:r>
            <w:r w:rsidR="0055539F" w:rsidRPr="00D6763F">
              <w:rPr>
                <w:rFonts w:ascii="Times New Roman" w:hAnsi="Times New Roman" w:cs="Times New Roman"/>
              </w:rPr>
              <w:t>_001</w:t>
            </w:r>
          </w:p>
        </w:tc>
      </w:tr>
      <w:tr w:rsidR="009F5790" w:rsidRPr="00D6763F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Hotel Management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D6763F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Preparation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7F24F3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D6763F" w:rsidRDefault="00235DC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  <w:r w:rsidR="007F24F3" w:rsidRPr="00D6763F">
              <w:rPr>
                <w:rFonts w:ascii="Times New Roman" w:hAnsi="Times New Roman" w:cs="Times New Roman"/>
              </w:rPr>
              <w:t>20/10/2018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Review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Date of Approval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55539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  <w:tr w:rsidR="009F5790" w:rsidRPr="00D6763F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</w:t>
            </w:r>
            <w:r w:rsidR="00E95A04" w:rsidRPr="00D6763F">
              <w:rPr>
                <w:rFonts w:ascii="Times New Roman" w:hAnsi="Times New Roman" w:cs="Times New Roman"/>
              </w:rPr>
              <w:t>rsion Number of the template:</w:t>
            </w:r>
          </w:p>
        </w:tc>
      </w:tr>
      <w:tr w:rsidR="009F5790" w:rsidRPr="00D6763F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vanish/>
              </w:rPr>
            </w:pPr>
            <w:r w:rsidRPr="00D6763F"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D6763F" w:rsidRDefault="00471E0F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 </w:t>
            </w: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&lt;&lt;Customer&gt;&gt; REVIEW HISTORY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&lt;&lt;Customer comments on the Use case along with the signed off is tracked here&gt;&gt;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&lt;&lt;Version number&gt;&gt;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&lt;&lt;Date of Review&gt;&gt;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Reviewer Name&gt;&gt;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Reviewed UI Specification doc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All Open Queries/issues closed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 xml:space="preserve">Agreement on Assumptions 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c>
          <w:tcPr>
            <w:tcW w:w="2808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Sign Off</w:t>
            </w:r>
          </w:p>
        </w:tc>
        <w:tc>
          <w:tcPr>
            <w:tcW w:w="162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&lt;&lt;Signature&gt;&gt;</w:t>
            </w:r>
          </w:p>
        </w:tc>
        <w:tc>
          <w:tcPr>
            <w:tcW w:w="54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 xml:space="preserve">Disclaimer: 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The scope of the project ‘&lt;&lt;Project Name&gt;&gt;’ is restricted to the contents of this signed off use case.</w:t>
      </w:r>
      <w:r w:rsidRPr="00D6763F">
        <w:rPr>
          <w:rFonts w:ascii="Times New Roman" w:hAnsi="Times New Roman" w:cs="Times New Roman"/>
        </w:rPr>
        <w:br w:type="page"/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lastRenderedPageBreak/>
        <w:t>TABLE OF CONTENTS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FC26DA" w:rsidP="006A2465">
      <w:pPr>
        <w:pStyle w:val="TOC1"/>
        <w:rPr>
          <w:rFonts w:ascii="Times New Roman" w:hAnsi="Times New Roman" w:cs="Times New Roman"/>
          <w:b/>
          <w:bCs/>
          <w:iCs/>
        </w:rPr>
      </w:pPr>
      <w:r w:rsidRPr="00D6763F">
        <w:rPr>
          <w:rFonts w:ascii="Times New Roman" w:hAnsi="Times New Roman" w:cs="Times New Roman"/>
        </w:rPr>
        <w:fldChar w:fldCharType="begin"/>
      </w:r>
      <w:r w:rsidR="009F5790" w:rsidRPr="00D6763F">
        <w:rPr>
          <w:rFonts w:ascii="Times New Roman" w:hAnsi="Times New Roman" w:cs="Times New Roman"/>
        </w:rPr>
        <w:instrText xml:space="preserve"> TOC \o "1-3" \f \h \z \u </w:instrText>
      </w:r>
      <w:r w:rsidRPr="00D6763F">
        <w:rPr>
          <w:rFonts w:ascii="Times New Roman" w:hAnsi="Times New Roman" w:cs="Times New Roman"/>
        </w:rPr>
        <w:fldChar w:fldCharType="separate"/>
      </w:r>
      <w:hyperlink w:anchor="_Toc302030199" w:history="1">
        <w:r w:rsidR="009F5790" w:rsidRPr="00D6763F">
          <w:rPr>
            <w:rStyle w:val="Hyperlink"/>
            <w:rFonts w:ascii="Times New Roman" w:hAnsi="Times New Roman" w:cs="Times New Roman"/>
          </w:rPr>
          <w:t>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Use Case Name: &lt;&lt;Use Case Name&gt;&gt;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_Toc302030199 \h </w:instrText>
        </w:r>
        <w:r w:rsidRPr="00D6763F">
          <w:rPr>
            <w:rFonts w:ascii="Times New Roman" w:hAnsi="Times New Roman" w:cs="Times New Roman"/>
            <w:webHidden/>
          </w:rPr>
        </w:r>
        <w:r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0" w:history="1">
        <w:r w:rsidR="009F5790" w:rsidRPr="00D6763F">
          <w:rPr>
            <w:rStyle w:val="Hyperlink"/>
            <w:rFonts w:ascii="Times New Roman" w:hAnsi="Times New Roman" w:cs="Times New Roman"/>
          </w:rPr>
          <w:t>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Actor(s)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1" w:history="1">
        <w:r w:rsidR="009F5790" w:rsidRPr="00D6763F">
          <w:rPr>
            <w:rStyle w:val="Hyperlink"/>
            <w:rFonts w:ascii="Times New Roman" w:hAnsi="Times New Roman" w:cs="Times New Roman"/>
          </w:rPr>
          <w:t>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Preconditions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2" w:history="1">
        <w:r w:rsidR="009F5790" w:rsidRPr="00D6763F">
          <w:rPr>
            <w:rStyle w:val="Hyperlink"/>
            <w:rFonts w:ascii="Times New Roman" w:hAnsi="Times New Roman" w:cs="Times New Roman"/>
          </w:rPr>
          <w:t>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Flow of Events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03" w:history="1">
        <w:r w:rsidR="009F5790" w:rsidRPr="00D6763F">
          <w:rPr>
            <w:rStyle w:val="Hyperlink"/>
            <w:rFonts w:ascii="Times New Roman" w:hAnsi="Times New Roman" w:cs="Times New Roman"/>
          </w:rPr>
          <w:t>4.1  Basic Flow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4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04" w:history="1">
        <w:r w:rsidR="009F5790" w:rsidRPr="00D6763F">
          <w:rPr>
            <w:rStyle w:val="Hyperlink"/>
            <w:rFonts w:ascii="Times New Roman" w:hAnsi="Times New Roman" w:cs="Times New Roman"/>
          </w:rPr>
          <w:t>4.2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Alternative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_Toc302030204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05" w:history="1">
        <w:r w:rsidR="009F5790" w:rsidRPr="00D6763F">
          <w:rPr>
            <w:rStyle w:val="Hyperlink"/>
            <w:rFonts w:ascii="Times New Roman" w:hAnsi="Times New Roman" w:cs="Times New Roman"/>
          </w:rPr>
          <w:t>4.2.1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Alternate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_Toc302030205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5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06" w:history="1">
        <w:r w:rsidR="009F5790" w:rsidRPr="00D6763F">
          <w:rPr>
            <w:rStyle w:val="Hyperlink"/>
            <w:rFonts w:ascii="Times New Roman" w:hAnsi="Times New Roman" w:cs="Times New Roman"/>
          </w:rPr>
          <w:t>4.3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_Toc302030206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  <w:r w:rsidR="0017477B" w:rsidRPr="00D6763F">
        <w:rPr>
          <w:rFonts w:ascii="Times New Roman" w:hAnsi="Times New Roman" w:cs="Times New Roman"/>
        </w:rPr>
        <w:tab/>
      </w:r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07" w:history="1">
        <w:r w:rsidR="009F5790" w:rsidRPr="00D6763F">
          <w:rPr>
            <w:rStyle w:val="Hyperlink"/>
            <w:rFonts w:ascii="Times New Roman" w:hAnsi="Times New Roman" w:cs="Times New Roman"/>
          </w:rPr>
          <w:t>4.3.1</w:t>
        </w:r>
        <w:r w:rsidR="009F5790" w:rsidRPr="00D6763F">
          <w:rPr>
            <w:rFonts w:ascii="Times New Roman" w:hAnsi="Times New Roman" w:cs="Times New Roman"/>
            <w:b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Sub Flow 1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_Toc302030207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8" w:history="1">
        <w:r w:rsidR="009F5790" w:rsidRPr="00D6763F">
          <w:rPr>
            <w:rStyle w:val="Hyperlink"/>
            <w:rFonts w:ascii="Times New Roman" w:hAnsi="Times New Roman" w:cs="Times New Roman"/>
          </w:rPr>
          <w:t>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Post Conditions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_Toc302030208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6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09" w:history="1">
        <w:r w:rsidR="009F5790" w:rsidRPr="00D6763F">
          <w:rPr>
            <w:rStyle w:val="Hyperlink"/>
            <w:rFonts w:ascii="Times New Roman" w:hAnsi="Times New Roman" w:cs="Times New Roman"/>
          </w:rPr>
          <w:t>6.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Special Requirements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_Toc302030209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0" w:history="1">
        <w:r w:rsidR="009F5790" w:rsidRPr="00D6763F">
          <w:rPr>
            <w:rStyle w:val="Hyperlink"/>
            <w:rFonts w:ascii="Times New Roman" w:hAnsi="Times New Roman" w:cs="Times New Roman"/>
          </w:rPr>
          <w:t>7.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Extension Points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11" w:history="1">
        <w:r w:rsidR="009F5790" w:rsidRPr="00D6763F">
          <w:rPr>
            <w:rStyle w:val="Hyperlink"/>
            <w:rFonts w:ascii="Times New Roman" w:hAnsi="Times New Roman" w:cs="Times New Roman"/>
          </w:rPr>
          <w:t>&lt;Name of extension point&gt;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2" w:history="1">
        <w:r w:rsidR="009F5790" w:rsidRPr="00D6763F">
          <w:rPr>
            <w:rStyle w:val="Hyperlink"/>
            <w:rFonts w:ascii="Times New Roman" w:hAnsi="Times New Roman" w:cs="Times New Roman"/>
          </w:rPr>
          <w:t>8.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Business Rules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7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3" w:history="1">
        <w:r w:rsidR="009F5790" w:rsidRPr="00D6763F">
          <w:rPr>
            <w:rStyle w:val="Hyperlink"/>
            <w:rFonts w:ascii="Times New Roman" w:hAnsi="Times New Roman" w:cs="Times New Roman"/>
          </w:rPr>
          <w:t>9.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Diagrams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14" w:history="1">
        <w:r w:rsidR="009F5790" w:rsidRPr="00D6763F">
          <w:rPr>
            <w:rStyle w:val="Hyperlink"/>
            <w:rFonts w:ascii="Times New Roman" w:hAnsi="Times New Roman" w:cs="Times New Roman"/>
          </w:rPr>
          <w:t>Use Case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_Toc302030214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8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15" w:history="1">
        <w:r w:rsidR="009F5790" w:rsidRPr="00D6763F">
          <w:rPr>
            <w:rStyle w:val="Hyperlink"/>
            <w:rFonts w:ascii="Times New Roman" w:hAnsi="Times New Roman" w:cs="Times New Roman"/>
          </w:rPr>
          <w:t>Activity Diagram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_Toc302030215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9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6" w:history="1">
        <w:r w:rsidR="009F5790" w:rsidRPr="00D6763F">
          <w:rPr>
            <w:rStyle w:val="Hyperlink"/>
            <w:rFonts w:ascii="Times New Roman" w:hAnsi="Times New Roman" w:cs="Times New Roman"/>
          </w:rPr>
          <w:t>10.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_Toc302030216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17" w:history="1">
        <w:r w:rsidR="009F5790" w:rsidRPr="00D6763F">
          <w:rPr>
            <w:rStyle w:val="Hyperlink"/>
            <w:rFonts w:ascii="Times New Roman" w:hAnsi="Times New Roman" w:cs="Times New Roman"/>
          </w:rPr>
          <w:t>Success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_Toc302030217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2"/>
        <w:rPr>
          <w:rFonts w:ascii="Times New Roman" w:hAnsi="Times New Roman" w:cs="Times New Roman"/>
          <w:bCs/>
        </w:rPr>
      </w:pPr>
      <w:hyperlink w:anchor="_Toc302030218" w:history="1">
        <w:r w:rsidR="009F5790" w:rsidRPr="00D6763F">
          <w:rPr>
            <w:rStyle w:val="Hyperlink"/>
            <w:rFonts w:ascii="Times New Roman" w:hAnsi="Times New Roman" w:cs="Times New Roman"/>
          </w:rPr>
          <w:t>Failure Scenarios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_Toc302030218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19" w:history="1">
        <w:r w:rsidR="009F5790" w:rsidRPr="00D6763F">
          <w:rPr>
            <w:rStyle w:val="Hyperlink"/>
            <w:rFonts w:ascii="Times New Roman" w:hAnsi="Times New Roman" w:cs="Times New Roman"/>
          </w:rPr>
          <w:t>11.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Issues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_Toc302030219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0" w:history="1">
        <w:r w:rsidR="009F5790" w:rsidRPr="00D6763F">
          <w:rPr>
            <w:rStyle w:val="Hyperlink"/>
            <w:rFonts w:ascii="Times New Roman" w:hAnsi="Times New Roman" w:cs="Times New Roman"/>
          </w:rPr>
          <w:t>12.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UI Specifications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_Toc302030220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10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1" w:history="1">
        <w:r w:rsidR="009F5790" w:rsidRPr="00D6763F">
          <w:rPr>
            <w:rStyle w:val="Hyperlink"/>
            <w:rFonts w:ascii="Times New Roman" w:hAnsi="Times New Roman" w:cs="Times New Roman"/>
          </w:rPr>
          <w:t>13.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Inter System Dependencies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_Toc302030221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Fonts w:ascii="Times New Roman" w:hAnsi="Times New Roman" w:cs="Times New Roman"/>
          <w:b/>
          <w:bCs/>
          <w:iCs/>
        </w:rPr>
      </w:pPr>
      <w:hyperlink w:anchor="_Toc302030222" w:history="1">
        <w:r w:rsidR="009F5790" w:rsidRPr="00D6763F">
          <w:rPr>
            <w:rStyle w:val="Hyperlink"/>
            <w:rFonts w:ascii="Times New Roman" w:hAnsi="Times New Roman" w:cs="Times New Roman"/>
          </w:rPr>
          <w:t>14.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Integration with an already existing System of the &lt;&lt;Customer&gt;&gt;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_Toc302030222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D5C60" w:rsidP="006A2465">
      <w:pPr>
        <w:pStyle w:val="TOC1"/>
        <w:rPr>
          <w:rStyle w:val="Hyperlink"/>
          <w:rFonts w:ascii="Times New Roman" w:hAnsi="Times New Roman" w:cs="Times New Roman"/>
        </w:rPr>
      </w:pPr>
      <w:hyperlink w:anchor="_Toc302030223" w:history="1">
        <w:r w:rsidR="009F5790" w:rsidRPr="00D6763F">
          <w:rPr>
            <w:rStyle w:val="Hyperlink"/>
            <w:rFonts w:ascii="Times New Roman" w:hAnsi="Times New Roman" w:cs="Times New Roman"/>
          </w:rPr>
          <w:t>15.</w:t>
        </w:r>
        <w:r w:rsidR="009F5790" w:rsidRPr="00D6763F">
          <w:rPr>
            <w:rFonts w:ascii="Times New Roman" w:hAnsi="Times New Roman" w:cs="Times New Roman"/>
            <w:b/>
            <w:bCs/>
            <w:iCs/>
          </w:rPr>
          <w:tab/>
        </w:r>
        <w:r w:rsidR="009F5790" w:rsidRPr="00D6763F">
          <w:rPr>
            <w:rStyle w:val="Hyperlink"/>
            <w:rFonts w:ascii="Times New Roman" w:hAnsi="Times New Roman" w:cs="Times New Roman"/>
          </w:rPr>
          <w:t>Assumptions</w:t>
        </w:r>
        <w:r w:rsidR="009F5790" w:rsidRPr="00D6763F">
          <w:rPr>
            <w:rFonts w:ascii="Times New Roman" w:hAnsi="Times New Roman" w:cs="Times New Roman"/>
            <w:webHidden/>
          </w:rPr>
          <w:tab/>
        </w:r>
        <w:r w:rsidR="00FC26DA" w:rsidRPr="00D6763F">
          <w:rPr>
            <w:rFonts w:ascii="Times New Roman" w:hAnsi="Times New Roman" w:cs="Times New Roman"/>
            <w:webHidden/>
          </w:rPr>
          <w:fldChar w:fldCharType="begin"/>
        </w:r>
        <w:r w:rsidR="009F5790" w:rsidRPr="00D6763F">
          <w:rPr>
            <w:rFonts w:ascii="Times New Roman" w:hAnsi="Times New Roman" w:cs="Times New Roman"/>
            <w:webHidden/>
          </w:rPr>
          <w:instrText xml:space="preserve"> PAGEREF _Toc302030223 \h </w:instrText>
        </w:r>
        <w:r w:rsidR="00FC26DA" w:rsidRPr="00D6763F">
          <w:rPr>
            <w:rFonts w:ascii="Times New Roman" w:hAnsi="Times New Roman" w:cs="Times New Roman"/>
            <w:webHidden/>
          </w:rPr>
        </w:r>
        <w:r w:rsidR="00FC26DA" w:rsidRPr="00D6763F">
          <w:rPr>
            <w:rFonts w:ascii="Times New Roman" w:hAnsi="Times New Roman" w:cs="Times New Roman"/>
            <w:webHidden/>
          </w:rPr>
          <w:fldChar w:fldCharType="separate"/>
        </w:r>
        <w:r w:rsidR="009F5790" w:rsidRPr="00D6763F">
          <w:rPr>
            <w:rFonts w:ascii="Times New Roman" w:hAnsi="Times New Roman" w:cs="Times New Roman"/>
            <w:webHidden/>
          </w:rPr>
          <w:t>11</w:t>
        </w:r>
        <w:r w:rsidR="00FC26DA" w:rsidRPr="00D6763F">
          <w:rPr>
            <w:rFonts w:ascii="Times New Roman" w:hAnsi="Times New Roman" w:cs="Times New Roman"/>
            <w:webHidden/>
          </w:rPr>
          <w:fldChar w:fldCharType="end"/>
        </w:r>
      </w:hyperlink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REVISION HISTORY OF THE WORK PRODUCT…………………………….. .. 12</w:t>
      </w:r>
    </w:p>
    <w:p w:rsidR="009F5790" w:rsidRPr="00D6763F" w:rsidRDefault="00FC26DA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fldChar w:fldCharType="end"/>
      </w:r>
    </w:p>
    <w:p w:rsidR="009F5790" w:rsidRPr="00D6763F" w:rsidRDefault="009F5790" w:rsidP="007A321A">
      <w:pPr>
        <w:pStyle w:val="StyleHeading1H1Mainheading1Heading1Heading10Head1h1Sec"/>
        <w:ind w:left="0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  <w:r w:rsidRPr="00D676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7F24F3" w:rsidRPr="00D6763F">
        <w:t>Hotel Management system</w:t>
      </w:r>
    </w:p>
    <w:p w:rsidR="009F5790" w:rsidRPr="00D6763F" w:rsidRDefault="009F5790" w:rsidP="00D6763F">
      <w:pPr>
        <w:pStyle w:val="BodyText"/>
        <w:ind w:left="708"/>
        <w:rPr>
          <w:rFonts w:ascii="Times New Roman" w:hAnsi="Times New Roman"/>
        </w:rPr>
      </w:pPr>
      <w:r w:rsidRPr="00D6763F">
        <w:rPr>
          <w:rFonts w:ascii="Times New Roman" w:hAnsi="Times New Roman"/>
          <w:b/>
          <w:sz w:val="24"/>
          <w:szCs w:val="24"/>
        </w:rPr>
        <w:t>Use Case ID:</w:t>
      </w:r>
      <w:r w:rsidR="007F24F3" w:rsidRPr="00D6763F">
        <w:rPr>
          <w:rFonts w:ascii="Times New Roman" w:hAnsi="Times New Roman"/>
          <w:sz w:val="24"/>
          <w:szCs w:val="24"/>
        </w:rPr>
        <w:t>HotelManagement</w:t>
      </w:r>
      <w:r w:rsidR="004D595C" w:rsidRPr="00D6763F">
        <w:rPr>
          <w:rFonts w:ascii="Times New Roman" w:hAnsi="Times New Roman"/>
          <w:sz w:val="24"/>
          <w:szCs w:val="24"/>
        </w:rPr>
        <w:t>1.0</w:t>
      </w:r>
    </w:p>
    <w:p w:rsidR="009F5790" w:rsidRPr="00D6763F" w:rsidRDefault="009F5790" w:rsidP="006A2465">
      <w:pPr>
        <w:pStyle w:val="BodyText"/>
        <w:rPr>
          <w:rFonts w:ascii="Times New Roman" w:hAnsi="Times New Roman"/>
        </w:rPr>
      </w:pPr>
    </w:p>
    <w:p w:rsidR="009F5790" w:rsidRPr="00D6763F" w:rsidRDefault="00E748BE" w:rsidP="006A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F5790" w:rsidRPr="00D6763F">
        <w:rPr>
          <w:rFonts w:ascii="Times New Roman" w:hAnsi="Times New Roman" w:cs="Times New Roman"/>
          <w:b/>
          <w:sz w:val="24"/>
          <w:szCs w:val="24"/>
        </w:rPr>
        <w:t>Brief Description:</w:t>
      </w:r>
      <w:r w:rsidR="007F24F3" w:rsidRPr="00D6763F">
        <w:rPr>
          <w:rFonts w:ascii="Times New Roman" w:hAnsi="Times New Roman" w:cs="Times New Roman"/>
          <w:sz w:val="24"/>
          <w:szCs w:val="24"/>
        </w:rPr>
        <w:t>This usecase describes about the adding of the new  hotel by the admin</w:t>
      </w:r>
      <w:r w:rsidR="007F24F3" w:rsidRPr="00D6763F">
        <w:rPr>
          <w:rFonts w:ascii="Times New Roman" w:hAnsi="Times New Roman" w:cs="Times New Roman"/>
        </w:rPr>
        <w:t>.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D6763F">
        <w:t>Actor(s)</w:t>
      </w:r>
      <w:bookmarkEnd w:id="5"/>
      <w:bookmarkEnd w:id="6"/>
      <w:bookmarkEnd w:id="7"/>
      <w:bookmarkEnd w:id="8"/>
      <w:bookmarkEnd w:id="9"/>
    </w:p>
    <w:p w:rsidR="0007128F" w:rsidRPr="00965A9B" w:rsidRDefault="00E748BE" w:rsidP="006A2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595C" w:rsidRPr="00965A9B">
        <w:rPr>
          <w:rFonts w:ascii="Times New Roman" w:hAnsi="Times New Roman" w:cs="Times New Roman"/>
          <w:sz w:val="24"/>
          <w:szCs w:val="24"/>
        </w:rPr>
        <w:t>1.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7128F" w:rsidRPr="00965A9B" w:rsidRDefault="004D595C" w:rsidP="006A2465">
      <w:p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              2.</w:t>
      </w:r>
      <w:r w:rsidR="007F24F3" w:rsidRPr="00965A9B">
        <w:rPr>
          <w:rFonts w:ascii="Times New Roman" w:hAnsi="Times New Roman" w:cs="Times New Roman"/>
          <w:sz w:val="24"/>
          <w:szCs w:val="24"/>
        </w:rPr>
        <w:t xml:space="preserve"> Hotel Management System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7F24F3" w:rsidRPr="00D6763F" w:rsidRDefault="009F5790" w:rsidP="00370D21">
      <w:pPr>
        <w:pStyle w:val="StyleHeading1H1Mainheading1Heading1Heading10Head1h1Sec"/>
        <w:numPr>
          <w:ilvl w:val="0"/>
          <w:numId w:val="19"/>
        </w:num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D6763F">
        <w:t>Precondition</w:t>
      </w:r>
      <w:bookmarkEnd w:id="10"/>
      <w:bookmarkEnd w:id="11"/>
      <w:bookmarkEnd w:id="12"/>
      <w:bookmarkEnd w:id="13"/>
      <w:bookmarkEnd w:id="14"/>
      <w:r w:rsidR="007F24F3" w:rsidRPr="00D6763F">
        <w:t>s</w:t>
      </w:r>
    </w:p>
    <w:p w:rsidR="007F24F3" w:rsidRPr="00965A9B" w:rsidRDefault="007F24F3" w:rsidP="0037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 xml:space="preserve">The admin has successfully login into the site </w:t>
      </w:r>
      <w:hyperlink r:id="rId11" w:history="1">
        <w:r w:rsidRPr="00965A9B">
          <w:rPr>
            <w:rStyle w:val="Hyperlink"/>
            <w:rFonts w:ascii="Times New Roman" w:hAnsi="Times New Roman" w:cs="Times New Roman"/>
            <w:sz w:val="24"/>
            <w:szCs w:val="24"/>
          </w:rPr>
          <w:t>http://ndafile:8081/Spring_Hotel/login.html</w:t>
        </w:r>
      </w:hyperlink>
      <w:r w:rsidRPr="00965A9B">
        <w:rPr>
          <w:rFonts w:ascii="Times New Roman" w:hAnsi="Times New Roman" w:cs="Times New Roman"/>
          <w:sz w:val="24"/>
          <w:szCs w:val="24"/>
        </w:rPr>
        <w:t>.</w:t>
      </w:r>
    </w:p>
    <w:p w:rsidR="009F5790" w:rsidRPr="00965A9B" w:rsidRDefault="009F5790" w:rsidP="006A2465">
      <w:pPr>
        <w:rPr>
          <w:rFonts w:ascii="Times New Roman" w:hAnsi="Times New Roman" w:cs="Times New Roman"/>
          <w:sz w:val="24"/>
          <w:szCs w:val="24"/>
        </w:rPr>
      </w:pPr>
    </w:p>
    <w:p w:rsidR="009F5790" w:rsidRPr="00D6763F" w:rsidRDefault="00965A9B" w:rsidP="00D6763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4. </w:t>
      </w:r>
      <w:r w:rsidR="009F5790" w:rsidRPr="00D6763F">
        <w:t>Flow of Events</w:t>
      </w:r>
      <w:bookmarkEnd w:id="15"/>
      <w:bookmarkEnd w:id="16"/>
      <w:bookmarkEnd w:id="17"/>
      <w:bookmarkEnd w:id="18"/>
      <w:bookmarkEnd w:id="19"/>
    </w:p>
    <w:p w:rsidR="00513662" w:rsidRPr="00D6763F" w:rsidRDefault="009F5790" w:rsidP="007A321A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965A9B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E748BE" w:rsidRPr="00E748BE" w:rsidRDefault="00E748BE" w:rsidP="00E748BE">
      <w:pPr>
        <w:pStyle w:val="Foo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F5790" w:rsidRPr="00965A9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 Sucessfully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>Add</w:t>
      </w:r>
      <w:r w:rsidR="00D6763F" w:rsidRPr="00965A9B">
        <w:rPr>
          <w:rFonts w:ascii="Times New Roman" w:hAnsi="Times New Roman" w:cs="Times New Roman"/>
          <w:b/>
          <w:sz w:val="24"/>
          <w:szCs w:val="24"/>
        </w:rPr>
        <w:t xml:space="preserve">ing of </w:t>
      </w:r>
      <w:r w:rsidR="007F24F3" w:rsidRPr="00965A9B">
        <w:rPr>
          <w:rFonts w:ascii="Times New Roman" w:hAnsi="Times New Roman" w:cs="Times New Roman"/>
          <w:b/>
          <w:sz w:val="24"/>
          <w:szCs w:val="24"/>
        </w:rPr>
        <w:t xml:space="preserve"> New Hotel</w:t>
      </w:r>
    </w:p>
    <w:p w:rsidR="009F5790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7F24F3" w:rsidRPr="00965A9B" w:rsidRDefault="007F24F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7F24F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670B93" w:rsidRPr="00965A9B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670B93" w:rsidRDefault="00670B93" w:rsidP="00370D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D6763F" w:rsidRPr="007A321A" w:rsidRDefault="000E36DA" w:rsidP="007A32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message “Hotel added successfully”.</w:t>
      </w: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</w:p>
    <w:p w:rsidR="009F5790" w:rsidRPr="007A321A" w:rsidRDefault="009F5790" w:rsidP="007A321A">
      <w:pPr>
        <w:pStyle w:val="StyleHeading2Sub-headingH2ChapterNumberAppendixLetterchnh"/>
      </w:pPr>
      <w:r w:rsidRPr="007A321A">
        <w:lastRenderedPageBreak/>
        <w:t>Alternative Flow</w:t>
      </w:r>
      <w:bookmarkEnd w:id="26"/>
      <w:bookmarkEnd w:id="27"/>
      <w:bookmarkEnd w:id="28"/>
      <w:r w:rsidRPr="007A321A">
        <w:t>s</w:t>
      </w:r>
      <w:bookmarkEnd w:id="29"/>
      <w:bookmarkEnd w:id="30"/>
      <w:bookmarkEnd w:id="31"/>
      <w:bookmarkEnd w:id="32"/>
      <w:bookmarkEnd w:id="33"/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D6763F" w:rsidRDefault="00AF20B3" w:rsidP="007A321A">
      <w:pPr>
        <w:pStyle w:val="StyleHeading2Sub-headingH2ChapterNumberAppendixLetterchnh"/>
      </w:pPr>
      <w:r w:rsidRPr="00D6763F">
        <w:t>Alternate Flow 1</w:t>
      </w:r>
      <w:r w:rsidR="00B67E7B" w:rsidRPr="00D6763F">
        <w:t xml:space="preserve">: </w:t>
      </w: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="00B607F6">
        <w:t xml:space="preserve"> Successful adding of new hotel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B607F6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Email.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Pr="00965A9B" w:rsidRDefault="00B607F6" w:rsidP="00B607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clicks on Add Hotel button.</w:t>
      </w:r>
    </w:p>
    <w:p w:rsidR="00B607F6" w:rsidRPr="00E748BE" w:rsidRDefault="00B607F6" w:rsidP="007A321A">
      <w:pPr>
        <w:pStyle w:val="StyleHeading2Sub-headingH2ChapterNumberAppendixLetterchnh"/>
      </w:pPr>
    </w:p>
    <w:p w:rsidR="00B607F6" w:rsidRPr="00D6763F" w:rsidRDefault="009F5790" w:rsidP="007A321A">
      <w:pPr>
        <w:pStyle w:val="StyleHeading2Sub-headingH2ChapterNumberAppendixLetterchnh"/>
      </w:pPr>
      <w:r w:rsidRPr="00D6763F">
        <w:t xml:space="preserve">Alternate Flow </w:t>
      </w:r>
      <w:bookmarkEnd w:id="34"/>
      <w:bookmarkEnd w:id="35"/>
      <w:bookmarkEnd w:id="36"/>
      <w:bookmarkEnd w:id="37"/>
      <w:r w:rsidR="00AF20B3" w:rsidRPr="00D6763F">
        <w:t>2</w:t>
      </w:r>
      <w:r w:rsidR="00B67E7B" w:rsidRPr="00D6763F">
        <w:t xml:space="preserve">: </w:t>
      </w:r>
      <w:r w:rsidR="00B607F6" w:rsidRPr="00D6763F">
        <w:t>Successful reset of data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Address.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average fare per height.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selects Rating.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4Admin enters Email.</w:t>
      </w:r>
    </w:p>
    <w:p w:rsidR="00B607F6" w:rsidRPr="00E748BE" w:rsidRDefault="00B607F6" w:rsidP="00B607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enters Fax.</w:t>
      </w:r>
    </w:p>
    <w:p w:rsidR="00B607F6" w:rsidRDefault="00B607F6" w:rsidP="007A32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748BE">
        <w:rPr>
          <w:rFonts w:ascii="Times New Roman" w:hAnsi="Times New Roman" w:cs="Times New Roman"/>
          <w:sz w:val="24"/>
          <w:szCs w:val="24"/>
        </w:rPr>
        <w:t>Admin clicks on Reset button.</w:t>
      </w:r>
    </w:p>
    <w:p w:rsidR="007A321A" w:rsidRPr="007A321A" w:rsidRDefault="007A321A" w:rsidP="007A32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F20B3" w:rsidRPr="007A321A" w:rsidRDefault="007A321A" w:rsidP="007A321A">
      <w:pPr>
        <w:pStyle w:val="StyleHeading2Sub-headingH2ChapterNumberAppendixLetterchnh"/>
      </w:pPr>
      <w:r w:rsidRPr="007A321A">
        <w:lastRenderedPageBreak/>
        <w:t>Exception Flow</w:t>
      </w:r>
    </w:p>
    <w:p w:rsidR="002B1A21" w:rsidRPr="007A321A" w:rsidRDefault="002B1A21" w:rsidP="007A321A">
      <w:pPr>
        <w:pStyle w:val="StyleHeading2Sub-headingH2ChapterNumberAppendixLetterchnh"/>
      </w:pPr>
      <w:r w:rsidRPr="007A321A">
        <w:t xml:space="preserve">Exception Flow  1: </w:t>
      </w:r>
      <w:r w:rsidR="005C2E61" w:rsidRPr="007A321A">
        <w:t xml:space="preserve">unsuccessful </w:t>
      </w:r>
      <w:r w:rsidR="00B607F6" w:rsidRPr="007A321A">
        <w:t>adding of new hotel</w:t>
      </w:r>
      <w:r w:rsidR="001C69D3" w:rsidRPr="007A321A">
        <w:t xml:space="preserve"> due to invalid entry.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1C69D3" w:rsidRPr="00965A9B" w:rsidRDefault="001C69D3" w:rsidP="001C69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1C69D3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F9425C" w:rsidRPr="00725476" w:rsidRDefault="001C69D3" w:rsidP="007254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error message “Please enter average fare height amount in Rs. only”</w:t>
      </w:r>
      <w:r w:rsidR="00725476">
        <w:rPr>
          <w:rFonts w:ascii="Times New Roman" w:hAnsi="Times New Roman" w:cs="Times New Roman"/>
          <w:sz w:val="24"/>
          <w:szCs w:val="24"/>
        </w:rPr>
        <w:t>.</w:t>
      </w:r>
    </w:p>
    <w:p w:rsidR="00960EDF" w:rsidRPr="00D6763F" w:rsidRDefault="00960EDF" w:rsidP="006A2465">
      <w:pPr>
        <w:pStyle w:val="ListParagraph"/>
        <w:rPr>
          <w:rFonts w:ascii="Times New Roman" w:hAnsi="Times New Roman" w:cs="Times New Roman"/>
        </w:rPr>
      </w:pPr>
    </w:p>
    <w:p w:rsidR="002B1A21" w:rsidRPr="00D6763F" w:rsidRDefault="007A321A" w:rsidP="007A321A">
      <w:pPr>
        <w:pStyle w:val="StyleHeading2Sub-headingH2ChapterNumberAppendixLetterchnh"/>
      </w:pPr>
      <w:bookmarkStart w:id="42" w:name="_Toc458764038"/>
      <w:r>
        <w:t>Exception Flow 2</w:t>
      </w:r>
      <w:r w:rsidR="002B1A21" w:rsidRPr="00D6763F">
        <w:t>: Web Server Down</w:t>
      </w:r>
      <w:bookmarkEnd w:id="42"/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web server unavailability problem</w:t>
      </w:r>
    </w:p>
    <w:p w:rsidR="002B1A21" w:rsidRPr="00D6763F" w:rsidRDefault="007A321A" w:rsidP="007A321A">
      <w:pPr>
        <w:pStyle w:val="StyleHeading2Sub-headingH2ChapterNumberAppendixLetterchnh"/>
      </w:pPr>
      <w:bookmarkStart w:id="43" w:name="_Toc458764039"/>
      <w:r>
        <w:t>Exception Flow 3</w:t>
      </w:r>
      <w:r w:rsidR="002B1A21" w:rsidRPr="00D6763F">
        <w:t>: Database Connectivity Error</w:t>
      </w:r>
      <w:bookmarkEnd w:id="43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725476" w:rsidRPr="007A321A" w:rsidRDefault="002B1A21" w:rsidP="007A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database connectivity problem.</w:t>
      </w:r>
      <w:bookmarkStart w:id="44" w:name="_Toc458764040"/>
    </w:p>
    <w:p w:rsidR="002B1A21" w:rsidRPr="00D6763F" w:rsidRDefault="007A321A" w:rsidP="007A321A">
      <w:pPr>
        <w:pStyle w:val="StyleHeading2Sub-headingH2ChapterNumberAppendixLetterchnh"/>
      </w:pPr>
      <w:r>
        <w:lastRenderedPageBreak/>
        <w:t>Exception Flow 4</w:t>
      </w:r>
      <w:r w:rsidR="002B1A21" w:rsidRPr="00D6763F">
        <w:t>: Network Connectivity Error</w:t>
      </w:r>
      <w:bookmarkEnd w:id="44"/>
    </w:p>
    <w:p w:rsidR="002B1A21" w:rsidRPr="00D6763F" w:rsidRDefault="002B1A21" w:rsidP="006A2465">
      <w:pPr>
        <w:rPr>
          <w:rFonts w:ascii="Times New Roman" w:hAnsi="Times New Roman" w:cs="Times New Roman"/>
        </w:rPr>
      </w:pP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city.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Hotel name.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Address.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description.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average fare per height in $. 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Number1.</w:t>
      </w:r>
    </w:p>
    <w:p w:rsidR="00412524" w:rsidRPr="00965A9B" w:rsidRDefault="00412524" w:rsidP="00412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A9B">
        <w:rPr>
          <w:rFonts w:ascii="Times New Roman" w:hAnsi="Times New Roman" w:cs="Times New Roman"/>
          <w:sz w:val="24"/>
          <w:szCs w:val="24"/>
        </w:rPr>
        <w:t>Admin enters Phone Number2.</w:t>
      </w:r>
    </w:p>
    <w:p w:rsidR="002B1A21" w:rsidRPr="00412524" w:rsidRDefault="002B1A21" w:rsidP="00370D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524">
        <w:rPr>
          <w:rFonts w:ascii="Times New Roman" w:hAnsi="Times New Roman" w:cs="Times New Roman"/>
          <w:sz w:val="24"/>
          <w:szCs w:val="24"/>
        </w:rPr>
        <w:t>The system displays an error message regarding network connectivity problem.</w:t>
      </w:r>
    </w:p>
    <w:p w:rsidR="00AF20B3" w:rsidRPr="00D6763F" w:rsidRDefault="00AF20B3" w:rsidP="007A321A">
      <w:pPr>
        <w:pStyle w:val="StyleHeading2Sub-headingH2ChapterNumberAppendixLetterchnh"/>
      </w:pPr>
    </w:p>
    <w:p w:rsidR="00B67E7B" w:rsidRPr="00D6763F" w:rsidRDefault="00B67E7B" w:rsidP="006A2465">
      <w:pPr>
        <w:pStyle w:val="Caption"/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ab/>
      </w:r>
    </w:p>
    <w:p w:rsidR="009F5790" w:rsidRPr="00D6763F" w:rsidRDefault="009F5790" w:rsidP="00D6763F">
      <w:pPr>
        <w:pStyle w:val="StyleHeading1H1Mainheading1Heading1Heading10Head1h1Sec"/>
      </w:pPr>
      <w:bookmarkStart w:id="45" w:name="_Toc144299927"/>
      <w:bookmarkStart w:id="46" w:name="_Toc145125013"/>
      <w:bookmarkStart w:id="47" w:name="_Toc165439511"/>
      <w:bookmarkStart w:id="48" w:name="_Toc186019620"/>
      <w:bookmarkStart w:id="49" w:name="_Toc302030208"/>
      <w:bookmarkEnd w:id="38"/>
      <w:bookmarkEnd w:id="39"/>
      <w:bookmarkEnd w:id="40"/>
      <w:bookmarkEnd w:id="41"/>
      <w:r w:rsidRPr="00D6763F">
        <w:t>Post Conditions</w:t>
      </w:r>
      <w:bookmarkEnd w:id="45"/>
      <w:bookmarkEnd w:id="46"/>
      <w:bookmarkEnd w:id="47"/>
      <w:bookmarkEnd w:id="48"/>
      <w:bookmarkEnd w:id="49"/>
    </w:p>
    <w:tbl>
      <w:tblPr>
        <w:tblpPr w:leftFromText="180" w:rightFromText="180" w:vertAnchor="text" w:horzAnchor="margin" w:tblpXSpec="center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25476" w:rsidRPr="00BE63B6" w:rsidTr="00725476">
        <w:trPr>
          <w:tblHeader/>
        </w:trPr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Flow Name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  <w:r w:rsidR="000E36DA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hotel.</w:t>
            </w:r>
          </w:p>
        </w:tc>
        <w:tc>
          <w:tcPr>
            <w:tcW w:w="5688" w:type="dxa"/>
          </w:tcPr>
          <w:p w:rsidR="00725476" w:rsidRPr="00BE63B6" w:rsidRDefault="00725476" w:rsidP="000E36DA">
            <w:pPr>
              <w:pStyle w:val="infoblue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System displays the message “</w:t>
            </w:r>
            <w:r w:rsidR="000E36DA" w:rsidRPr="00BE63B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Hotel added successfully”. 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 xml:space="preserve">Unsuccessful </w:t>
            </w:r>
            <w:r w:rsidR="00BE63B6" w:rsidRPr="00BE63B6">
              <w:rPr>
                <w:rFonts w:ascii="Times New Roman" w:hAnsi="Times New Roman" w:cs="Times New Roman"/>
                <w:sz w:val="24"/>
                <w:szCs w:val="24"/>
              </w:rPr>
              <w:t>adding of new hotel due to invalid entry.</w:t>
            </w:r>
          </w:p>
        </w:tc>
        <w:tc>
          <w:tcPr>
            <w:tcW w:w="5688" w:type="dxa"/>
          </w:tcPr>
          <w:p w:rsidR="00BE63B6" w:rsidRPr="00BE63B6" w:rsidRDefault="00BE63B6" w:rsidP="00BE6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System displays the error message “Please enter average fare height amount in Rs. only”.</w:t>
            </w:r>
          </w:p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Web Server Down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web server unavailability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Database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database connectivity problem</w:t>
            </w:r>
          </w:p>
        </w:tc>
      </w:tr>
      <w:tr w:rsidR="00725476" w:rsidRPr="00BE63B6" w:rsidTr="00725476">
        <w:tc>
          <w:tcPr>
            <w:tcW w:w="316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Network Connectivity Error</w:t>
            </w:r>
          </w:p>
        </w:tc>
        <w:tc>
          <w:tcPr>
            <w:tcW w:w="5688" w:type="dxa"/>
          </w:tcPr>
          <w:p w:rsidR="00725476" w:rsidRPr="00BE63B6" w:rsidRDefault="00725476" w:rsidP="0072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B6">
              <w:rPr>
                <w:rFonts w:ascii="Times New Roman" w:hAnsi="Times New Roman" w:cs="Times New Roman"/>
                <w:sz w:val="24"/>
                <w:szCs w:val="24"/>
              </w:rPr>
              <w:t>The system should display an error message to the user regarding the network connectivity problem</w:t>
            </w:r>
          </w:p>
        </w:tc>
      </w:tr>
    </w:tbl>
    <w:p w:rsidR="009F5790" w:rsidRPr="00D6763F" w:rsidRDefault="009F5790" w:rsidP="006A2465">
      <w:pPr>
        <w:pStyle w:val="BodyText3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BE63B6" w:rsidRDefault="00BE63B6" w:rsidP="00BE63B6">
      <w:pPr>
        <w:pStyle w:val="StyleHeading1H1Mainheading1Heading1Heading10Head1h1Sec"/>
        <w:ind w:left="0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302030209"/>
    </w:p>
    <w:p w:rsidR="00BE63B6" w:rsidRDefault="00BE63B6" w:rsidP="007A321A">
      <w:pPr>
        <w:pStyle w:val="StyleHeading1H1Mainheading1Heading1Heading10Head1h1Sec"/>
        <w:ind w:left="0"/>
        <w:rPr>
          <w:b w:val="0"/>
          <w:sz w:val="24"/>
          <w:szCs w:val="24"/>
        </w:rPr>
      </w:pPr>
    </w:p>
    <w:p w:rsidR="007A321A" w:rsidRDefault="007A321A" w:rsidP="007A321A">
      <w:pPr>
        <w:pStyle w:val="StyleHeading1H1Mainheading1Heading1Heading10Head1h1Sec"/>
        <w:ind w:left="0"/>
      </w:pPr>
    </w:p>
    <w:p w:rsidR="009F5790" w:rsidRPr="00D6763F" w:rsidRDefault="009F5790" w:rsidP="00D6763F">
      <w:pPr>
        <w:pStyle w:val="StyleHeading1H1Mainheading1Heading1Heading10Head1h1Sec"/>
      </w:pPr>
      <w:r w:rsidRPr="00D6763F">
        <w:t>Special Requirements</w:t>
      </w:r>
      <w:bookmarkEnd w:id="50"/>
      <w:bookmarkEnd w:id="51"/>
      <w:bookmarkEnd w:id="52"/>
      <w:bookmarkEnd w:id="53"/>
      <w:bookmarkEnd w:id="54"/>
    </w:p>
    <w:p w:rsidR="00437744" w:rsidRPr="00D6763F" w:rsidRDefault="00437744" w:rsidP="007A321A">
      <w:pPr>
        <w:pStyle w:val="StyleHeading2Sub-headingH2ChapterNumberAppendixLetterchnh"/>
      </w:pPr>
      <w:bookmarkStart w:id="55" w:name="_Toc458607237"/>
      <w:r w:rsidRPr="00D6763F">
        <w:t>Availability</w:t>
      </w:r>
      <w:bookmarkEnd w:id="55"/>
    </w:p>
    <w:p w:rsidR="00437744" w:rsidRPr="007A321A" w:rsidRDefault="007A321A" w:rsidP="00370D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A321A">
        <w:rPr>
          <w:rFonts w:ascii="Times New Roman" w:hAnsi="Times New Roman" w:cs="Times New Roman"/>
          <w:sz w:val="24"/>
          <w:szCs w:val="24"/>
        </w:rPr>
        <w:t xml:space="preserve"> </w:t>
      </w:r>
      <w:r w:rsidR="00437744" w:rsidRPr="007A321A">
        <w:rPr>
          <w:rFonts w:ascii="Times New Roman" w:hAnsi="Times New Roman" w:cs="Times New Roman"/>
          <w:sz w:val="24"/>
          <w:szCs w:val="24"/>
        </w:rPr>
        <w:t>Application is up and running 24*7.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56" w:name="_Toc144299930"/>
      <w:bookmarkStart w:id="57" w:name="_Toc145125016"/>
      <w:bookmarkStart w:id="58" w:name="_Toc165439515"/>
      <w:bookmarkStart w:id="59" w:name="_Toc186019624"/>
      <w:bookmarkStart w:id="60" w:name="_Toc302030212"/>
      <w:r w:rsidRPr="00D6763F">
        <w:t>Business Rules</w:t>
      </w:r>
      <w:bookmarkEnd w:id="56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7A321A" w:rsidTr="00B33715">
        <w:trPr>
          <w:tblHeader/>
        </w:trPr>
        <w:tc>
          <w:tcPr>
            <w:tcW w:w="2268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7A321A" w:rsidRDefault="009F5790" w:rsidP="006A24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21A">
              <w:rPr>
                <w:rFonts w:ascii="Times New Roman" w:hAnsi="Times New Roman" w:cs="Times New Roman"/>
                <w:b/>
                <w:sz w:val="24"/>
                <w:szCs w:val="24"/>
              </w:rPr>
              <w:t>System action (if BR fails)</w:t>
            </w:r>
          </w:p>
        </w:tc>
      </w:tr>
      <w:tr w:rsidR="009F5790" w:rsidRPr="007A321A" w:rsidTr="00391FD3">
        <w:trPr>
          <w:trHeight w:val="498"/>
        </w:trPr>
        <w:tc>
          <w:tcPr>
            <w:tcW w:w="2268" w:type="dxa"/>
          </w:tcPr>
          <w:p w:rsidR="009F5790" w:rsidRPr="007A321A" w:rsidRDefault="00207CB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BR01</w:t>
            </w:r>
          </w:p>
        </w:tc>
        <w:tc>
          <w:tcPr>
            <w:tcW w:w="3636" w:type="dxa"/>
          </w:tcPr>
          <w:p w:rsidR="009F5790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Phone number to be entered should be of 10 digit.</w:t>
            </w:r>
          </w:p>
        </w:tc>
        <w:tc>
          <w:tcPr>
            <w:tcW w:w="2952" w:type="dxa"/>
          </w:tcPr>
          <w:p w:rsidR="009F5790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</w:t>
            </w:r>
            <w:r w:rsidR="00BE63B6"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that “Please enter valid phone number”.</w:t>
            </w:r>
          </w:p>
        </w:tc>
      </w:tr>
      <w:tr w:rsidR="00391FD3" w:rsidRPr="007A321A" w:rsidTr="00B33715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BR02</w:t>
            </w:r>
          </w:p>
        </w:tc>
        <w:tc>
          <w:tcPr>
            <w:tcW w:w="3636" w:type="dxa"/>
          </w:tcPr>
          <w:p w:rsidR="00391FD3" w:rsidRPr="007A321A" w:rsidRDefault="00BE63B6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Rating is mandatory to enter.</w:t>
            </w:r>
          </w:p>
        </w:tc>
        <w:tc>
          <w:tcPr>
            <w:tcW w:w="2952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is displayed if not selected</w:t>
            </w:r>
          </w:p>
        </w:tc>
      </w:tr>
      <w:tr w:rsidR="00391FD3" w:rsidRPr="007A321A" w:rsidTr="00B33715">
        <w:tc>
          <w:tcPr>
            <w:tcW w:w="2268" w:type="dxa"/>
          </w:tcPr>
          <w:p w:rsidR="00391FD3" w:rsidRPr="007A321A" w:rsidRDefault="00391FD3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BR03</w:t>
            </w:r>
          </w:p>
        </w:tc>
        <w:tc>
          <w:tcPr>
            <w:tcW w:w="3636" w:type="dxa"/>
          </w:tcPr>
          <w:p w:rsidR="00391FD3" w:rsidRPr="007A321A" w:rsidRDefault="00DC1497" w:rsidP="00AD3160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Average fare per night should be in Rs. Only.</w:t>
            </w:r>
          </w:p>
        </w:tc>
        <w:tc>
          <w:tcPr>
            <w:tcW w:w="2952" w:type="dxa"/>
          </w:tcPr>
          <w:p w:rsidR="00391FD3" w:rsidRPr="007A321A" w:rsidRDefault="00DC1497" w:rsidP="006A2465">
            <w:pPr>
              <w:pStyle w:val="infoblue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7A321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Error message will get displayed “Amount should be in Rs”.</w:t>
            </w:r>
          </w:p>
        </w:tc>
      </w:tr>
    </w:tbl>
    <w:p w:rsidR="009F5790" w:rsidRPr="00D6763F" w:rsidRDefault="009F5790" w:rsidP="007A321A">
      <w:pPr>
        <w:pStyle w:val="StyleHeading1H1Mainheading1Heading1Heading10Head1h1Sec"/>
        <w:ind w:left="0"/>
      </w:pPr>
      <w:bookmarkStart w:id="61" w:name="_Toc144299931"/>
      <w:bookmarkStart w:id="62" w:name="_Toc145125017"/>
      <w:bookmarkStart w:id="63" w:name="_Toc165439516"/>
      <w:bookmarkStart w:id="64" w:name="_Toc186019625"/>
      <w:bookmarkStart w:id="65" w:name="_Toc302030213"/>
      <w:r w:rsidRPr="00D6763F">
        <w:lastRenderedPageBreak/>
        <w:t>Diagrams</w:t>
      </w:r>
      <w:bookmarkEnd w:id="61"/>
      <w:bookmarkEnd w:id="62"/>
      <w:bookmarkEnd w:id="63"/>
      <w:bookmarkEnd w:id="64"/>
      <w:bookmarkEnd w:id="65"/>
    </w:p>
    <w:p w:rsidR="009F5790" w:rsidRPr="00D6763F" w:rsidRDefault="009F5790" w:rsidP="007A321A">
      <w:pPr>
        <w:pStyle w:val="StyleHeading2Sub-headingH2ChapterNumberAppendixLetterchnh"/>
      </w:pPr>
      <w:bookmarkStart w:id="66" w:name="_Toc144299932"/>
      <w:bookmarkStart w:id="67" w:name="_Toc145125018"/>
      <w:bookmarkStart w:id="68" w:name="_Toc165439517"/>
      <w:bookmarkStart w:id="69" w:name="_Toc186019626"/>
      <w:bookmarkStart w:id="70" w:name="_Toc302030214"/>
      <w:r w:rsidRPr="00D6763F">
        <w:t>Use Case Diagram</w:t>
      </w:r>
      <w:bookmarkEnd w:id="66"/>
      <w:bookmarkEnd w:id="67"/>
      <w:bookmarkEnd w:id="68"/>
      <w:bookmarkEnd w:id="69"/>
      <w:bookmarkEnd w:id="70"/>
    </w:p>
    <w:p w:rsidR="00103298" w:rsidRDefault="00103298" w:rsidP="007A321A">
      <w:pPr>
        <w:pStyle w:val="StyleHeading2Sub-headingH2ChapterNumberAppendixLetterchnh"/>
      </w:pPr>
      <w:r w:rsidRPr="00D6763F">
        <w:t xml:space="preserve">For Successful </w:t>
      </w:r>
      <w:r w:rsidR="00DC1497">
        <w:t>Adding hotels</w:t>
      </w:r>
    </w:p>
    <w:p w:rsidR="007A321A" w:rsidRDefault="00DC1497" w:rsidP="007A321A">
      <w:pPr>
        <w:pStyle w:val="StyleHeading2Sub-headingH2ChapterNumberAppendixLetterchnh"/>
      </w:pPr>
      <w:r>
        <w:rPr>
          <w:noProof/>
          <w:lang w:val="en-US"/>
        </w:rPr>
        <w:drawing>
          <wp:inline distT="0" distB="0" distL="0" distR="0">
            <wp:extent cx="4943475" cy="4865672"/>
            <wp:effectExtent l="0" t="0" r="0" b="0"/>
            <wp:docPr id="2" name="Picture 1" descr="Add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Hote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626" cy="48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302030216"/>
    </w:p>
    <w:p w:rsidR="009F5790" w:rsidRPr="00D6763F" w:rsidRDefault="009F5790" w:rsidP="007A321A">
      <w:pPr>
        <w:pStyle w:val="StyleHeading2Sub-headingH2ChapterNumberAppendixLetterchnh"/>
      </w:pPr>
      <w:r w:rsidRPr="00D6763F">
        <w:lastRenderedPageBreak/>
        <w:t>Scenarios</w:t>
      </w:r>
      <w:bookmarkEnd w:id="71"/>
      <w:bookmarkEnd w:id="72"/>
      <w:bookmarkEnd w:id="73"/>
      <w:bookmarkEnd w:id="74"/>
      <w:bookmarkEnd w:id="75"/>
    </w:p>
    <w:p w:rsidR="009F5790" w:rsidRPr="00D6763F" w:rsidRDefault="009F5790" w:rsidP="007A321A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302030217"/>
      <w:r w:rsidRPr="00D6763F">
        <w:t>Success Scenarios</w:t>
      </w:r>
      <w:bookmarkEnd w:id="76"/>
      <w:bookmarkEnd w:id="77"/>
      <w:bookmarkEnd w:id="78"/>
      <w:bookmarkEnd w:id="79"/>
      <w:bookmarkEnd w:id="80"/>
    </w:p>
    <w:p w:rsidR="002B1A21" w:rsidRPr="00D6763F" w:rsidRDefault="002B1A21" w:rsidP="007A321A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302030218"/>
    </w:p>
    <w:p w:rsidR="002B1A21" w:rsidRPr="001015C8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bookmarkStart w:id="86" w:name="_GoBack"/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adding of new hotel.</w:t>
      </w:r>
    </w:p>
    <w:p w:rsidR="00DC1497" w:rsidRPr="001015C8" w:rsidRDefault="00DC1497" w:rsidP="00370D21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Successful reset of the data.</w:t>
      </w:r>
    </w:p>
    <w:bookmarkEnd w:id="86"/>
    <w:p w:rsidR="009F5790" w:rsidRPr="00D6763F" w:rsidRDefault="009F5790" w:rsidP="007A321A">
      <w:pPr>
        <w:pStyle w:val="StyleHeading2Sub-headingH2ChapterNumberAppendixLetterchnh"/>
      </w:pPr>
      <w:r w:rsidRPr="00D6763F">
        <w:t>Failure Scenarios</w:t>
      </w:r>
      <w:bookmarkEnd w:id="81"/>
      <w:bookmarkEnd w:id="82"/>
      <w:bookmarkEnd w:id="83"/>
      <w:bookmarkEnd w:id="84"/>
      <w:bookmarkEnd w:id="85"/>
    </w:p>
    <w:p w:rsidR="009E2863" w:rsidRPr="001015C8" w:rsidRDefault="009E2863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</w:t>
      </w:r>
      <w:r w:rsidR="00342115" w:rsidRPr="001015C8">
        <w:rPr>
          <w:rFonts w:ascii="Times New Roman" w:eastAsiaTheme="majorEastAsia" w:hAnsi="Times New Roman" w:cs="Times New Roman"/>
          <w:sz w:val="24"/>
          <w:szCs w:val="24"/>
        </w:rPr>
        <w:t xml:space="preserve">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 due to invalid entry.</w:t>
      </w:r>
    </w:p>
    <w:p w:rsidR="00DC1497" w:rsidRPr="001015C8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web server down.</w:t>
      </w:r>
    </w:p>
    <w:p w:rsidR="00DC1497" w:rsidRPr="001015C8" w:rsidRDefault="00DC1497" w:rsidP="00DC1497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>Failed submission of adding hotel due to database connectivity.</w:t>
      </w:r>
    </w:p>
    <w:p w:rsidR="00DD402A" w:rsidRPr="001015C8" w:rsidRDefault="00DD402A" w:rsidP="00370D21">
      <w:pPr>
        <w:pStyle w:val="ListParagraph"/>
        <w:numPr>
          <w:ilvl w:val="0"/>
          <w:numId w:val="10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Failed submission of </w:t>
      </w:r>
      <w:r w:rsidR="00DC1497" w:rsidRPr="001015C8">
        <w:rPr>
          <w:rFonts w:ascii="Times New Roman" w:eastAsiaTheme="majorEastAsia" w:hAnsi="Times New Roman" w:cs="Times New Roman"/>
          <w:sz w:val="24"/>
          <w:szCs w:val="24"/>
        </w:rPr>
        <w:t>adding hotel</w:t>
      </w:r>
      <w:r w:rsidRPr="001015C8">
        <w:rPr>
          <w:rFonts w:ascii="Times New Roman" w:eastAsiaTheme="majorEastAsia" w:hAnsi="Times New Roman" w:cs="Times New Roman"/>
          <w:sz w:val="24"/>
          <w:szCs w:val="24"/>
        </w:rPr>
        <w:t xml:space="preserve"> due to network error.</w:t>
      </w:r>
    </w:p>
    <w:p w:rsidR="009E2863" w:rsidRPr="00D6763F" w:rsidRDefault="009E2863" w:rsidP="006A2465">
      <w:pPr>
        <w:rPr>
          <w:rFonts w:ascii="Times New Roman" w:eastAsiaTheme="majorEastAsia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1015C8" w:rsidP="001015C8">
      <w:pPr>
        <w:pStyle w:val="StyleHeading1H1Mainheading1Heading1Heading10Head1h1Sec"/>
        <w:ind w:left="720"/>
      </w:pPr>
      <w:bookmarkStart w:id="87" w:name="_Toc144299937"/>
      <w:bookmarkStart w:id="88" w:name="_Toc145125023"/>
      <w:bookmarkStart w:id="89" w:name="_Toc165439522"/>
      <w:bookmarkStart w:id="90" w:name="_Toc186019631"/>
      <w:bookmarkStart w:id="91" w:name="_Toc302030219"/>
      <w:r>
        <w:t xml:space="preserve">       </w:t>
      </w:r>
      <w:r w:rsidR="009F5790" w:rsidRPr="00D6763F">
        <w:t>Issues</w:t>
      </w:r>
      <w:bookmarkEnd w:id="87"/>
      <w:bookmarkEnd w:id="88"/>
      <w:bookmarkEnd w:id="89"/>
      <w:bookmarkEnd w:id="90"/>
      <w:bookmarkEnd w:id="91"/>
    </w:p>
    <w:p w:rsidR="00005D4D" w:rsidRPr="001015C8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web server is down?</w:t>
      </w:r>
    </w:p>
    <w:p w:rsidR="00005D4D" w:rsidRPr="001015C8" w:rsidRDefault="00005D4D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there is data connectivity error?</w:t>
      </w:r>
    </w:p>
    <w:p w:rsidR="00DC1497" w:rsidRPr="001015C8" w:rsidRDefault="00DC1497" w:rsidP="00370D2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15C8">
        <w:rPr>
          <w:rFonts w:ascii="Times New Roman" w:hAnsi="Times New Roman" w:cs="Times New Roman"/>
          <w:sz w:val="24"/>
          <w:szCs w:val="24"/>
        </w:rPr>
        <w:t>What is to be done if data is not getting reset?</w:t>
      </w:r>
    </w:p>
    <w:p w:rsidR="009F5790" w:rsidRPr="00D6763F" w:rsidRDefault="009F5790" w:rsidP="006A2465">
      <w:pPr>
        <w:pStyle w:val="infoblue"/>
        <w:rPr>
          <w:rFonts w:ascii="Times New Roman" w:hAnsi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92" w:name="_Toc144299938"/>
      <w:bookmarkStart w:id="93" w:name="_Toc145125024"/>
      <w:bookmarkStart w:id="94" w:name="_Toc165439523"/>
      <w:bookmarkStart w:id="95" w:name="_Toc186019632"/>
      <w:bookmarkStart w:id="96" w:name="_Toc302030220"/>
      <w:r w:rsidRPr="00D6763F">
        <w:lastRenderedPageBreak/>
        <w:t>UI Specifications</w:t>
      </w:r>
      <w:bookmarkEnd w:id="92"/>
      <w:bookmarkEnd w:id="93"/>
      <w:bookmarkEnd w:id="94"/>
      <w:bookmarkEnd w:id="95"/>
      <w:bookmarkEnd w:id="96"/>
    </w:p>
    <w:p w:rsidR="008D72DB" w:rsidRPr="00D6763F" w:rsidRDefault="001015C8" w:rsidP="006A24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42A4B">
        <w:rPr>
          <w:rFonts w:ascii="Candara" w:hAnsi="Candara"/>
          <w:noProof/>
          <w:lang w:eastAsia="en-US"/>
        </w:rPr>
        <w:drawing>
          <wp:inline distT="0" distB="0" distL="0" distR="0">
            <wp:extent cx="637159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094" cy="35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D6763F">
      <w:pPr>
        <w:pStyle w:val="StyleHeading1H1Mainheading1Heading1Heading10Head1h1Sec"/>
      </w:pPr>
      <w:bookmarkStart w:id="97" w:name="_Toc144299941"/>
      <w:bookmarkStart w:id="98" w:name="_Toc145125027"/>
      <w:bookmarkStart w:id="99" w:name="_Toc165439526"/>
      <w:bookmarkStart w:id="100" w:name="_Toc186019635"/>
      <w:bookmarkStart w:id="101" w:name="_Toc302030223"/>
      <w:r w:rsidRPr="00D6763F">
        <w:t>Assumptions</w:t>
      </w:r>
      <w:bookmarkEnd w:id="97"/>
      <w:bookmarkEnd w:id="98"/>
      <w:bookmarkEnd w:id="99"/>
      <w:bookmarkEnd w:id="100"/>
      <w:bookmarkEnd w:id="101"/>
    </w:p>
    <w:p w:rsidR="009943F5" w:rsidRPr="00D6763F" w:rsidRDefault="00DC1497" w:rsidP="00DC1497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1015C8">
        <w:rPr>
          <w:rFonts w:ascii="Times New Roman" w:hAnsi="Times New Roman" w:cs="Times New Roman"/>
          <w:sz w:val="24"/>
          <w:szCs w:val="24"/>
        </w:rPr>
        <w:t>Only admin can add new hotel</w:t>
      </w:r>
      <w:r>
        <w:rPr>
          <w:rFonts w:ascii="Times New Roman" w:hAnsi="Times New Roman" w:cs="Times New Roman"/>
        </w:rPr>
        <w:t>.</w:t>
      </w: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943F5" w:rsidRPr="00D6763F" w:rsidRDefault="009943F5" w:rsidP="00F12CE5">
      <w:pPr>
        <w:pStyle w:val="NoSpacing"/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DC1497" w:rsidRDefault="00DC1497" w:rsidP="006A2465">
      <w:pPr>
        <w:rPr>
          <w:rFonts w:ascii="Times New Roman" w:hAnsi="Times New Roman" w:cs="Times New Roman"/>
        </w:rPr>
      </w:pPr>
    </w:p>
    <w:p w:rsidR="009F5790" w:rsidRPr="00DC1497" w:rsidRDefault="009F5790" w:rsidP="006A2465">
      <w:pPr>
        <w:rPr>
          <w:rFonts w:ascii="Times New Roman" w:hAnsi="Times New Roman" w:cs="Times New Roman"/>
          <w:color w:val="ED771A" w:themeColor="accent2"/>
          <w:sz w:val="24"/>
          <w:szCs w:val="24"/>
        </w:rPr>
      </w:pPr>
      <w:r w:rsidRPr="00DC1497">
        <w:rPr>
          <w:rFonts w:ascii="Times New Roman" w:hAnsi="Times New Roman" w:cs="Times New Roman"/>
          <w:color w:val="ED771A" w:themeColor="accent2"/>
          <w:sz w:val="24"/>
          <w:szCs w:val="24"/>
        </w:rPr>
        <w:lastRenderedPageBreak/>
        <w:t>REVISION HISTORY OF THE WORK PRODUCT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  <w:r w:rsidRPr="00D6763F">
        <w:rPr>
          <w:rFonts w:ascii="Times New Roman" w:hAnsi="Times New Roman" w:cs="Times New Roman"/>
        </w:rPr>
        <w:t>&lt;to be maintained by projects&gt;</w:t>
      </w: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9F5790" w:rsidRPr="00D6763F" w:rsidRDefault="009F5790" w:rsidP="006A2465">
      <w:pPr>
        <w:rPr>
          <w:rFonts w:ascii="Times New Roman" w:hAnsi="Times New Roman" w:cs="Times New Roman"/>
        </w:rPr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D6763F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Approved By</w:t>
            </w:r>
          </w:p>
        </w:tc>
      </w:tr>
      <w:tr w:rsidR="009F5790" w:rsidRPr="00D6763F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  <w:tr w:rsidR="009F5790" w:rsidRPr="00D6763F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  <w:r w:rsidRPr="00D676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D6763F" w:rsidRDefault="009F5790" w:rsidP="006A2465">
            <w:pPr>
              <w:rPr>
                <w:rFonts w:ascii="Times New Roman" w:hAnsi="Times New Roman" w:cs="Times New Roman"/>
              </w:rPr>
            </w:pPr>
          </w:p>
        </w:tc>
      </w:tr>
    </w:tbl>
    <w:p w:rsidR="009F5790" w:rsidRPr="00D6763F" w:rsidRDefault="009F5790" w:rsidP="006A2465">
      <w:pPr>
        <w:rPr>
          <w:rFonts w:ascii="Times New Roman" w:hAnsi="Times New Roman" w:cs="Times New Roman"/>
        </w:rPr>
      </w:pPr>
    </w:p>
    <w:p w:rsidR="00DD3DC0" w:rsidRPr="00D6763F" w:rsidRDefault="00DD3DC0" w:rsidP="006A2465">
      <w:pPr>
        <w:rPr>
          <w:rFonts w:ascii="Times New Roman" w:hAnsi="Times New Roman" w:cs="Times New Roman"/>
        </w:rPr>
      </w:pPr>
    </w:p>
    <w:sectPr w:rsidR="00DD3DC0" w:rsidRPr="00D6763F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60" w:rsidRDefault="009D5C60" w:rsidP="006A2465">
      <w:r>
        <w:separator/>
      </w:r>
    </w:p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/>
    <w:p w:rsidR="009D5C60" w:rsidRDefault="009D5C60" w:rsidP="00BE63B6"/>
    <w:p w:rsidR="009D5C60" w:rsidRDefault="009D5C60" w:rsidP="00BE63B6"/>
    <w:p w:rsidR="009D5C60" w:rsidRDefault="009D5C60" w:rsidP="00DC1497"/>
  </w:endnote>
  <w:endnote w:type="continuationSeparator" w:id="0">
    <w:p w:rsidR="009D5C60" w:rsidRDefault="009D5C60" w:rsidP="006A2465">
      <w:r>
        <w:continuationSeparator/>
      </w:r>
    </w:p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/>
    <w:p w:rsidR="009D5C60" w:rsidRDefault="009D5C60" w:rsidP="00BE63B6"/>
    <w:p w:rsidR="009D5C60" w:rsidRDefault="009D5C60" w:rsidP="00BE63B6"/>
    <w:p w:rsidR="009D5C60" w:rsidRDefault="009D5C60" w:rsidP="00DC1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pPr>
      <w:pStyle w:val="Footer"/>
    </w:pP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1C69D3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C69D3" w:rsidRPr="00D318E1" w:rsidRDefault="001C69D3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015C8">
          <w:rPr>
            <w:b/>
            <w:noProof/>
            <w:lang w:val="fr-FR"/>
          </w:rPr>
          <w:t>7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015C8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60" w:rsidRDefault="009D5C60" w:rsidP="006A2465">
      <w:r>
        <w:separator/>
      </w:r>
    </w:p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/>
    <w:p w:rsidR="009D5C60" w:rsidRDefault="009D5C60" w:rsidP="00BE63B6"/>
    <w:p w:rsidR="009D5C60" w:rsidRDefault="009D5C60" w:rsidP="00BE63B6"/>
    <w:p w:rsidR="009D5C60" w:rsidRDefault="009D5C60" w:rsidP="00DC1497"/>
  </w:footnote>
  <w:footnote w:type="continuationSeparator" w:id="0">
    <w:p w:rsidR="009D5C60" w:rsidRDefault="009D5C60" w:rsidP="006A2465">
      <w:r>
        <w:continuationSeparator/>
      </w:r>
    </w:p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 w:rsidP="006A2465"/>
    <w:p w:rsidR="009D5C60" w:rsidRDefault="009D5C60"/>
    <w:p w:rsidR="009D5C60" w:rsidRDefault="009D5C60" w:rsidP="00BE63B6"/>
    <w:p w:rsidR="009D5C60" w:rsidRDefault="009D5C60" w:rsidP="00BE63B6"/>
    <w:p w:rsidR="009D5C60" w:rsidRDefault="009D5C60" w:rsidP="00DC14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9D5C60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Pr="003308F8" w:rsidRDefault="009D5C60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C69D3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69D3">
      <w:t>Use Case Specification</w:t>
    </w:r>
  </w:p>
  <w:p w:rsidR="001C69D3" w:rsidRDefault="001C69D3" w:rsidP="006A2465"/>
  <w:p w:rsidR="001C69D3" w:rsidRDefault="001C69D3" w:rsidP="006A2465"/>
  <w:p w:rsidR="001C69D3" w:rsidRDefault="001C69D3" w:rsidP="006A2465"/>
  <w:p w:rsidR="001C69D3" w:rsidRDefault="001C69D3" w:rsidP="006A2465"/>
  <w:p w:rsidR="001C69D3" w:rsidRDefault="001C69D3"/>
  <w:p w:rsidR="001C69D3" w:rsidRDefault="001C69D3" w:rsidP="00BE63B6"/>
  <w:p w:rsidR="001C69D3" w:rsidRDefault="001C69D3" w:rsidP="00BE63B6"/>
  <w:p w:rsidR="001C69D3" w:rsidRDefault="001C69D3" w:rsidP="00DC149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3" w:rsidRDefault="009D5C60" w:rsidP="006A24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2D1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16251C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76D76F1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18" w:hanging="180"/>
      </w:pPr>
    </w:lvl>
    <w:lvl w:ilvl="3" w:tentative="1">
      <w:start w:val="1"/>
      <w:numFmt w:val="decimal"/>
      <w:lvlText w:val="%4."/>
      <w:lvlJc w:val="left"/>
      <w:pPr>
        <w:ind w:left="3938" w:hanging="360"/>
      </w:pPr>
    </w:lvl>
    <w:lvl w:ilvl="4" w:tentative="1">
      <w:start w:val="1"/>
      <w:numFmt w:val="lowerLetter"/>
      <w:lvlText w:val="%5."/>
      <w:lvlJc w:val="left"/>
      <w:pPr>
        <w:ind w:left="4658" w:hanging="360"/>
      </w:pPr>
    </w:lvl>
    <w:lvl w:ilvl="5" w:tentative="1">
      <w:start w:val="1"/>
      <w:numFmt w:val="lowerRoman"/>
      <w:lvlText w:val="%6."/>
      <w:lvlJc w:val="right"/>
      <w:pPr>
        <w:ind w:left="5378" w:hanging="180"/>
      </w:pPr>
    </w:lvl>
    <w:lvl w:ilvl="6" w:tentative="1">
      <w:start w:val="1"/>
      <w:numFmt w:val="decimal"/>
      <w:lvlText w:val="%7."/>
      <w:lvlJc w:val="left"/>
      <w:pPr>
        <w:ind w:left="6098" w:hanging="360"/>
      </w:pPr>
    </w:lvl>
    <w:lvl w:ilvl="7" w:tentative="1">
      <w:start w:val="1"/>
      <w:numFmt w:val="lowerLetter"/>
      <w:lvlText w:val="%8."/>
      <w:lvlJc w:val="left"/>
      <w:pPr>
        <w:ind w:left="6818" w:hanging="360"/>
      </w:pPr>
    </w:lvl>
    <w:lvl w:ilvl="8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32270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34DF3"/>
    <w:multiLevelType w:val="hybridMultilevel"/>
    <w:tmpl w:val="C6427204"/>
    <w:lvl w:ilvl="0" w:tplc="90708A8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4CF75D8D"/>
    <w:multiLevelType w:val="hybridMultilevel"/>
    <w:tmpl w:val="D346A58A"/>
    <w:lvl w:ilvl="0" w:tplc="199A9F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2DF7655"/>
    <w:multiLevelType w:val="hybridMultilevel"/>
    <w:tmpl w:val="BC8A8DF6"/>
    <w:lvl w:ilvl="0" w:tplc="95463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8A56C6"/>
    <w:multiLevelType w:val="multilevel"/>
    <w:tmpl w:val="6B7E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45D1485"/>
    <w:multiLevelType w:val="hybridMultilevel"/>
    <w:tmpl w:val="D542EAFA"/>
    <w:lvl w:ilvl="0" w:tplc="F3E423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2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6"/>
  </w:num>
  <w:num w:numId="11">
    <w:abstractNumId w:val="22"/>
  </w:num>
  <w:num w:numId="12">
    <w:abstractNumId w:val="8"/>
  </w:num>
  <w:num w:numId="13">
    <w:abstractNumId w:val="13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9"/>
  </w:num>
  <w:num w:numId="19">
    <w:abstractNumId w:val="12"/>
  </w:num>
  <w:num w:numId="20">
    <w:abstractNumId w:val="18"/>
  </w:num>
  <w:num w:numId="21">
    <w:abstractNumId w:val="0"/>
  </w:num>
  <w:num w:numId="22">
    <w:abstractNumId w:val="5"/>
  </w:num>
  <w:num w:numId="23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65BEA"/>
    <w:rsid w:val="0007128F"/>
    <w:rsid w:val="0008331A"/>
    <w:rsid w:val="00096043"/>
    <w:rsid w:val="000C5717"/>
    <w:rsid w:val="000D4C6D"/>
    <w:rsid w:val="000D54FB"/>
    <w:rsid w:val="000E00E7"/>
    <w:rsid w:val="000E36DA"/>
    <w:rsid w:val="001015C8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C69D3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0D21"/>
    <w:rsid w:val="003721F8"/>
    <w:rsid w:val="00391FD3"/>
    <w:rsid w:val="00395294"/>
    <w:rsid w:val="003C3D96"/>
    <w:rsid w:val="003D6552"/>
    <w:rsid w:val="003F3124"/>
    <w:rsid w:val="00401E4E"/>
    <w:rsid w:val="004027C9"/>
    <w:rsid w:val="00412524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C705D"/>
    <w:rsid w:val="004D38A8"/>
    <w:rsid w:val="004D595C"/>
    <w:rsid w:val="004E7445"/>
    <w:rsid w:val="004F3ADD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70B93"/>
    <w:rsid w:val="006A2465"/>
    <w:rsid w:val="006A615C"/>
    <w:rsid w:val="006B0A33"/>
    <w:rsid w:val="006E0AEC"/>
    <w:rsid w:val="0070361B"/>
    <w:rsid w:val="00725476"/>
    <w:rsid w:val="00763779"/>
    <w:rsid w:val="00775844"/>
    <w:rsid w:val="00790A92"/>
    <w:rsid w:val="007A16C6"/>
    <w:rsid w:val="007A321A"/>
    <w:rsid w:val="007B4E6B"/>
    <w:rsid w:val="007C7699"/>
    <w:rsid w:val="007F1239"/>
    <w:rsid w:val="007F24F3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5A9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D5C6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07F6"/>
    <w:rsid w:val="00B6375A"/>
    <w:rsid w:val="00B67E7B"/>
    <w:rsid w:val="00B737AB"/>
    <w:rsid w:val="00B80750"/>
    <w:rsid w:val="00BD011C"/>
    <w:rsid w:val="00BD68A3"/>
    <w:rsid w:val="00BE1323"/>
    <w:rsid w:val="00BE63B6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763F"/>
    <w:rsid w:val="00D70BC1"/>
    <w:rsid w:val="00D85DB9"/>
    <w:rsid w:val="00DA3196"/>
    <w:rsid w:val="00DA34EE"/>
    <w:rsid w:val="00DB749B"/>
    <w:rsid w:val="00DC1497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748BE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  <w:rsid w:val="00FC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8A3BA-196E-46F0-9033-021804B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676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 New Roman" w:eastAsia="MS Mincho" w:hAnsi="Times New Roman" w:cs="Times New Roman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6763F"/>
    <w:rPr>
      <w:rFonts w:ascii="Times New Roman" w:eastAsia="MS Mincho" w:hAnsi="Times New Roman" w:cs="Times New Roman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A321A"/>
    <w:pPr>
      <w:keepNext/>
      <w:tabs>
        <w:tab w:val="clear" w:pos="9639"/>
      </w:tabs>
      <w:spacing w:before="240" w:after="60" w:line="240" w:lineRule="auto"/>
      <w:ind w:left="630" w:firstLine="438"/>
      <w:contextualSpacing w:val="0"/>
    </w:pPr>
    <w:rPr>
      <w:rFonts w:ascii="Times New Roman" w:eastAsia="Times New Roman" w:hAnsi="Times New Roman" w:cs="Times New Roman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EBAADD-11B7-466C-BD9C-48DB8DE9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197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7</cp:revision>
  <dcterms:created xsi:type="dcterms:W3CDTF">2017-09-26T11:59:00Z</dcterms:created>
  <dcterms:modified xsi:type="dcterms:W3CDTF">2018-10-22T09:41:00Z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