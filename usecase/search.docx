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  <w:r w:rsidRPr="00C3184A">
        <w:rPr>
          <w:rFonts w:ascii="Times New Roman" w:hAnsi="Times New Roman"/>
        </w:rPr>
        <w:t>Use Case Specification</w:t>
      </w: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155339" w:rsidP="00842DA0">
      <w:pPr>
        <w:rPr>
          <w:rFonts w:ascii="Times New Roman" w:hAnsi="Times New Roman" w:cs="Times New Roman"/>
          <w:lang w:val="en-GB" w:eastAsia="en-US"/>
        </w:rPr>
      </w:pPr>
      <w:r w:rsidRPr="00C3184A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C3184A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C3184A" w:rsidRDefault="007F24F3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PRJ_HotelManagement</w:t>
            </w:r>
            <w:r w:rsidR="0055539F" w:rsidRPr="00C3184A">
              <w:rPr>
                <w:rFonts w:ascii="Times New Roman" w:hAnsi="Times New Roman" w:cs="Times New Roman"/>
              </w:rPr>
              <w:t>_001</w:t>
            </w:r>
          </w:p>
        </w:tc>
      </w:tr>
      <w:tr w:rsidR="009F5790" w:rsidRPr="00C3184A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C3184A" w:rsidRDefault="007F24F3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Hotel Management</w:t>
            </w: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C3184A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Date of Preparation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C3184A" w:rsidRDefault="007F24F3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C3184A" w:rsidRDefault="00235DCF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 </w:t>
            </w:r>
            <w:r w:rsidR="007F24F3" w:rsidRPr="00C3184A">
              <w:rPr>
                <w:rFonts w:ascii="Times New Roman" w:hAnsi="Times New Roman" w:cs="Times New Roman"/>
              </w:rPr>
              <w:t>20/10/2018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Date of Review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C3184A" w:rsidRDefault="0055539F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Date of Approval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C3184A" w:rsidRDefault="0055539F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C3184A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Ve</w:t>
            </w:r>
            <w:r w:rsidR="00E95A04" w:rsidRPr="00C3184A">
              <w:rPr>
                <w:rFonts w:ascii="Times New Roman" w:hAnsi="Times New Roman" w:cs="Times New Roman"/>
              </w:rPr>
              <w:t>rsion Number of the template:</w:t>
            </w:r>
          </w:p>
        </w:tc>
      </w:tr>
      <w:tr w:rsidR="009F5790" w:rsidRPr="00C3184A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vanish/>
              </w:rPr>
            </w:pPr>
            <w:r w:rsidRPr="00C3184A">
              <w:rPr>
                <w:rFonts w:ascii="Times New Roman" w:hAnsi="Times New Roman" w:cs="Times New Roman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C3184A" w:rsidRDefault="00471E0F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 </w:t>
            </w: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br w:type="page"/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C3184A" w:rsidTr="00B33715">
        <w:tc>
          <w:tcPr>
            <w:tcW w:w="2808" w:type="dxa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 xml:space="preserve">Agreement on Assumptions 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c>
          <w:tcPr>
            <w:tcW w:w="2808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Sign Off</w:t>
            </w:r>
          </w:p>
        </w:tc>
        <w:tc>
          <w:tcPr>
            <w:tcW w:w="162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&lt;&lt;Signature&gt;&gt;</w:t>
            </w:r>
          </w:p>
        </w:tc>
        <w:tc>
          <w:tcPr>
            <w:tcW w:w="54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Disclaimer: 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C3184A">
        <w:rPr>
          <w:rFonts w:ascii="Times New Roman" w:hAnsi="Times New Roman" w:cs="Times New Roman"/>
        </w:rPr>
        <w:br w:type="page"/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lastRenderedPageBreak/>
        <w:t>TABLE OF CONTENTS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FC26DA" w:rsidP="00842DA0">
      <w:pPr>
        <w:pStyle w:val="TOC1"/>
        <w:rPr>
          <w:rFonts w:ascii="Times New Roman" w:hAnsi="Times New Roman" w:cs="Times New Roman"/>
          <w:b/>
          <w:bCs/>
          <w:iCs/>
        </w:rPr>
      </w:pPr>
      <w:r w:rsidRPr="00C3184A">
        <w:rPr>
          <w:rFonts w:ascii="Times New Roman" w:hAnsi="Times New Roman" w:cs="Times New Roman"/>
        </w:rPr>
        <w:fldChar w:fldCharType="begin"/>
      </w:r>
      <w:r w:rsidR="009F5790" w:rsidRPr="00C3184A">
        <w:rPr>
          <w:rFonts w:ascii="Times New Roman" w:hAnsi="Times New Roman" w:cs="Times New Roman"/>
        </w:rPr>
        <w:instrText xml:space="preserve"> TOC \o "1-3" \f \h \z \u </w:instrText>
      </w:r>
      <w:r w:rsidRPr="00C3184A">
        <w:rPr>
          <w:rFonts w:ascii="Times New Roman" w:hAnsi="Times New Roman" w:cs="Times New Roman"/>
        </w:rPr>
        <w:fldChar w:fldCharType="separate"/>
      </w:r>
      <w:hyperlink w:anchor="_Toc302030199" w:history="1">
        <w:r w:rsidR="009F5790" w:rsidRPr="00C3184A">
          <w:rPr>
            <w:rStyle w:val="Hyperlink"/>
            <w:rFonts w:ascii="Times New Roman" w:hAnsi="Times New Roman" w:cs="Times New Roman"/>
          </w:rPr>
          <w:t>1.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Use Case Name: &lt;&lt;Use Case Name&gt;&gt;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_Toc302030199 \h </w:instrText>
        </w:r>
        <w:r w:rsidRPr="00C3184A">
          <w:rPr>
            <w:rFonts w:ascii="Times New Roman" w:hAnsi="Times New Roman" w:cs="Times New Roman"/>
            <w:webHidden/>
          </w:rPr>
        </w:r>
        <w:r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4</w:t>
        </w:r>
        <w:r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0" w:history="1">
        <w:r w:rsidR="009F5790" w:rsidRPr="00C3184A">
          <w:rPr>
            <w:rStyle w:val="Hyperlink"/>
            <w:rFonts w:ascii="Times New Roman" w:hAnsi="Times New Roman" w:cs="Times New Roman"/>
          </w:rPr>
          <w:t>2.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Actor(s)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_Toc302030200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4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1" w:history="1">
        <w:r w:rsidR="009F5790" w:rsidRPr="00C3184A">
          <w:rPr>
            <w:rStyle w:val="Hyperlink"/>
            <w:rFonts w:ascii="Times New Roman" w:hAnsi="Times New Roman" w:cs="Times New Roman"/>
          </w:rPr>
          <w:t>3.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Preconditions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_Toc302030201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4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2" w:history="1">
        <w:r w:rsidR="009F5790" w:rsidRPr="00C3184A">
          <w:rPr>
            <w:rStyle w:val="Hyperlink"/>
            <w:rFonts w:ascii="Times New Roman" w:hAnsi="Times New Roman" w:cs="Times New Roman"/>
          </w:rPr>
          <w:t>4.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Flow of Events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_Toc302030202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4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2"/>
        <w:rPr>
          <w:rFonts w:ascii="Times New Roman" w:hAnsi="Times New Roman" w:cs="Times New Roman"/>
          <w:bCs/>
        </w:rPr>
      </w:pPr>
      <w:hyperlink w:anchor="_Toc302030203" w:history="1">
        <w:r w:rsidR="009F5790" w:rsidRPr="00C3184A">
          <w:rPr>
            <w:rStyle w:val="Hyperlink"/>
            <w:rFonts w:ascii="Times New Roman" w:hAnsi="Times New Roman" w:cs="Times New Roman"/>
          </w:rPr>
          <w:t>4.1  Basic Flow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_Toc302030203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4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2"/>
        <w:rPr>
          <w:rFonts w:ascii="Times New Roman" w:hAnsi="Times New Roman" w:cs="Times New Roman"/>
          <w:bCs/>
        </w:rPr>
      </w:pPr>
      <w:hyperlink w:anchor="_Toc302030204" w:history="1">
        <w:r w:rsidR="009F5790" w:rsidRPr="00C3184A">
          <w:rPr>
            <w:rStyle w:val="Hyperlink"/>
            <w:rFonts w:ascii="Times New Roman" w:hAnsi="Times New Roman" w:cs="Times New Roman"/>
          </w:rPr>
          <w:t>4.2</w:t>
        </w:r>
        <w:r w:rsidR="009F5790" w:rsidRPr="00C3184A">
          <w:rPr>
            <w:rFonts w:ascii="Times New Roman" w:hAnsi="Times New Roman" w:cs="Times New Roman"/>
            <w:b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Alternative Flows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_Toc302030204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5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2"/>
        <w:rPr>
          <w:rFonts w:ascii="Times New Roman" w:hAnsi="Times New Roman" w:cs="Times New Roman"/>
          <w:bCs/>
        </w:rPr>
      </w:pPr>
      <w:hyperlink w:anchor="_Toc302030205" w:history="1">
        <w:r w:rsidR="009F5790" w:rsidRPr="00C3184A">
          <w:rPr>
            <w:rStyle w:val="Hyperlink"/>
            <w:rFonts w:ascii="Times New Roman" w:hAnsi="Times New Roman" w:cs="Times New Roman"/>
          </w:rPr>
          <w:t>4.2.1</w:t>
        </w:r>
        <w:r w:rsidR="009F5790" w:rsidRPr="00C3184A">
          <w:rPr>
            <w:rFonts w:ascii="Times New Roman" w:hAnsi="Times New Roman" w:cs="Times New Roman"/>
            <w:b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Alternate Flow 1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_Toc302030205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5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2"/>
        <w:rPr>
          <w:rFonts w:ascii="Times New Roman" w:hAnsi="Times New Roman" w:cs="Times New Roman"/>
          <w:bCs/>
        </w:rPr>
      </w:pPr>
      <w:hyperlink w:anchor="_Toc302030206" w:history="1">
        <w:r w:rsidR="009F5790" w:rsidRPr="00C3184A">
          <w:rPr>
            <w:rStyle w:val="Hyperlink"/>
            <w:rFonts w:ascii="Times New Roman" w:hAnsi="Times New Roman" w:cs="Times New Roman"/>
          </w:rPr>
          <w:t>4.3</w:t>
        </w:r>
        <w:r w:rsidR="009F5790" w:rsidRPr="00C3184A">
          <w:rPr>
            <w:rFonts w:ascii="Times New Roman" w:hAnsi="Times New Roman" w:cs="Times New Roman"/>
            <w:b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Sub Flows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_Toc302030206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6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  <w:r w:rsidR="0017477B" w:rsidRPr="00C3184A">
        <w:rPr>
          <w:rFonts w:ascii="Times New Roman" w:hAnsi="Times New Roman" w:cs="Times New Roman"/>
        </w:rPr>
        <w:tab/>
      </w:r>
    </w:p>
    <w:p w:rsidR="009F5790" w:rsidRPr="00C3184A" w:rsidRDefault="008E5A46" w:rsidP="00842DA0">
      <w:pPr>
        <w:pStyle w:val="TOC2"/>
        <w:rPr>
          <w:rFonts w:ascii="Times New Roman" w:hAnsi="Times New Roman" w:cs="Times New Roman"/>
          <w:bCs/>
        </w:rPr>
      </w:pPr>
      <w:hyperlink w:anchor="_Toc302030207" w:history="1">
        <w:r w:rsidR="009F5790" w:rsidRPr="00C3184A">
          <w:rPr>
            <w:rStyle w:val="Hyperlink"/>
            <w:rFonts w:ascii="Times New Roman" w:hAnsi="Times New Roman" w:cs="Times New Roman"/>
          </w:rPr>
          <w:t>4.3.1</w:t>
        </w:r>
        <w:r w:rsidR="009F5790" w:rsidRPr="00C3184A">
          <w:rPr>
            <w:rFonts w:ascii="Times New Roman" w:hAnsi="Times New Roman" w:cs="Times New Roman"/>
            <w:b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Sub Flow 1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_Toc302030207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6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8" w:history="1">
        <w:r w:rsidR="009F5790" w:rsidRPr="00C3184A">
          <w:rPr>
            <w:rStyle w:val="Hyperlink"/>
            <w:rFonts w:ascii="Times New Roman" w:hAnsi="Times New Roman" w:cs="Times New Roman"/>
          </w:rPr>
          <w:t>5.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Post Conditions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_Toc302030208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6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9" w:history="1">
        <w:r w:rsidR="009F5790" w:rsidRPr="00C3184A">
          <w:rPr>
            <w:rStyle w:val="Hyperlink"/>
            <w:rFonts w:ascii="Times New Roman" w:hAnsi="Times New Roman" w:cs="Times New Roman"/>
          </w:rPr>
          <w:t>6.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Special Requirements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_Toc302030209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7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0" w:history="1">
        <w:r w:rsidR="009F5790" w:rsidRPr="00C3184A">
          <w:rPr>
            <w:rStyle w:val="Hyperlink"/>
            <w:rFonts w:ascii="Times New Roman" w:hAnsi="Times New Roman" w:cs="Times New Roman"/>
          </w:rPr>
          <w:t>7.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Extension Points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_Toc302030210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7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2"/>
        <w:rPr>
          <w:rFonts w:ascii="Times New Roman" w:hAnsi="Times New Roman" w:cs="Times New Roman"/>
          <w:bCs/>
        </w:rPr>
      </w:pPr>
      <w:hyperlink w:anchor="_Toc302030211" w:history="1">
        <w:r w:rsidR="009F5790" w:rsidRPr="00C3184A">
          <w:rPr>
            <w:rStyle w:val="Hyperlink"/>
            <w:rFonts w:ascii="Times New Roman" w:hAnsi="Times New Roman" w:cs="Times New Roman"/>
          </w:rPr>
          <w:t>&lt;Name of extension point&gt;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_Toc302030211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7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2" w:history="1">
        <w:r w:rsidR="009F5790" w:rsidRPr="00C3184A">
          <w:rPr>
            <w:rStyle w:val="Hyperlink"/>
            <w:rFonts w:ascii="Times New Roman" w:hAnsi="Times New Roman" w:cs="Times New Roman"/>
          </w:rPr>
          <w:t>8.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Business Rules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_Toc302030212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7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3" w:history="1">
        <w:r w:rsidR="009F5790" w:rsidRPr="00C3184A">
          <w:rPr>
            <w:rStyle w:val="Hyperlink"/>
            <w:rFonts w:ascii="Times New Roman" w:hAnsi="Times New Roman" w:cs="Times New Roman"/>
          </w:rPr>
          <w:t>9.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Diagrams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_Toc302030213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8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2"/>
        <w:rPr>
          <w:rFonts w:ascii="Times New Roman" w:hAnsi="Times New Roman" w:cs="Times New Roman"/>
          <w:bCs/>
        </w:rPr>
      </w:pPr>
      <w:hyperlink w:anchor="_Toc302030214" w:history="1">
        <w:r w:rsidR="009F5790" w:rsidRPr="00C3184A">
          <w:rPr>
            <w:rStyle w:val="Hyperlink"/>
            <w:rFonts w:ascii="Times New Roman" w:hAnsi="Times New Roman" w:cs="Times New Roman"/>
          </w:rPr>
          <w:t>Use Case Diagram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_Toc302030214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8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2"/>
        <w:rPr>
          <w:rFonts w:ascii="Times New Roman" w:hAnsi="Times New Roman" w:cs="Times New Roman"/>
          <w:bCs/>
        </w:rPr>
      </w:pPr>
      <w:hyperlink w:anchor="_Toc302030215" w:history="1">
        <w:r w:rsidR="009F5790" w:rsidRPr="00C3184A">
          <w:rPr>
            <w:rStyle w:val="Hyperlink"/>
            <w:rFonts w:ascii="Times New Roman" w:hAnsi="Times New Roman" w:cs="Times New Roman"/>
          </w:rPr>
          <w:t>Activity Diagram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_Toc302030215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9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6" w:history="1">
        <w:r w:rsidR="009F5790" w:rsidRPr="00C3184A">
          <w:rPr>
            <w:rStyle w:val="Hyperlink"/>
            <w:rFonts w:ascii="Times New Roman" w:hAnsi="Times New Roman" w:cs="Times New Roman"/>
          </w:rPr>
          <w:t>10.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Scenarios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_Toc302030216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10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2"/>
        <w:rPr>
          <w:rFonts w:ascii="Times New Roman" w:hAnsi="Times New Roman" w:cs="Times New Roman"/>
          <w:bCs/>
        </w:rPr>
      </w:pPr>
      <w:hyperlink w:anchor="_Toc302030217" w:history="1">
        <w:r w:rsidR="009F5790" w:rsidRPr="00C3184A">
          <w:rPr>
            <w:rStyle w:val="Hyperlink"/>
            <w:rFonts w:ascii="Times New Roman" w:hAnsi="Times New Roman" w:cs="Times New Roman"/>
          </w:rPr>
          <w:t>Success Scenarios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_Toc302030217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10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2"/>
        <w:rPr>
          <w:rFonts w:ascii="Times New Roman" w:hAnsi="Times New Roman" w:cs="Times New Roman"/>
          <w:bCs/>
        </w:rPr>
      </w:pPr>
      <w:hyperlink w:anchor="_Toc302030218" w:history="1">
        <w:r w:rsidR="009F5790" w:rsidRPr="00C3184A">
          <w:rPr>
            <w:rStyle w:val="Hyperlink"/>
            <w:rFonts w:ascii="Times New Roman" w:hAnsi="Times New Roman" w:cs="Times New Roman"/>
          </w:rPr>
          <w:t>Failure Scenarios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_Toc302030218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10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9" w:history="1">
        <w:r w:rsidR="009F5790" w:rsidRPr="00C3184A">
          <w:rPr>
            <w:rStyle w:val="Hyperlink"/>
            <w:rFonts w:ascii="Times New Roman" w:hAnsi="Times New Roman" w:cs="Times New Roman"/>
          </w:rPr>
          <w:t>11.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Issues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_Toc302030219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10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0" w:history="1">
        <w:r w:rsidR="009F5790" w:rsidRPr="00C3184A">
          <w:rPr>
            <w:rStyle w:val="Hyperlink"/>
            <w:rFonts w:ascii="Times New Roman" w:hAnsi="Times New Roman" w:cs="Times New Roman"/>
          </w:rPr>
          <w:t>12.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UI Specifications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_Toc302030220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10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1" w:history="1">
        <w:r w:rsidR="009F5790" w:rsidRPr="00C3184A">
          <w:rPr>
            <w:rStyle w:val="Hyperlink"/>
            <w:rFonts w:ascii="Times New Roman" w:hAnsi="Times New Roman" w:cs="Times New Roman"/>
          </w:rPr>
          <w:t>13.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Inter System Dependencies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_Toc302030221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11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2" w:history="1">
        <w:r w:rsidR="009F5790" w:rsidRPr="00C3184A">
          <w:rPr>
            <w:rStyle w:val="Hyperlink"/>
            <w:rFonts w:ascii="Times New Roman" w:hAnsi="Times New Roman" w:cs="Times New Roman"/>
          </w:rPr>
          <w:t>14.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Integration with an already existing System of the &lt;&lt;Customer&gt;&gt;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_Toc302030222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11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8E5A46" w:rsidP="00842DA0">
      <w:pPr>
        <w:pStyle w:val="TOC1"/>
        <w:rPr>
          <w:rStyle w:val="Hyperlink"/>
          <w:rFonts w:ascii="Times New Roman" w:hAnsi="Times New Roman" w:cs="Times New Roman"/>
        </w:rPr>
      </w:pPr>
      <w:hyperlink w:anchor="_Toc302030223" w:history="1">
        <w:r w:rsidR="009F5790" w:rsidRPr="00C3184A">
          <w:rPr>
            <w:rStyle w:val="Hyperlink"/>
            <w:rFonts w:ascii="Times New Roman" w:hAnsi="Times New Roman" w:cs="Times New Roman"/>
          </w:rPr>
          <w:t>15.</w:t>
        </w:r>
        <w:r w:rsidR="009F5790" w:rsidRPr="00C3184A">
          <w:rPr>
            <w:rFonts w:ascii="Times New Roman" w:hAnsi="Times New Roman" w:cs="Times New Roman"/>
            <w:b/>
            <w:bCs/>
            <w:iCs/>
          </w:rPr>
          <w:tab/>
        </w:r>
        <w:r w:rsidR="009F5790" w:rsidRPr="00C3184A">
          <w:rPr>
            <w:rStyle w:val="Hyperlink"/>
            <w:rFonts w:ascii="Times New Roman" w:hAnsi="Times New Roman" w:cs="Times New Roman"/>
          </w:rPr>
          <w:t>Assumptions</w:t>
        </w:r>
        <w:r w:rsidR="009F5790" w:rsidRPr="00C3184A">
          <w:rPr>
            <w:rFonts w:ascii="Times New Roman" w:hAnsi="Times New Roman" w:cs="Times New Roman"/>
            <w:webHidden/>
          </w:rPr>
          <w:tab/>
        </w:r>
        <w:r w:rsidR="00FC26DA" w:rsidRPr="00C3184A">
          <w:rPr>
            <w:rFonts w:ascii="Times New Roman" w:hAnsi="Times New Roman" w:cs="Times New Roman"/>
            <w:webHidden/>
          </w:rPr>
          <w:fldChar w:fldCharType="begin"/>
        </w:r>
        <w:r w:rsidR="009F5790" w:rsidRPr="00C3184A">
          <w:rPr>
            <w:rFonts w:ascii="Times New Roman" w:hAnsi="Times New Roman" w:cs="Times New Roman"/>
            <w:webHidden/>
          </w:rPr>
          <w:instrText xml:space="preserve"> PAGEREF _Toc302030223 \h </w:instrText>
        </w:r>
        <w:r w:rsidR="00FC26DA" w:rsidRPr="00C3184A">
          <w:rPr>
            <w:rFonts w:ascii="Times New Roman" w:hAnsi="Times New Roman" w:cs="Times New Roman"/>
            <w:webHidden/>
          </w:rPr>
        </w:r>
        <w:r w:rsidR="00FC26DA" w:rsidRPr="00C3184A">
          <w:rPr>
            <w:rFonts w:ascii="Times New Roman" w:hAnsi="Times New Roman" w:cs="Times New Roman"/>
            <w:webHidden/>
          </w:rPr>
          <w:fldChar w:fldCharType="separate"/>
        </w:r>
        <w:r w:rsidR="009F5790" w:rsidRPr="00C3184A">
          <w:rPr>
            <w:rFonts w:ascii="Times New Roman" w:hAnsi="Times New Roman" w:cs="Times New Roman"/>
            <w:webHidden/>
          </w:rPr>
          <w:t>11</w:t>
        </w:r>
        <w:r w:rsidR="00FC26DA" w:rsidRPr="00C3184A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REVISION HISTORY OF THE WORK PRODUCT…………………………….. .. 12</w:t>
      </w:r>
    </w:p>
    <w:p w:rsidR="009F5790" w:rsidRPr="00C3184A" w:rsidRDefault="00FC26DA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fldChar w:fldCharType="end"/>
      </w:r>
    </w:p>
    <w:p w:rsidR="009F5790" w:rsidRPr="00C3184A" w:rsidRDefault="009F5790" w:rsidP="00842DA0">
      <w:pPr>
        <w:pStyle w:val="StyleHeading1H1Mainheading1Heading1Heading10Head1h1Sec"/>
      </w:pPr>
      <w:bookmarkStart w:id="0" w:name="_Toc144299909"/>
      <w:bookmarkStart w:id="1" w:name="_Toc145124997"/>
      <w:bookmarkStart w:id="2" w:name="_Toc165439502"/>
      <w:bookmarkStart w:id="3" w:name="_Toc186019611"/>
      <w:bookmarkStart w:id="4" w:name="_Toc302030199"/>
      <w:r w:rsidRPr="00C3184A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7F24F3" w:rsidRPr="00C3184A">
        <w:t>Hotel Management system</w:t>
      </w:r>
    </w:p>
    <w:p w:rsidR="009F5790" w:rsidRPr="00C3184A" w:rsidRDefault="009F5790" w:rsidP="00842DA0">
      <w:pPr>
        <w:pStyle w:val="BodyText"/>
        <w:rPr>
          <w:rFonts w:ascii="Times New Roman" w:hAnsi="Times New Roman"/>
        </w:rPr>
      </w:pPr>
      <w:r w:rsidRPr="00C3184A">
        <w:rPr>
          <w:rFonts w:ascii="Times New Roman" w:hAnsi="Times New Roman"/>
          <w:b/>
        </w:rPr>
        <w:t>Use Case ID:</w:t>
      </w:r>
      <w:r w:rsidR="007F24F3" w:rsidRPr="00C3184A">
        <w:rPr>
          <w:rFonts w:ascii="Times New Roman" w:hAnsi="Times New Roman"/>
        </w:rPr>
        <w:t>HotelManagement</w:t>
      </w:r>
      <w:r w:rsidR="004D595C" w:rsidRPr="00C3184A">
        <w:rPr>
          <w:rFonts w:ascii="Times New Roman" w:hAnsi="Times New Roman"/>
        </w:rPr>
        <w:t>1.0</w:t>
      </w:r>
    </w:p>
    <w:p w:rsidR="009F5790" w:rsidRPr="00C3184A" w:rsidRDefault="009F5790" w:rsidP="00842DA0">
      <w:pPr>
        <w:pStyle w:val="BodyText"/>
        <w:rPr>
          <w:rFonts w:ascii="Times New Roman" w:hAnsi="Times New Roman"/>
        </w:rPr>
      </w:pPr>
    </w:p>
    <w:p w:rsidR="009F5790" w:rsidRPr="00C3184A" w:rsidRDefault="00E748BE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  <w:b/>
        </w:rPr>
        <w:t xml:space="preserve">            </w:t>
      </w:r>
      <w:r w:rsidR="009F5790" w:rsidRPr="00C3184A">
        <w:rPr>
          <w:rFonts w:ascii="Times New Roman" w:hAnsi="Times New Roman" w:cs="Times New Roman"/>
          <w:b/>
        </w:rPr>
        <w:t>Brief Description:</w:t>
      </w:r>
      <w:r w:rsidR="007F24F3" w:rsidRPr="00C3184A">
        <w:rPr>
          <w:rFonts w:ascii="Times New Roman" w:hAnsi="Times New Roman" w:cs="Times New Roman"/>
        </w:rPr>
        <w:t>This us</w:t>
      </w:r>
      <w:r w:rsidR="002F235A" w:rsidRPr="00C3184A">
        <w:rPr>
          <w:rFonts w:ascii="Times New Roman" w:hAnsi="Times New Roman" w:cs="Times New Roman"/>
        </w:rPr>
        <w:t xml:space="preserve">ecase describes about the </w:t>
      </w:r>
      <w:r w:rsidR="00664B19" w:rsidRPr="00C3184A">
        <w:rPr>
          <w:rFonts w:ascii="Times New Roman" w:hAnsi="Times New Roman" w:cs="Times New Roman"/>
        </w:rPr>
        <w:t>searching of the hotel rooms details by city.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65A9B" w:rsidP="00842DA0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C3184A">
        <w:t xml:space="preserve">2. </w:t>
      </w:r>
      <w:r w:rsidR="009F5790" w:rsidRPr="00C3184A">
        <w:t>Actor(s)</w:t>
      </w:r>
      <w:bookmarkEnd w:id="5"/>
      <w:bookmarkEnd w:id="6"/>
      <w:bookmarkEnd w:id="7"/>
      <w:bookmarkEnd w:id="8"/>
      <w:bookmarkEnd w:id="9"/>
    </w:p>
    <w:p w:rsidR="0007128F" w:rsidRPr="00C3184A" w:rsidRDefault="00E748BE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              </w:t>
      </w:r>
      <w:r w:rsidR="004D595C" w:rsidRPr="00C3184A">
        <w:rPr>
          <w:rFonts w:ascii="Times New Roman" w:hAnsi="Times New Roman" w:cs="Times New Roman"/>
        </w:rPr>
        <w:t>1.</w:t>
      </w:r>
      <w:r w:rsidR="00664B19" w:rsidRPr="00C3184A">
        <w:rPr>
          <w:rFonts w:ascii="Times New Roman" w:hAnsi="Times New Roman" w:cs="Times New Roman"/>
        </w:rPr>
        <w:t xml:space="preserve"> Customer</w:t>
      </w:r>
    </w:p>
    <w:p w:rsidR="00664B19" w:rsidRPr="00C3184A" w:rsidRDefault="00664B19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              2. Employee</w:t>
      </w:r>
    </w:p>
    <w:p w:rsidR="00664B19" w:rsidRPr="00C3184A" w:rsidRDefault="00664B19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              3. Admin</w:t>
      </w:r>
    </w:p>
    <w:p w:rsidR="0007128F" w:rsidRPr="00C3184A" w:rsidRDefault="004D595C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              </w:t>
      </w:r>
      <w:r w:rsidR="00664B19" w:rsidRPr="00C3184A">
        <w:rPr>
          <w:rFonts w:ascii="Times New Roman" w:hAnsi="Times New Roman" w:cs="Times New Roman"/>
        </w:rPr>
        <w:t>3</w:t>
      </w:r>
      <w:r w:rsidRPr="00C3184A">
        <w:rPr>
          <w:rFonts w:ascii="Times New Roman" w:hAnsi="Times New Roman" w:cs="Times New Roman"/>
        </w:rPr>
        <w:t>.</w:t>
      </w:r>
      <w:r w:rsidR="007F24F3" w:rsidRPr="00C3184A">
        <w:rPr>
          <w:rFonts w:ascii="Times New Roman" w:hAnsi="Times New Roman" w:cs="Times New Roman"/>
        </w:rPr>
        <w:t xml:space="preserve"> Hotel Management System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7F24F3" w:rsidRPr="00C3184A" w:rsidRDefault="009F5790" w:rsidP="00842DA0">
      <w:pPr>
        <w:pStyle w:val="StyleHeading1H1Mainheading1Heading1Heading10Head1h1Sec"/>
        <w:numPr>
          <w:ilvl w:val="0"/>
          <w:numId w:val="19"/>
        </w:numPr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C3184A">
        <w:t>Precondition</w:t>
      </w:r>
      <w:bookmarkEnd w:id="10"/>
      <w:bookmarkEnd w:id="11"/>
      <w:bookmarkEnd w:id="12"/>
      <w:bookmarkEnd w:id="13"/>
      <w:bookmarkEnd w:id="14"/>
      <w:r w:rsidR="007F24F3" w:rsidRPr="00C3184A">
        <w:t>s</w:t>
      </w:r>
    </w:p>
    <w:p w:rsidR="007F24F3" w:rsidRPr="00C3184A" w:rsidRDefault="007F24F3" w:rsidP="00842D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The </w:t>
      </w:r>
      <w:r w:rsidR="00664B19" w:rsidRPr="00C3184A">
        <w:rPr>
          <w:rFonts w:ascii="Times New Roman" w:hAnsi="Times New Roman" w:cs="Times New Roman"/>
        </w:rPr>
        <w:t>user</w:t>
      </w:r>
      <w:r w:rsidRPr="00C3184A">
        <w:rPr>
          <w:rFonts w:ascii="Times New Roman" w:hAnsi="Times New Roman" w:cs="Times New Roman"/>
        </w:rPr>
        <w:t xml:space="preserve"> has successfully login into the site </w:t>
      </w:r>
      <w:hyperlink r:id="rId11" w:history="1">
        <w:r w:rsidRPr="00C3184A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Pr="00C3184A">
        <w:rPr>
          <w:rFonts w:ascii="Times New Roman" w:hAnsi="Times New Roman" w:cs="Times New Roman"/>
        </w:rPr>
        <w:t>.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65A9B" w:rsidP="00842DA0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C3184A">
        <w:t xml:space="preserve">4. </w:t>
      </w:r>
      <w:r w:rsidR="009F5790" w:rsidRPr="00C3184A">
        <w:t>Flow of Events</w:t>
      </w:r>
      <w:bookmarkEnd w:id="15"/>
      <w:bookmarkEnd w:id="16"/>
      <w:bookmarkEnd w:id="17"/>
      <w:bookmarkEnd w:id="18"/>
      <w:bookmarkEnd w:id="19"/>
    </w:p>
    <w:p w:rsidR="00513662" w:rsidRPr="00C3184A" w:rsidRDefault="009F5790" w:rsidP="00842DA0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C3184A">
        <w:t>4.1  Basic Flow</w:t>
      </w:r>
      <w:bookmarkEnd w:id="20"/>
      <w:bookmarkEnd w:id="21"/>
      <w:bookmarkEnd w:id="22"/>
      <w:bookmarkEnd w:id="23"/>
      <w:bookmarkEnd w:id="24"/>
      <w:bookmarkEnd w:id="25"/>
    </w:p>
    <w:p w:rsidR="00E748BE" w:rsidRPr="00C3184A" w:rsidRDefault="00E748BE" w:rsidP="00842DA0">
      <w:pPr>
        <w:pStyle w:val="Footer"/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                     </w:t>
      </w:r>
      <w:r w:rsidR="009F5790" w:rsidRPr="00C3184A">
        <w:rPr>
          <w:rFonts w:ascii="Times New Roman" w:hAnsi="Times New Roman" w:cs="Times New Roman"/>
        </w:rPr>
        <w:t xml:space="preserve">Name: </w:t>
      </w:r>
      <w:r w:rsidR="00D6763F" w:rsidRPr="00C3184A">
        <w:rPr>
          <w:rFonts w:ascii="Times New Roman" w:hAnsi="Times New Roman" w:cs="Times New Roman"/>
        </w:rPr>
        <w:t xml:space="preserve"> Sucessfully </w:t>
      </w:r>
      <w:r w:rsidR="00664B19" w:rsidRPr="00C3184A">
        <w:rPr>
          <w:rFonts w:ascii="Times New Roman" w:hAnsi="Times New Roman" w:cs="Times New Roman"/>
        </w:rPr>
        <w:t xml:space="preserve">search </w:t>
      </w:r>
      <w:r w:rsidR="002F235A" w:rsidRPr="00C3184A">
        <w:rPr>
          <w:rFonts w:ascii="Times New Roman" w:hAnsi="Times New Roman" w:cs="Times New Roman"/>
        </w:rPr>
        <w:t xml:space="preserve">of </w:t>
      </w:r>
      <w:r w:rsidR="007F24F3" w:rsidRPr="00C3184A">
        <w:rPr>
          <w:rFonts w:ascii="Times New Roman" w:hAnsi="Times New Roman" w:cs="Times New Roman"/>
        </w:rPr>
        <w:t xml:space="preserve"> Hotel</w:t>
      </w:r>
      <w:r w:rsidR="00664B19" w:rsidRPr="00C3184A">
        <w:rPr>
          <w:rFonts w:ascii="Times New Roman" w:hAnsi="Times New Roman" w:cs="Times New Roman"/>
        </w:rPr>
        <w:t xml:space="preserve"> rooms.</w:t>
      </w:r>
    </w:p>
    <w:p w:rsidR="00664B19" w:rsidRPr="00C3184A" w:rsidRDefault="00664B19" w:rsidP="00842DA0">
      <w:pPr>
        <w:pStyle w:val="Footer"/>
        <w:rPr>
          <w:rFonts w:ascii="Times New Roman" w:hAnsi="Times New Roman" w:cs="Times New Roman"/>
        </w:rPr>
      </w:pPr>
    </w:p>
    <w:p w:rsidR="00664B19" w:rsidRPr="00C3184A" w:rsidRDefault="00664B19" w:rsidP="00842DA0">
      <w:pPr>
        <w:pStyle w:val="Footer"/>
        <w:numPr>
          <w:ilvl w:val="0"/>
          <w:numId w:val="24"/>
        </w:num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User select city.</w:t>
      </w:r>
    </w:p>
    <w:p w:rsidR="00664B19" w:rsidRPr="00C3184A" w:rsidRDefault="00664B19" w:rsidP="00842DA0">
      <w:pPr>
        <w:pStyle w:val="Footer"/>
        <w:numPr>
          <w:ilvl w:val="0"/>
          <w:numId w:val="24"/>
        </w:num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User selects Arrival date.</w:t>
      </w:r>
    </w:p>
    <w:p w:rsidR="00664B19" w:rsidRPr="00C3184A" w:rsidRDefault="00664B19" w:rsidP="00842DA0">
      <w:pPr>
        <w:pStyle w:val="Footer"/>
        <w:numPr>
          <w:ilvl w:val="0"/>
          <w:numId w:val="24"/>
        </w:num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User selects Departure date.</w:t>
      </w:r>
    </w:p>
    <w:p w:rsidR="00664B19" w:rsidRPr="00C3184A" w:rsidRDefault="00664B19" w:rsidP="00842DA0">
      <w:pPr>
        <w:pStyle w:val="Footer"/>
        <w:numPr>
          <w:ilvl w:val="0"/>
          <w:numId w:val="24"/>
        </w:num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User clicks on Search button.</w:t>
      </w:r>
    </w:p>
    <w:p w:rsidR="00914614" w:rsidRPr="00C3184A" w:rsidRDefault="00914614" w:rsidP="00842DA0">
      <w:pPr>
        <w:pStyle w:val="Footer"/>
        <w:numPr>
          <w:ilvl w:val="0"/>
          <w:numId w:val="24"/>
        </w:num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The system will show the details of the rooms.</w:t>
      </w:r>
    </w:p>
    <w:p w:rsidR="00664B19" w:rsidRPr="00C3184A" w:rsidRDefault="00664B19" w:rsidP="00842DA0">
      <w:pPr>
        <w:pStyle w:val="StyleHeading2Sub-headingH2ChapterNumberAppendixLetterchnh"/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</w:p>
    <w:p w:rsidR="00664B19" w:rsidRPr="00C3184A" w:rsidRDefault="00664B19" w:rsidP="00842DA0">
      <w:pPr>
        <w:pStyle w:val="StyleHeading2Sub-headingH2ChapterNumberAppendixLetterchnh"/>
      </w:pPr>
    </w:p>
    <w:p w:rsidR="00AF20B3" w:rsidRPr="00C3184A" w:rsidRDefault="007A321A" w:rsidP="00842DA0">
      <w:pPr>
        <w:pStyle w:val="StyleHeading2Sub-headingH2ChapterNumberAppendixLetterchnh"/>
      </w:pPr>
      <w:bookmarkStart w:id="34" w:name="_Toc141844800"/>
      <w:bookmarkStart w:id="35" w:name="_Toc143500967"/>
      <w:bookmarkStart w:id="36" w:name="_Toc144299918"/>
      <w:bookmarkStart w:id="37" w:name="_Toc14512500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C3184A">
        <w:t>Exception Flow</w:t>
      </w:r>
    </w:p>
    <w:p w:rsidR="002B1A21" w:rsidRPr="00C3184A" w:rsidRDefault="002B1A21" w:rsidP="00842DA0">
      <w:pPr>
        <w:pStyle w:val="StyleHeading2Sub-headingH2ChapterNumberAppendixLetterchnh"/>
        <w:ind w:left="1416" w:firstLine="0"/>
      </w:pPr>
      <w:r w:rsidRPr="00C3184A">
        <w:t xml:space="preserve">Exception Flow  1: </w:t>
      </w:r>
      <w:r w:rsidR="005C2E61" w:rsidRPr="00C3184A">
        <w:t xml:space="preserve">unsuccessful </w:t>
      </w:r>
      <w:r w:rsidR="00664B19" w:rsidRPr="00C3184A">
        <w:t>in searching of hotel rooms due to wrong     selection in arrival date.</w:t>
      </w:r>
    </w:p>
    <w:p w:rsidR="00842DA0" w:rsidRPr="00C3184A" w:rsidRDefault="00842DA0" w:rsidP="00842DA0">
      <w:pPr>
        <w:pStyle w:val="Footer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 city.</w:t>
      </w:r>
    </w:p>
    <w:p w:rsidR="00842DA0" w:rsidRPr="00C3184A" w:rsidRDefault="00842DA0" w:rsidP="00842DA0">
      <w:pPr>
        <w:pStyle w:val="Footer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invalid  Arrival date.</w:t>
      </w:r>
    </w:p>
    <w:p w:rsidR="00842DA0" w:rsidRPr="00C3184A" w:rsidRDefault="00842DA0" w:rsidP="00842DA0">
      <w:pPr>
        <w:pStyle w:val="Footer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Departure date.</w:t>
      </w:r>
    </w:p>
    <w:p w:rsidR="00842DA0" w:rsidRPr="00C3184A" w:rsidRDefault="00842DA0" w:rsidP="00842DA0">
      <w:pPr>
        <w:pStyle w:val="Footer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clicks on Search button</w:t>
      </w:r>
    </w:p>
    <w:p w:rsidR="00842DA0" w:rsidRPr="00C3184A" w:rsidRDefault="00842DA0" w:rsidP="00842DA0">
      <w:pPr>
        <w:pStyle w:val="Footer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System displays the error message “Arrival date should be greater than or equal to system date”.</w:t>
      </w:r>
    </w:p>
    <w:p w:rsidR="00960EDF" w:rsidRPr="00C3184A" w:rsidRDefault="00960EDF" w:rsidP="00842DA0">
      <w:pPr>
        <w:rPr>
          <w:rFonts w:ascii="Times New Roman" w:hAnsi="Times New Roman" w:cs="Times New Roman"/>
        </w:rPr>
      </w:pPr>
    </w:p>
    <w:p w:rsidR="00842DA0" w:rsidRPr="00C3184A" w:rsidRDefault="00842DA0" w:rsidP="00842DA0">
      <w:pPr>
        <w:rPr>
          <w:rFonts w:ascii="Times New Roman" w:hAnsi="Times New Roman" w:cs="Times New Roman"/>
        </w:rPr>
      </w:pPr>
    </w:p>
    <w:p w:rsidR="00842DA0" w:rsidRPr="00C3184A" w:rsidRDefault="00842DA0" w:rsidP="00842DA0">
      <w:pPr>
        <w:pStyle w:val="StyleHeading2Sub-headingH2ChapterNumberAppendixLetterchnh"/>
        <w:ind w:left="1416" w:firstLine="0"/>
      </w:pPr>
      <w:r w:rsidRPr="00C3184A">
        <w:t>Exception Flow  2: unsuccessful in searching of hotel rooms due to wrong     selection in departure date.</w:t>
      </w:r>
    </w:p>
    <w:p w:rsidR="00842DA0" w:rsidRPr="00C3184A" w:rsidRDefault="00842DA0" w:rsidP="00842DA0">
      <w:pPr>
        <w:pStyle w:val="Footer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 city.</w:t>
      </w:r>
    </w:p>
    <w:p w:rsidR="00842DA0" w:rsidRPr="00C3184A" w:rsidRDefault="00842DA0" w:rsidP="00842DA0">
      <w:pPr>
        <w:pStyle w:val="Footer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 Arrival date.</w:t>
      </w:r>
    </w:p>
    <w:p w:rsidR="00842DA0" w:rsidRPr="00C3184A" w:rsidRDefault="00842DA0" w:rsidP="00842DA0">
      <w:pPr>
        <w:pStyle w:val="Footer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invalid Departure date.</w:t>
      </w:r>
    </w:p>
    <w:p w:rsidR="00842DA0" w:rsidRPr="00C3184A" w:rsidRDefault="00842DA0" w:rsidP="00842DA0">
      <w:pPr>
        <w:pStyle w:val="Footer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clicks on Search button</w:t>
      </w:r>
    </w:p>
    <w:p w:rsidR="00842DA0" w:rsidRPr="00C3184A" w:rsidRDefault="00842DA0" w:rsidP="00842DA0">
      <w:pPr>
        <w:pStyle w:val="Footer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System displays the error message “Departure date should be greater than or equal to system date”.</w:t>
      </w:r>
    </w:p>
    <w:p w:rsidR="00842DA0" w:rsidRPr="00C3184A" w:rsidRDefault="00842DA0" w:rsidP="00842DA0">
      <w:pPr>
        <w:rPr>
          <w:rFonts w:ascii="Times New Roman" w:hAnsi="Times New Roman" w:cs="Times New Roman"/>
        </w:rPr>
      </w:pPr>
    </w:p>
    <w:p w:rsidR="00842DA0" w:rsidRPr="00C3184A" w:rsidRDefault="00842DA0" w:rsidP="00842DA0">
      <w:pPr>
        <w:rPr>
          <w:rFonts w:ascii="Times New Roman" w:hAnsi="Times New Roman" w:cs="Times New Roman"/>
        </w:rPr>
      </w:pPr>
    </w:p>
    <w:p w:rsidR="002B1A21" w:rsidRPr="00C3184A" w:rsidRDefault="00842DA0" w:rsidP="00914614">
      <w:pPr>
        <w:pStyle w:val="StyleHeading2Sub-headingH2ChapterNumberAppendixLetterchnh"/>
        <w:ind w:left="1340" w:firstLine="78"/>
      </w:pPr>
      <w:bookmarkStart w:id="38" w:name="_Toc458764038"/>
      <w:r w:rsidRPr="00C3184A">
        <w:t>Exception Flow 3</w:t>
      </w:r>
      <w:r w:rsidR="002B1A21" w:rsidRPr="00C3184A">
        <w:t>: Web Server Down</w:t>
      </w:r>
      <w:bookmarkEnd w:id="38"/>
    </w:p>
    <w:p w:rsidR="00842DA0" w:rsidRPr="00C3184A" w:rsidRDefault="00842DA0" w:rsidP="00842DA0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 city.</w:t>
      </w:r>
    </w:p>
    <w:p w:rsidR="00842DA0" w:rsidRPr="00C3184A" w:rsidRDefault="00842DA0" w:rsidP="00842DA0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 Arrival date.</w:t>
      </w:r>
    </w:p>
    <w:p w:rsidR="00842DA0" w:rsidRPr="00C3184A" w:rsidRDefault="00842DA0" w:rsidP="00842DA0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invalid Departure date.</w:t>
      </w:r>
    </w:p>
    <w:p w:rsidR="00842DA0" w:rsidRPr="00C3184A" w:rsidRDefault="00842DA0" w:rsidP="00842DA0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clicks on Search button</w:t>
      </w:r>
    </w:p>
    <w:p w:rsidR="002B1A21" w:rsidRPr="00C3184A" w:rsidRDefault="002B1A21" w:rsidP="00842D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:rsidR="002B1A21" w:rsidRPr="00C3184A" w:rsidRDefault="00842DA0" w:rsidP="00914614">
      <w:pPr>
        <w:pStyle w:val="StyleHeading2Sub-headingH2ChapterNumberAppendixLetterchnh"/>
        <w:ind w:left="978"/>
      </w:pPr>
      <w:bookmarkStart w:id="39" w:name="_Toc458764039"/>
      <w:r w:rsidRPr="00C3184A">
        <w:lastRenderedPageBreak/>
        <w:t>Exception Flow 4</w:t>
      </w:r>
      <w:r w:rsidR="002B1A21" w:rsidRPr="00C3184A">
        <w:t>: Database Connectivity Error</w:t>
      </w:r>
      <w:bookmarkEnd w:id="39"/>
    </w:p>
    <w:p w:rsidR="002B1A21" w:rsidRPr="00C3184A" w:rsidRDefault="002B1A21" w:rsidP="00842DA0">
      <w:pPr>
        <w:rPr>
          <w:rFonts w:ascii="Times New Roman" w:hAnsi="Times New Roman" w:cs="Times New Roman"/>
        </w:rPr>
      </w:pPr>
    </w:p>
    <w:p w:rsidR="00842DA0" w:rsidRPr="00C3184A" w:rsidRDefault="00842DA0" w:rsidP="00842DA0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 city.</w:t>
      </w:r>
    </w:p>
    <w:p w:rsidR="00842DA0" w:rsidRPr="00C3184A" w:rsidRDefault="00842DA0" w:rsidP="00842DA0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 Arrival date.</w:t>
      </w:r>
    </w:p>
    <w:p w:rsidR="00842DA0" w:rsidRPr="00C3184A" w:rsidRDefault="00842DA0" w:rsidP="00842DA0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invalid Departure date.</w:t>
      </w:r>
    </w:p>
    <w:p w:rsidR="00842DA0" w:rsidRPr="00C3184A" w:rsidRDefault="00842DA0" w:rsidP="00842DA0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clicks on Search button</w:t>
      </w:r>
    </w:p>
    <w:p w:rsidR="00725476" w:rsidRPr="00C3184A" w:rsidRDefault="002B1A21" w:rsidP="00842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</w:t>
      </w:r>
      <w:r w:rsidRPr="00C3184A">
        <w:rPr>
          <w:rFonts w:ascii="Times New Roman" w:hAnsi="Times New Roman" w:cs="Times New Roman"/>
        </w:rPr>
        <w:t>.</w:t>
      </w:r>
      <w:bookmarkStart w:id="40" w:name="_Toc458764040"/>
    </w:p>
    <w:p w:rsidR="002B1A21" w:rsidRPr="00C3184A" w:rsidRDefault="00842DA0" w:rsidP="00914614">
      <w:pPr>
        <w:pStyle w:val="StyleHeading2Sub-headingH2ChapterNumberAppendixLetterchnh"/>
        <w:ind w:left="978"/>
      </w:pPr>
      <w:r w:rsidRPr="00C3184A">
        <w:t>Exception Flow 5</w:t>
      </w:r>
      <w:r w:rsidR="002B1A21" w:rsidRPr="00C3184A">
        <w:t>: Network Connectivity Error</w:t>
      </w:r>
      <w:bookmarkEnd w:id="40"/>
    </w:p>
    <w:p w:rsidR="002B1A21" w:rsidRPr="00C3184A" w:rsidRDefault="002B1A21" w:rsidP="00842DA0">
      <w:pPr>
        <w:rPr>
          <w:rFonts w:ascii="Times New Roman" w:hAnsi="Times New Roman" w:cs="Times New Roman"/>
        </w:rPr>
      </w:pPr>
    </w:p>
    <w:p w:rsidR="00842DA0" w:rsidRPr="00C3184A" w:rsidRDefault="00842DA0" w:rsidP="00842DA0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 city.</w:t>
      </w:r>
    </w:p>
    <w:p w:rsidR="00842DA0" w:rsidRPr="00C3184A" w:rsidRDefault="00842DA0" w:rsidP="00842DA0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 Arrival date.</w:t>
      </w:r>
    </w:p>
    <w:p w:rsidR="00842DA0" w:rsidRPr="00C3184A" w:rsidRDefault="00842DA0" w:rsidP="00842DA0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selects invalid Departure date.</w:t>
      </w:r>
    </w:p>
    <w:p w:rsidR="00842DA0" w:rsidRPr="00C3184A" w:rsidRDefault="00842DA0" w:rsidP="00842DA0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User clicks on Search button</w:t>
      </w:r>
    </w:p>
    <w:p w:rsidR="002B1A21" w:rsidRPr="00C3184A" w:rsidRDefault="002B1A21" w:rsidP="00842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C3184A" w:rsidRDefault="00AF20B3" w:rsidP="00842DA0">
      <w:pPr>
        <w:pStyle w:val="StyleHeading2Sub-headingH2ChapterNumberAppendixLetterchnh"/>
      </w:pPr>
    </w:p>
    <w:p w:rsidR="00B67E7B" w:rsidRPr="00C3184A" w:rsidRDefault="00B67E7B" w:rsidP="00842DA0">
      <w:pPr>
        <w:pStyle w:val="Caption"/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ab/>
      </w:r>
    </w:p>
    <w:p w:rsidR="00C3184A" w:rsidRDefault="00C3184A" w:rsidP="00914614">
      <w:pPr>
        <w:pStyle w:val="StyleHeading1H1Mainheading1Heading1Heading10Head1h1Sec"/>
        <w:ind w:firstLine="168"/>
      </w:pPr>
      <w:bookmarkStart w:id="41" w:name="_Toc144299927"/>
      <w:bookmarkStart w:id="42" w:name="_Toc145125013"/>
      <w:bookmarkStart w:id="43" w:name="_Toc165439511"/>
      <w:bookmarkStart w:id="44" w:name="_Toc186019620"/>
      <w:bookmarkStart w:id="45" w:name="_Toc302030208"/>
      <w:bookmarkEnd w:id="34"/>
      <w:bookmarkEnd w:id="35"/>
      <w:bookmarkEnd w:id="36"/>
      <w:bookmarkEnd w:id="37"/>
    </w:p>
    <w:p w:rsidR="00C3184A" w:rsidRDefault="00C3184A" w:rsidP="00914614">
      <w:pPr>
        <w:pStyle w:val="StyleHeading1H1Mainheading1Heading1Heading10Head1h1Sec"/>
        <w:ind w:firstLine="168"/>
      </w:pPr>
    </w:p>
    <w:p w:rsidR="00C3184A" w:rsidRDefault="00C3184A" w:rsidP="00914614">
      <w:pPr>
        <w:pStyle w:val="StyleHeading1H1Mainheading1Heading1Heading10Head1h1Sec"/>
        <w:ind w:firstLine="168"/>
      </w:pPr>
    </w:p>
    <w:p w:rsidR="00C3184A" w:rsidRDefault="00C3184A" w:rsidP="00914614">
      <w:pPr>
        <w:pStyle w:val="StyleHeading1H1Mainheading1Heading1Heading10Head1h1Sec"/>
        <w:ind w:firstLine="168"/>
      </w:pPr>
    </w:p>
    <w:p w:rsidR="00C3184A" w:rsidRDefault="00C3184A" w:rsidP="00914614">
      <w:pPr>
        <w:pStyle w:val="StyleHeading1H1Mainheading1Heading1Heading10Head1h1Sec"/>
        <w:ind w:firstLine="168"/>
      </w:pPr>
    </w:p>
    <w:p w:rsidR="009F5790" w:rsidRPr="00C3184A" w:rsidRDefault="009F5790" w:rsidP="00914614">
      <w:pPr>
        <w:pStyle w:val="StyleHeading1H1Mainheading1Heading1Heading10Head1h1Sec"/>
        <w:ind w:firstLine="168"/>
      </w:pPr>
      <w:r w:rsidRPr="00C3184A">
        <w:t>Post Conditions</w:t>
      </w:r>
      <w:bookmarkEnd w:id="41"/>
      <w:bookmarkEnd w:id="42"/>
      <w:bookmarkEnd w:id="43"/>
      <w:bookmarkEnd w:id="44"/>
      <w:bookmarkEnd w:id="45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25476" w:rsidRPr="00C3184A" w:rsidTr="00725476">
        <w:trPr>
          <w:tblHeader/>
        </w:trPr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r w:rsidR="00842DA0" w:rsidRPr="00C3184A">
              <w:rPr>
                <w:rFonts w:ascii="Times New Roman" w:hAnsi="Times New Roman" w:cs="Times New Roman"/>
                <w:sz w:val="24"/>
                <w:szCs w:val="24"/>
              </w:rPr>
              <w:t>in searching of hotel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System displays the message “</w:t>
            </w:r>
            <w:r w:rsidR="002F235A" w:rsidRPr="00C3184A">
              <w:rPr>
                <w:rFonts w:ascii="Times New Roman" w:hAnsi="Times New Roman"/>
                <w:sz w:val="24"/>
                <w:szCs w:val="24"/>
              </w:rPr>
              <w:t>Hotel updated</w:t>
            </w:r>
            <w:r w:rsidR="000E36DA" w:rsidRPr="00C3184A">
              <w:rPr>
                <w:rFonts w:ascii="Times New Roman" w:hAnsi="Times New Roman"/>
                <w:sz w:val="24"/>
                <w:szCs w:val="24"/>
              </w:rPr>
              <w:t xml:space="preserve"> successfully”. </w:t>
            </w:r>
          </w:p>
        </w:tc>
      </w:tr>
      <w:tr w:rsidR="00725476" w:rsidRPr="00C3184A" w:rsidTr="00914614">
        <w:trPr>
          <w:trHeight w:val="728"/>
        </w:trPr>
        <w:tc>
          <w:tcPr>
            <w:tcW w:w="3168" w:type="dxa"/>
          </w:tcPr>
          <w:p w:rsidR="00725476" w:rsidRPr="00C3184A" w:rsidRDefault="00914614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Unsuccessful in searching of hotel rooms due to wrong     selection in arrival date.</w:t>
            </w:r>
            <w:r w:rsidR="002F235A" w:rsidRPr="00C318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88" w:type="dxa"/>
          </w:tcPr>
          <w:p w:rsidR="00725476" w:rsidRPr="00C3184A" w:rsidRDefault="00914614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 xml:space="preserve">Arrival date should be greater than or equal to system date </w:t>
            </w:r>
          </w:p>
        </w:tc>
      </w:tr>
      <w:tr w:rsidR="00914614" w:rsidRPr="00C3184A" w:rsidTr="00914614">
        <w:trPr>
          <w:trHeight w:val="728"/>
        </w:trPr>
        <w:tc>
          <w:tcPr>
            <w:tcW w:w="3168" w:type="dxa"/>
          </w:tcPr>
          <w:p w:rsidR="00914614" w:rsidRPr="00C3184A" w:rsidRDefault="00914614" w:rsidP="00914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Unsuccessful in searching of hotel rooms due to wrong     selection in departure date.</w:t>
            </w:r>
          </w:p>
        </w:tc>
        <w:tc>
          <w:tcPr>
            <w:tcW w:w="5688" w:type="dxa"/>
          </w:tcPr>
          <w:p w:rsidR="00914614" w:rsidRPr="00C3184A" w:rsidRDefault="00914614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Departure date should be greater than or equal to system date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C3184A" w:rsidRDefault="009F5790" w:rsidP="00842DA0">
      <w:pPr>
        <w:pStyle w:val="BodyText3"/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7A321A" w:rsidRPr="00C3184A" w:rsidRDefault="007A321A" w:rsidP="00914614">
      <w:pPr>
        <w:pStyle w:val="StyleHeading1H1Mainheading1Heading1Heading10Head1h1Sec"/>
        <w:ind w:left="0"/>
      </w:pPr>
      <w:bookmarkStart w:id="46" w:name="_Toc144299928"/>
      <w:bookmarkStart w:id="47" w:name="_Toc145125014"/>
      <w:bookmarkStart w:id="48" w:name="_Toc165439512"/>
      <w:bookmarkStart w:id="49" w:name="_Toc186019621"/>
      <w:bookmarkStart w:id="50" w:name="_Toc302030209"/>
    </w:p>
    <w:p w:rsidR="009F5790" w:rsidRPr="00C3184A" w:rsidRDefault="009F5790" w:rsidP="00842DA0">
      <w:pPr>
        <w:pStyle w:val="StyleHeading1H1Mainheading1Heading1Heading10Head1h1Sec"/>
      </w:pPr>
      <w:r w:rsidRPr="00C3184A">
        <w:t>Special Requirements</w:t>
      </w:r>
      <w:bookmarkEnd w:id="46"/>
      <w:bookmarkEnd w:id="47"/>
      <w:bookmarkEnd w:id="48"/>
      <w:bookmarkEnd w:id="49"/>
      <w:bookmarkEnd w:id="50"/>
    </w:p>
    <w:p w:rsidR="00437744" w:rsidRPr="00C3184A" w:rsidRDefault="00437744" w:rsidP="00842DA0">
      <w:pPr>
        <w:pStyle w:val="StyleHeading2Sub-headingH2ChapterNumberAppendixLetterchnh"/>
      </w:pPr>
      <w:bookmarkStart w:id="51" w:name="_Toc458607237"/>
      <w:r w:rsidRPr="00C3184A">
        <w:t>Availability</w:t>
      </w:r>
      <w:bookmarkEnd w:id="51"/>
    </w:p>
    <w:p w:rsidR="00437744" w:rsidRPr="00C3184A" w:rsidRDefault="007A321A" w:rsidP="00842DA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 w:rsidRPr="00C3184A">
        <w:rPr>
          <w:rFonts w:ascii="Times New Roman" w:hAnsi="Times New Roman" w:cs="Times New Roman"/>
        </w:rPr>
        <w:t xml:space="preserve"> </w:t>
      </w:r>
      <w:r w:rsidR="00437744" w:rsidRPr="00C3184A">
        <w:rPr>
          <w:rFonts w:ascii="Times New Roman" w:hAnsi="Times New Roman" w:cs="Times New Roman"/>
        </w:rPr>
        <w:t>Application is up and running 24*7.</w:t>
      </w:r>
    </w:p>
    <w:p w:rsidR="009F5790" w:rsidRPr="00C3184A" w:rsidRDefault="009F5790" w:rsidP="00842DA0">
      <w:pPr>
        <w:pStyle w:val="infoblue"/>
        <w:rPr>
          <w:rFonts w:ascii="Times New Roman" w:hAnsi="Times New Roman"/>
        </w:rPr>
      </w:pPr>
    </w:p>
    <w:p w:rsidR="009F5790" w:rsidRPr="00C3184A" w:rsidRDefault="009F5790" w:rsidP="00842DA0">
      <w:pPr>
        <w:pStyle w:val="infoblue"/>
        <w:rPr>
          <w:rFonts w:ascii="Times New Roman" w:hAnsi="Times New Roman"/>
        </w:rPr>
      </w:pPr>
    </w:p>
    <w:p w:rsidR="009F5790" w:rsidRPr="00C3184A" w:rsidRDefault="009F5790" w:rsidP="00842DA0">
      <w:pPr>
        <w:pStyle w:val="StyleHeading1H1Mainheading1Heading1Heading10Head1h1Sec"/>
      </w:pPr>
      <w:bookmarkStart w:id="52" w:name="_Toc144299930"/>
      <w:bookmarkStart w:id="53" w:name="_Toc145125016"/>
      <w:bookmarkStart w:id="54" w:name="_Toc165439515"/>
      <w:bookmarkStart w:id="55" w:name="_Toc186019624"/>
      <w:bookmarkStart w:id="56" w:name="_Toc302030212"/>
      <w:r w:rsidRPr="00C3184A">
        <w:t>Business Rules</w:t>
      </w:r>
      <w:bookmarkEnd w:id="52"/>
      <w:bookmarkEnd w:id="53"/>
      <w:bookmarkEnd w:id="54"/>
      <w:bookmarkEnd w:id="55"/>
      <w:bookmarkEnd w:id="56"/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C3184A" w:rsidTr="002F235A">
        <w:trPr>
          <w:tblHeader/>
        </w:trPr>
        <w:tc>
          <w:tcPr>
            <w:tcW w:w="2268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System action (if BR fails)</w:t>
            </w:r>
          </w:p>
        </w:tc>
      </w:tr>
      <w:tr w:rsidR="009F5790" w:rsidRPr="00C3184A" w:rsidTr="002F235A">
        <w:trPr>
          <w:trHeight w:val="498"/>
        </w:trPr>
        <w:tc>
          <w:tcPr>
            <w:tcW w:w="2268" w:type="dxa"/>
          </w:tcPr>
          <w:p w:rsidR="009F5790" w:rsidRPr="00C3184A" w:rsidRDefault="00207CB3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:rsidR="009F5790" w:rsidRPr="00C3184A" w:rsidRDefault="00914614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Selection of arrival date.</w:t>
            </w:r>
          </w:p>
        </w:tc>
        <w:tc>
          <w:tcPr>
            <w:tcW w:w="2952" w:type="dxa"/>
          </w:tcPr>
          <w:p w:rsidR="009F5790" w:rsidRPr="00C3184A" w:rsidRDefault="00914614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Error message will get displayed if selection is wrong</w:t>
            </w:r>
            <w:r w:rsidR="00BE63B6" w:rsidRPr="00C3184A">
              <w:rPr>
                <w:rFonts w:ascii="Times New Roman" w:hAnsi="Times New Roman"/>
                <w:sz w:val="24"/>
                <w:szCs w:val="24"/>
              </w:rPr>
              <w:t>”.</w:t>
            </w:r>
          </w:p>
        </w:tc>
      </w:tr>
      <w:tr w:rsidR="00391FD3" w:rsidRPr="00C3184A" w:rsidTr="002F235A">
        <w:tc>
          <w:tcPr>
            <w:tcW w:w="2268" w:type="dxa"/>
          </w:tcPr>
          <w:p w:rsidR="00391FD3" w:rsidRPr="00C3184A" w:rsidRDefault="00391FD3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BR02</w:t>
            </w:r>
          </w:p>
        </w:tc>
        <w:tc>
          <w:tcPr>
            <w:tcW w:w="3636" w:type="dxa"/>
          </w:tcPr>
          <w:p w:rsidR="00391FD3" w:rsidRPr="00C3184A" w:rsidRDefault="00914614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Selection of departure date</w:t>
            </w:r>
          </w:p>
        </w:tc>
        <w:tc>
          <w:tcPr>
            <w:tcW w:w="2952" w:type="dxa"/>
          </w:tcPr>
          <w:p w:rsidR="00391FD3" w:rsidRPr="00C3184A" w:rsidRDefault="00914614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Error message will get displayed if selection is wrong</w:t>
            </w:r>
          </w:p>
        </w:tc>
      </w:tr>
    </w:tbl>
    <w:p w:rsidR="009F5790" w:rsidRPr="00C3184A" w:rsidRDefault="009F5790" w:rsidP="00842DA0">
      <w:pPr>
        <w:pStyle w:val="StyleHeading1H1Mainheading1Heading1Heading10Head1h1Sec"/>
      </w:pPr>
      <w:bookmarkStart w:id="57" w:name="_Toc144299931"/>
      <w:bookmarkStart w:id="58" w:name="_Toc145125017"/>
      <w:bookmarkStart w:id="59" w:name="_Toc165439516"/>
      <w:bookmarkStart w:id="60" w:name="_Toc186019625"/>
      <w:bookmarkStart w:id="61" w:name="_Toc302030213"/>
      <w:r w:rsidRPr="00C3184A">
        <w:lastRenderedPageBreak/>
        <w:t>Diagrams</w:t>
      </w:r>
      <w:bookmarkEnd w:id="57"/>
      <w:bookmarkEnd w:id="58"/>
      <w:bookmarkEnd w:id="59"/>
      <w:bookmarkEnd w:id="60"/>
      <w:bookmarkEnd w:id="61"/>
    </w:p>
    <w:p w:rsidR="009F5790" w:rsidRPr="00C3184A" w:rsidRDefault="009F5790" w:rsidP="00842DA0">
      <w:pPr>
        <w:pStyle w:val="StyleHeading2Sub-headingH2ChapterNumberAppendixLetterchnh"/>
        <w:rPr>
          <w:sz w:val="28"/>
          <w:szCs w:val="28"/>
        </w:rPr>
      </w:pPr>
      <w:bookmarkStart w:id="62" w:name="_Toc144299932"/>
      <w:bookmarkStart w:id="63" w:name="_Toc145125018"/>
      <w:bookmarkStart w:id="64" w:name="_Toc165439517"/>
      <w:bookmarkStart w:id="65" w:name="_Toc186019626"/>
      <w:bookmarkStart w:id="66" w:name="_Toc302030214"/>
      <w:r w:rsidRPr="00C3184A">
        <w:rPr>
          <w:sz w:val="28"/>
          <w:szCs w:val="28"/>
        </w:rPr>
        <w:t>Use Case Diagram</w:t>
      </w:r>
      <w:bookmarkEnd w:id="62"/>
      <w:bookmarkEnd w:id="63"/>
      <w:bookmarkEnd w:id="64"/>
      <w:bookmarkEnd w:id="65"/>
      <w:bookmarkEnd w:id="66"/>
    </w:p>
    <w:p w:rsidR="00103298" w:rsidRPr="00C3184A" w:rsidRDefault="00103298" w:rsidP="00842DA0">
      <w:pPr>
        <w:pStyle w:val="StyleHeading2Sub-headingH2ChapterNumberAppendixLetterchnh"/>
        <w:rPr>
          <w:sz w:val="28"/>
          <w:szCs w:val="28"/>
        </w:rPr>
      </w:pPr>
      <w:r w:rsidRPr="00C3184A">
        <w:rPr>
          <w:sz w:val="28"/>
          <w:szCs w:val="28"/>
        </w:rPr>
        <w:t xml:space="preserve">For Successful </w:t>
      </w:r>
      <w:r w:rsidR="00DC1497" w:rsidRPr="00C3184A">
        <w:rPr>
          <w:sz w:val="28"/>
          <w:szCs w:val="28"/>
        </w:rPr>
        <w:t>Adding hotels</w:t>
      </w:r>
    </w:p>
    <w:p w:rsidR="007A321A" w:rsidRPr="00C3184A" w:rsidRDefault="00914614" w:rsidP="00842DA0">
      <w:pPr>
        <w:pStyle w:val="StyleHeading2Sub-headingH2ChapterNumberAppendixLetterchnh"/>
      </w:pPr>
      <w:bookmarkStart w:id="67" w:name="_Toc144299934"/>
      <w:bookmarkStart w:id="68" w:name="_Toc145125020"/>
      <w:bookmarkStart w:id="69" w:name="_Toc165439519"/>
      <w:bookmarkStart w:id="70" w:name="_Toc186019628"/>
      <w:bookmarkStart w:id="71" w:name="_Toc302030216"/>
      <w:r w:rsidRPr="00C3184A">
        <w:rPr>
          <w:noProof/>
          <w:lang w:val="en-US"/>
        </w:rPr>
        <w:drawing>
          <wp:inline distT="0" distB="0" distL="0" distR="0">
            <wp:extent cx="6102717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232" cy="35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0" w:rsidRPr="00C3184A" w:rsidRDefault="009F5790" w:rsidP="00842DA0">
      <w:pPr>
        <w:pStyle w:val="StyleHeading2Sub-headingH2ChapterNumberAppendixLetterchnh"/>
        <w:rPr>
          <w:sz w:val="28"/>
          <w:szCs w:val="28"/>
        </w:rPr>
      </w:pPr>
      <w:r w:rsidRPr="00C3184A">
        <w:rPr>
          <w:sz w:val="28"/>
          <w:szCs w:val="28"/>
        </w:rPr>
        <w:t>Scenarios</w:t>
      </w:r>
      <w:bookmarkEnd w:id="67"/>
      <w:bookmarkEnd w:id="68"/>
      <w:bookmarkEnd w:id="69"/>
      <w:bookmarkEnd w:id="70"/>
      <w:bookmarkEnd w:id="71"/>
    </w:p>
    <w:p w:rsidR="002B1A21" w:rsidRPr="00C3184A" w:rsidRDefault="009F5790" w:rsidP="00195CA2">
      <w:pPr>
        <w:pStyle w:val="StyleHeading2Sub-headingH2ChapterNumberAppendixLetterchnh"/>
        <w:ind w:left="978"/>
        <w:rPr>
          <w:sz w:val="28"/>
          <w:szCs w:val="28"/>
        </w:rPr>
      </w:pPr>
      <w:bookmarkStart w:id="72" w:name="_Toc144299935"/>
      <w:bookmarkStart w:id="73" w:name="_Toc145125021"/>
      <w:bookmarkStart w:id="74" w:name="_Toc165439520"/>
      <w:bookmarkStart w:id="75" w:name="_Toc186019629"/>
      <w:bookmarkStart w:id="76" w:name="_Toc302030217"/>
      <w:r w:rsidRPr="00C3184A">
        <w:rPr>
          <w:sz w:val="28"/>
          <w:szCs w:val="28"/>
        </w:rPr>
        <w:t>Success Scenarios</w:t>
      </w:r>
      <w:bookmarkStart w:id="77" w:name="_Toc144299936"/>
      <w:bookmarkStart w:id="78" w:name="_Toc145125022"/>
      <w:bookmarkStart w:id="79" w:name="_Toc165439521"/>
      <w:bookmarkStart w:id="80" w:name="_Toc186019630"/>
      <w:bookmarkStart w:id="81" w:name="_Toc302030218"/>
      <w:bookmarkEnd w:id="72"/>
      <w:bookmarkEnd w:id="73"/>
      <w:bookmarkEnd w:id="74"/>
      <w:bookmarkEnd w:id="75"/>
      <w:bookmarkEnd w:id="76"/>
    </w:p>
    <w:p w:rsidR="002B1A21" w:rsidRPr="00C3184A" w:rsidRDefault="00DC1497" w:rsidP="00842DA0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Successful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>in searching of hotel rooms.</w:t>
      </w:r>
    </w:p>
    <w:p w:rsidR="00195CA2" w:rsidRPr="00C3184A" w:rsidRDefault="00195CA2" w:rsidP="00195CA2">
      <w:pPr>
        <w:pStyle w:val="StyleHeading2Sub-headingH2ChapterNumberAppendixLetterchnh"/>
        <w:ind w:left="708" w:firstLine="0"/>
      </w:pPr>
      <w:r w:rsidRPr="00C3184A">
        <w:lastRenderedPageBreak/>
        <w:t xml:space="preserve">   </w:t>
      </w:r>
      <w:r w:rsidRPr="00C3184A">
        <w:tab/>
      </w:r>
    </w:p>
    <w:p w:rsidR="00C3184A" w:rsidRPr="00C3184A" w:rsidRDefault="00195CA2" w:rsidP="00C3184A">
      <w:pPr>
        <w:pStyle w:val="StyleHeading2Sub-headingH2ChapterNumberAppendixLetterchnh"/>
        <w:ind w:left="708" w:firstLine="0"/>
      </w:pPr>
      <w:r w:rsidRPr="00C3184A">
        <w:t xml:space="preserve"> </w:t>
      </w:r>
      <w:r w:rsidR="009F5790" w:rsidRPr="00C3184A">
        <w:t>Failure Scenarios</w:t>
      </w:r>
      <w:bookmarkEnd w:id="77"/>
      <w:bookmarkEnd w:id="78"/>
      <w:bookmarkEnd w:id="79"/>
      <w:bookmarkEnd w:id="80"/>
      <w:bookmarkEnd w:id="81"/>
    </w:p>
    <w:p w:rsidR="009E2863" w:rsidRPr="00C3184A" w:rsidRDefault="009E2863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</w:t>
      </w:r>
      <w:r w:rsidR="00342115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>searching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of </w:t>
      </w:r>
      <w:r w:rsidR="00DC1497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hotel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>rooms due to wrong selection in Arrival date</w:t>
      </w:r>
      <w:r w:rsidR="00DC1497" w:rsidRPr="00C3184A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195CA2" w:rsidRPr="00C3184A" w:rsidRDefault="00195CA2" w:rsidP="00195CA2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>Failed submission in searching of  hotel rooms due to wrong selection in Arrival date.</w:t>
      </w:r>
    </w:p>
    <w:p w:rsidR="00DC1497" w:rsidRPr="00C3184A" w:rsidRDefault="00DC1497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>hotel due to web server down.</w:t>
      </w:r>
    </w:p>
    <w:p w:rsidR="00DC1497" w:rsidRPr="00C3184A" w:rsidRDefault="00DC1497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>hotel due to database connectivity.</w:t>
      </w:r>
    </w:p>
    <w:p w:rsidR="00DD402A" w:rsidRPr="00C3184A" w:rsidRDefault="00DD402A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="00DC1497" w:rsidRPr="00C3184A">
        <w:rPr>
          <w:rFonts w:ascii="Times New Roman" w:eastAsiaTheme="majorEastAsia" w:hAnsi="Times New Roman" w:cs="Times New Roman"/>
          <w:sz w:val="24"/>
          <w:szCs w:val="24"/>
        </w:rPr>
        <w:t>hotel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due to network error.</w:t>
      </w:r>
    </w:p>
    <w:p w:rsidR="009E2863" w:rsidRPr="00C3184A" w:rsidRDefault="009E2863" w:rsidP="00842DA0">
      <w:pPr>
        <w:rPr>
          <w:rFonts w:ascii="Times New Roman" w:eastAsiaTheme="majorEastAsia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C3184A">
      <w:pPr>
        <w:pStyle w:val="StyleHeading1H1Mainheading1Heading1Heading10Head1h1Sec"/>
        <w:ind w:left="900"/>
      </w:pPr>
      <w:bookmarkStart w:id="82" w:name="_Toc144299937"/>
      <w:bookmarkStart w:id="83" w:name="_Toc145125023"/>
      <w:bookmarkStart w:id="84" w:name="_Toc165439522"/>
      <w:bookmarkStart w:id="85" w:name="_Toc186019631"/>
      <w:bookmarkStart w:id="86" w:name="_Toc302030219"/>
      <w:r w:rsidRPr="00C3184A">
        <w:t>Issues</w:t>
      </w:r>
      <w:bookmarkEnd w:id="82"/>
      <w:bookmarkEnd w:id="83"/>
      <w:bookmarkEnd w:id="84"/>
      <w:bookmarkEnd w:id="85"/>
      <w:bookmarkEnd w:id="86"/>
    </w:p>
    <w:p w:rsidR="00005D4D" w:rsidRPr="00C3184A" w:rsidRDefault="00005D4D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:rsidR="00005D4D" w:rsidRPr="00C3184A" w:rsidRDefault="00005D4D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:rsidR="00DC1497" w:rsidRPr="00C3184A" w:rsidRDefault="00DC1497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 xml:space="preserve">What is to be done if data is not getting </w:t>
      </w:r>
      <w:r w:rsidR="00195CA2" w:rsidRPr="00C3184A">
        <w:rPr>
          <w:rFonts w:ascii="Times New Roman" w:hAnsi="Times New Roman" w:cs="Times New Roman"/>
          <w:sz w:val="24"/>
          <w:szCs w:val="24"/>
        </w:rPr>
        <w:t>retrievd</w:t>
      </w:r>
      <w:r w:rsidRPr="00C3184A">
        <w:rPr>
          <w:rFonts w:ascii="Times New Roman" w:hAnsi="Times New Roman" w:cs="Times New Roman"/>
          <w:sz w:val="24"/>
          <w:szCs w:val="24"/>
        </w:rPr>
        <w:t>?</w:t>
      </w:r>
    </w:p>
    <w:p w:rsidR="009F5790" w:rsidRPr="00C3184A" w:rsidRDefault="009F5790" w:rsidP="00842DA0">
      <w:pPr>
        <w:pStyle w:val="infoblue"/>
        <w:rPr>
          <w:rFonts w:ascii="Times New Roman" w:hAnsi="Times New Roman"/>
          <w:sz w:val="24"/>
          <w:szCs w:val="24"/>
        </w:rPr>
      </w:pPr>
    </w:p>
    <w:p w:rsidR="009F5790" w:rsidRDefault="009F5790" w:rsidP="00195CA2">
      <w:pPr>
        <w:pStyle w:val="StyleHeading1H1Mainheading1Heading1Heading10Head1h1Sec"/>
      </w:pPr>
      <w:bookmarkStart w:id="87" w:name="_Toc144299938"/>
      <w:bookmarkStart w:id="88" w:name="_Toc145125024"/>
      <w:bookmarkStart w:id="89" w:name="_Toc165439523"/>
      <w:bookmarkStart w:id="90" w:name="_Toc186019632"/>
      <w:bookmarkStart w:id="91" w:name="_Toc302030220"/>
      <w:r w:rsidRPr="00C3184A">
        <w:lastRenderedPageBreak/>
        <w:t>UI Specifications</w:t>
      </w:r>
      <w:bookmarkEnd w:id="87"/>
      <w:bookmarkEnd w:id="88"/>
      <w:bookmarkEnd w:id="89"/>
      <w:bookmarkEnd w:id="90"/>
      <w:bookmarkEnd w:id="91"/>
    </w:p>
    <w:p w:rsidR="00284964" w:rsidRPr="00C3184A" w:rsidRDefault="00284964" w:rsidP="00195CA2">
      <w:pPr>
        <w:pStyle w:val="StyleHeading1H1Mainheading1Heading1Heading10Head1h1Sec"/>
      </w:pPr>
      <w:r>
        <w:tab/>
      </w:r>
      <w:r>
        <w:tab/>
      </w:r>
      <w:r>
        <w:tab/>
      </w:r>
      <w:bookmarkStart w:id="92" w:name="_GoBack"/>
      <w:r w:rsidRPr="00B42A4B">
        <w:rPr>
          <w:rFonts w:ascii="Candara" w:hAnsi="Candara" w:cs="Arial"/>
          <w:noProof/>
          <w:lang w:eastAsia="en-US"/>
        </w:rPr>
        <w:drawing>
          <wp:inline distT="0" distB="0" distL="0" distR="0">
            <wp:extent cx="5572125" cy="30234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505" cy="302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2"/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pStyle w:val="StyleHeading1H1Mainheading1Heading1Heading10Head1h1Sec"/>
      </w:pPr>
      <w:bookmarkStart w:id="93" w:name="_Toc144299941"/>
      <w:bookmarkStart w:id="94" w:name="_Toc145125027"/>
      <w:bookmarkStart w:id="95" w:name="_Toc165439526"/>
      <w:bookmarkStart w:id="96" w:name="_Toc186019635"/>
      <w:bookmarkStart w:id="97" w:name="_Toc302030223"/>
      <w:r w:rsidRPr="00C3184A">
        <w:t>Assumptions</w:t>
      </w:r>
      <w:bookmarkEnd w:id="93"/>
      <w:bookmarkEnd w:id="94"/>
      <w:bookmarkEnd w:id="95"/>
      <w:bookmarkEnd w:id="96"/>
      <w:bookmarkEnd w:id="97"/>
    </w:p>
    <w:p w:rsidR="009943F5" w:rsidRPr="00C3184A" w:rsidRDefault="00195CA2" w:rsidP="00842DA0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Only registered users can view the details of the hotel rooms.</w:t>
      </w:r>
    </w:p>
    <w:p w:rsidR="009943F5" w:rsidRPr="00C3184A" w:rsidRDefault="009943F5" w:rsidP="00842DA0">
      <w:pPr>
        <w:pStyle w:val="NoSpacing"/>
        <w:rPr>
          <w:rFonts w:ascii="Times New Roman" w:hAnsi="Times New Roman" w:cs="Times New Roman"/>
        </w:rPr>
      </w:pPr>
    </w:p>
    <w:p w:rsidR="009943F5" w:rsidRPr="00C3184A" w:rsidRDefault="009943F5" w:rsidP="00842DA0">
      <w:pPr>
        <w:pStyle w:val="NoSpacing"/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DC1497" w:rsidRPr="00C3184A" w:rsidRDefault="00DC1497" w:rsidP="00842DA0">
      <w:pPr>
        <w:rPr>
          <w:rFonts w:ascii="Times New Roman" w:hAnsi="Times New Roman" w:cs="Times New Roman"/>
        </w:rPr>
      </w:pPr>
    </w:p>
    <w:p w:rsidR="00DC1497" w:rsidRPr="00C3184A" w:rsidRDefault="00DC1497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REVISION HISTORY OF THE WORK PRODUCT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&lt;to be maintained by projects&gt;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C3184A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Approved By</w:t>
            </w:r>
          </w:p>
        </w:tc>
      </w:tr>
      <w:tr w:rsidR="009F5790" w:rsidRPr="00C3184A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DD3DC0" w:rsidRPr="00C3184A" w:rsidRDefault="00DD3DC0" w:rsidP="00842DA0">
      <w:pPr>
        <w:rPr>
          <w:rFonts w:ascii="Times New Roman" w:hAnsi="Times New Roman" w:cs="Times New Roman"/>
        </w:rPr>
      </w:pPr>
    </w:p>
    <w:sectPr w:rsidR="00DD3DC0" w:rsidRPr="00C3184A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A46" w:rsidRDefault="008E5A46" w:rsidP="00842DA0">
      <w:r>
        <w:separator/>
      </w:r>
    </w:p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</w:endnote>
  <w:endnote w:type="continuationSeparator" w:id="0">
    <w:p w:rsidR="008E5A46" w:rsidRDefault="008E5A46" w:rsidP="00842DA0">
      <w:r>
        <w:continuationSeparator/>
      </w:r>
    </w:p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842DA0">
    <w:pPr>
      <w:pStyle w:val="Footer"/>
    </w:pP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842DA0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842DA0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284964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284964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A46" w:rsidRDefault="008E5A46" w:rsidP="00842DA0">
      <w:r>
        <w:separator/>
      </w:r>
    </w:p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</w:footnote>
  <w:footnote w:type="continuationSeparator" w:id="0">
    <w:p w:rsidR="008E5A46" w:rsidRDefault="008E5A46" w:rsidP="00842DA0">
      <w:r>
        <w:continuationSeparator/>
      </w:r>
    </w:p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  <w:p w:rsidR="008E5A46" w:rsidRDefault="008E5A46" w:rsidP="00842D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8E5A46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Pr="003308F8" w:rsidRDefault="008E5A46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69D3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69D3">
      <w:t>Use Case Specification</w:t>
    </w: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8E5A46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3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0C620F7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45CB4D72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FD7E45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3"/>
  </w:num>
  <w:num w:numId="2">
    <w:abstractNumId w:val="3"/>
  </w:num>
  <w:num w:numId="3">
    <w:abstractNumId w:val="11"/>
  </w:num>
  <w:num w:numId="4">
    <w:abstractNumId w:val="24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7"/>
  </w:num>
  <w:num w:numId="10">
    <w:abstractNumId w:val="19"/>
  </w:num>
  <w:num w:numId="11">
    <w:abstractNumId w:val="25"/>
  </w:num>
  <w:num w:numId="12">
    <w:abstractNumId w:val="8"/>
  </w:num>
  <w:num w:numId="13">
    <w:abstractNumId w:val="14"/>
  </w:num>
  <w:num w:numId="14">
    <w:abstractNumId w:val="1"/>
  </w:num>
  <w:num w:numId="15">
    <w:abstractNumId w:val="18"/>
  </w:num>
  <w:num w:numId="16">
    <w:abstractNumId w:val="20"/>
  </w:num>
  <w:num w:numId="17">
    <w:abstractNumId w:val="10"/>
  </w:num>
  <w:num w:numId="18">
    <w:abstractNumId w:val="22"/>
  </w:num>
  <w:num w:numId="19">
    <w:abstractNumId w:val="12"/>
  </w:num>
  <w:num w:numId="20">
    <w:abstractNumId w:val="21"/>
  </w:num>
  <w:num w:numId="21">
    <w:abstractNumId w:val="0"/>
  </w:num>
  <w:num w:numId="22">
    <w:abstractNumId w:val="5"/>
  </w:num>
  <w:num w:numId="23">
    <w:abstractNumId w:val="2"/>
  </w:num>
  <w:num w:numId="24">
    <w:abstractNumId w:val="16"/>
  </w:num>
  <w:num w:numId="25">
    <w:abstractNumId w:val="13"/>
  </w:num>
  <w:num w:numId="26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65BEA"/>
    <w:rsid w:val="0007128F"/>
    <w:rsid w:val="0008331A"/>
    <w:rsid w:val="00096043"/>
    <w:rsid w:val="000C5717"/>
    <w:rsid w:val="000D4C6D"/>
    <w:rsid w:val="000D54FB"/>
    <w:rsid w:val="000E00E7"/>
    <w:rsid w:val="000E36DA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5CA2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4964"/>
    <w:rsid w:val="00286E8D"/>
    <w:rsid w:val="002955BC"/>
    <w:rsid w:val="002A46FA"/>
    <w:rsid w:val="002B1A21"/>
    <w:rsid w:val="002D0988"/>
    <w:rsid w:val="002E72C7"/>
    <w:rsid w:val="002F046F"/>
    <w:rsid w:val="002F235A"/>
    <w:rsid w:val="00303E5A"/>
    <w:rsid w:val="00317A67"/>
    <w:rsid w:val="003308F8"/>
    <w:rsid w:val="00332A79"/>
    <w:rsid w:val="00334B92"/>
    <w:rsid w:val="00342115"/>
    <w:rsid w:val="00370D21"/>
    <w:rsid w:val="003721F8"/>
    <w:rsid w:val="00391FD3"/>
    <w:rsid w:val="00395294"/>
    <w:rsid w:val="003C3D96"/>
    <w:rsid w:val="003D6552"/>
    <w:rsid w:val="003F3124"/>
    <w:rsid w:val="00401E4E"/>
    <w:rsid w:val="004027C9"/>
    <w:rsid w:val="00412524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705D"/>
    <w:rsid w:val="004D38A8"/>
    <w:rsid w:val="004D595C"/>
    <w:rsid w:val="004E7445"/>
    <w:rsid w:val="004F3ADD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4B19"/>
    <w:rsid w:val="00667576"/>
    <w:rsid w:val="00670B93"/>
    <w:rsid w:val="006A2465"/>
    <w:rsid w:val="006A615C"/>
    <w:rsid w:val="006B0A33"/>
    <w:rsid w:val="006E0AEC"/>
    <w:rsid w:val="0070361B"/>
    <w:rsid w:val="00725476"/>
    <w:rsid w:val="00763779"/>
    <w:rsid w:val="00775844"/>
    <w:rsid w:val="00790A92"/>
    <w:rsid w:val="007A16C6"/>
    <w:rsid w:val="007A321A"/>
    <w:rsid w:val="007B4E6B"/>
    <w:rsid w:val="007C7699"/>
    <w:rsid w:val="007F1239"/>
    <w:rsid w:val="007F24F3"/>
    <w:rsid w:val="008036AF"/>
    <w:rsid w:val="008154DC"/>
    <w:rsid w:val="00842DA0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8E5A46"/>
    <w:rsid w:val="0091275A"/>
    <w:rsid w:val="00914614"/>
    <w:rsid w:val="00935785"/>
    <w:rsid w:val="0094001B"/>
    <w:rsid w:val="009410F1"/>
    <w:rsid w:val="00944438"/>
    <w:rsid w:val="009457E2"/>
    <w:rsid w:val="00960EDF"/>
    <w:rsid w:val="00965A9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D011C"/>
    <w:rsid w:val="00BD68A3"/>
    <w:rsid w:val="00BE1323"/>
    <w:rsid w:val="00BE63B6"/>
    <w:rsid w:val="00C13A48"/>
    <w:rsid w:val="00C24AC2"/>
    <w:rsid w:val="00C24BB2"/>
    <w:rsid w:val="00C25870"/>
    <w:rsid w:val="00C3184A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6763F"/>
    <w:rsid w:val="00D70BC1"/>
    <w:rsid w:val="00D85DB9"/>
    <w:rsid w:val="00DA3196"/>
    <w:rsid w:val="00DA34EE"/>
    <w:rsid w:val="00DB749B"/>
    <w:rsid w:val="00DC1497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8BE"/>
    <w:rsid w:val="00E86A69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  <w:rsid w:val="00FC2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8A3BA-196E-46F0-9033-021804B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42DA0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676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 New Roman" w:eastAsia="MS Mincho" w:hAnsi="Times New Roman" w:cs="Times New Roman"/>
      <w:smallCaps/>
      <w:kern w:val="32"/>
      <w:sz w:val="28"/>
      <w:szCs w:val="28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6763F"/>
    <w:rPr>
      <w:rFonts w:ascii="Times New Roman" w:eastAsia="MS Mincho" w:hAnsi="Times New Roman" w:cs="Times New Roman"/>
      <w:b/>
      <w:bCs/>
      <w:smallCaps/>
      <w:color w:val="ED771A" w:themeColor="accent2"/>
      <w:kern w:val="32"/>
      <w:sz w:val="28"/>
      <w:szCs w:val="28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A321A"/>
    <w:pPr>
      <w:keepNext/>
      <w:tabs>
        <w:tab w:val="clear" w:pos="9639"/>
      </w:tabs>
      <w:spacing w:before="240" w:after="60" w:line="240" w:lineRule="auto"/>
      <w:ind w:left="630" w:firstLine="438"/>
      <w:contextualSpacing w:val="0"/>
    </w:pPr>
    <w:rPr>
      <w:rFonts w:ascii="Times New Roman" w:eastAsia="Times New Roman" w:hAnsi="Times New Roman" w:cs="Times New Roman"/>
      <w:iCs/>
      <w:smallCap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0967ED-D04F-41B0-B282-5C0E42E2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4</TotalTime>
  <Pages>12</Pages>
  <Words>1111</Words>
  <Characters>6336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3</cp:revision>
  <dcterms:created xsi:type="dcterms:W3CDTF">2018-10-22T04:59:00Z</dcterms:created>
  <dcterms:modified xsi:type="dcterms:W3CDTF">2018-10-22T09:02:00Z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