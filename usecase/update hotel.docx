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  <w:r w:rsidRPr="00D6763F">
        <w:rPr>
          <w:rFonts w:ascii="Times New Roman" w:hAnsi="Times New Roman"/>
        </w:rPr>
        <w:t>Use Case Specification</w:t>
      </w: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155339" w:rsidP="006A2465">
      <w:pPr>
        <w:rPr>
          <w:rFonts w:ascii="Times New Roman" w:hAnsi="Times New Roman" w:cs="Times New Roman"/>
          <w:lang w:val="en-GB" w:eastAsia="en-US"/>
        </w:rPr>
      </w:pPr>
      <w:r w:rsidRPr="00D6763F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D6763F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PRJ_HotelManagement</w:t>
            </w:r>
            <w:r w:rsidR="0055539F" w:rsidRPr="00D6763F">
              <w:rPr>
                <w:rFonts w:ascii="Times New Roman" w:hAnsi="Times New Roman" w:cs="Times New Roman"/>
              </w:rPr>
              <w:t>_001</w:t>
            </w:r>
          </w:p>
        </w:tc>
      </w:tr>
      <w:tr w:rsidR="009F5790" w:rsidRPr="00D6763F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Hotel Management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D6763F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Preparation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D6763F" w:rsidRDefault="00235DC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  <w:r w:rsidR="007F24F3" w:rsidRPr="00D6763F">
              <w:rPr>
                <w:rFonts w:ascii="Times New Roman" w:hAnsi="Times New Roman" w:cs="Times New Roman"/>
              </w:rPr>
              <w:t>20/10/2018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Review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55539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Approval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55539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D6763F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Ve</w:t>
            </w:r>
            <w:r w:rsidR="00E95A04" w:rsidRPr="00D6763F">
              <w:rPr>
                <w:rFonts w:ascii="Times New Roman" w:hAnsi="Times New Roman" w:cs="Times New Roman"/>
              </w:rPr>
              <w:t>rsion Number of the template: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6763F" w:rsidRDefault="00471E0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D6763F" w:rsidTr="00B33715">
        <w:tc>
          <w:tcPr>
            <w:tcW w:w="2808" w:type="dxa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Sign Off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&lt;&lt;Signature&gt;&gt;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Disclaimer: 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TABLE OF CONTENTS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r w:rsidRPr="00D6763F">
        <w:rPr>
          <w:rFonts w:ascii="Times New Roman" w:hAnsi="Times New Roman" w:cs="Times New Roman"/>
        </w:rPr>
        <w:fldChar w:fldCharType="begin"/>
      </w:r>
      <w:r w:rsidR="009F5790" w:rsidRPr="00D6763F">
        <w:rPr>
          <w:rFonts w:ascii="Times New Roman" w:hAnsi="Times New Roman" w:cs="Times New Roman"/>
        </w:rPr>
        <w:instrText xml:space="preserve"> TOC \o "1-3" \f \h \z \u </w:instrText>
      </w:r>
      <w:r w:rsidRPr="00D6763F">
        <w:rPr>
          <w:rFonts w:ascii="Times New Roman" w:hAnsi="Times New Roman" w:cs="Times New Roman"/>
        </w:rPr>
        <w:fldChar w:fldCharType="separate"/>
      </w:r>
      <w:hyperlink w:anchor="_Toc302030199" w:history="1">
        <w:r w:rsidR="009F5790" w:rsidRPr="00D6763F">
          <w:rPr>
            <w:rStyle w:val="Hyperlink"/>
            <w:rFonts w:ascii="Times New Roman" w:hAnsi="Times New Roman" w:cs="Times New Roman"/>
          </w:rPr>
          <w:t>1.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Use Case Name: &lt;&lt;Use Case Name&gt;&gt;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_Toc302030199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0" w:history="1">
        <w:r w:rsidR="009F5790" w:rsidRPr="00D6763F">
          <w:rPr>
            <w:rStyle w:val="Hyperlink"/>
            <w:rFonts w:ascii="Times New Roman" w:hAnsi="Times New Roman" w:cs="Times New Roman"/>
          </w:rPr>
          <w:t>2.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Actor(s)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_Toc302030200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1" w:history="1">
        <w:r w:rsidR="009F5790" w:rsidRPr="00D6763F">
          <w:rPr>
            <w:rStyle w:val="Hyperlink"/>
            <w:rFonts w:ascii="Times New Roman" w:hAnsi="Times New Roman" w:cs="Times New Roman"/>
          </w:rPr>
          <w:t>3.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Preconditions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_Toc302030201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2" w:history="1">
        <w:r w:rsidR="009F5790" w:rsidRPr="00D6763F">
          <w:rPr>
            <w:rStyle w:val="Hyperlink"/>
            <w:rFonts w:ascii="Times New Roman" w:hAnsi="Times New Roman" w:cs="Times New Roman"/>
          </w:rPr>
          <w:t>4.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Flow of Events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_Toc302030202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03" w:history="1">
        <w:r w:rsidR="009F5790" w:rsidRPr="00D6763F">
          <w:rPr>
            <w:rStyle w:val="Hyperlink"/>
            <w:rFonts w:ascii="Times New Roman" w:hAnsi="Times New Roman" w:cs="Times New Roman"/>
          </w:rPr>
          <w:t>4.1  Basic Flow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_Toc302030203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04" w:history="1">
        <w:r w:rsidR="009F5790" w:rsidRPr="00D6763F">
          <w:rPr>
            <w:rStyle w:val="Hyperlink"/>
            <w:rFonts w:ascii="Times New Roman" w:hAnsi="Times New Roman" w:cs="Times New Roman"/>
          </w:rPr>
          <w:t>4.2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Alternative Flows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_Toc302030204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5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05" w:history="1">
        <w:r w:rsidR="009F5790" w:rsidRPr="00D6763F">
          <w:rPr>
            <w:rStyle w:val="Hyperlink"/>
            <w:rFonts w:ascii="Times New Roman" w:hAnsi="Times New Roman" w:cs="Times New Roman"/>
          </w:rPr>
          <w:t>4.2.1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Alternate Flow 1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_Toc302030205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5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06" w:history="1">
        <w:r w:rsidR="009F5790" w:rsidRPr="00D6763F">
          <w:rPr>
            <w:rStyle w:val="Hyperlink"/>
            <w:rFonts w:ascii="Times New Roman" w:hAnsi="Times New Roman" w:cs="Times New Roman"/>
          </w:rPr>
          <w:t>4.3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Sub Flows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_Toc302030206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  <w:r w:rsidR="0017477B" w:rsidRPr="00D6763F">
        <w:rPr>
          <w:rFonts w:ascii="Times New Roman" w:hAnsi="Times New Roman" w:cs="Times New Roman"/>
        </w:rPr>
        <w:tab/>
      </w:r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07" w:history="1">
        <w:r w:rsidR="009F5790" w:rsidRPr="00D6763F">
          <w:rPr>
            <w:rStyle w:val="Hyperlink"/>
            <w:rFonts w:ascii="Times New Roman" w:hAnsi="Times New Roman" w:cs="Times New Roman"/>
          </w:rPr>
          <w:t>4.3.1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Sub Flow 1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_Toc302030207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8" w:history="1">
        <w:r w:rsidR="009F5790" w:rsidRPr="00D6763F">
          <w:rPr>
            <w:rStyle w:val="Hyperlink"/>
            <w:rFonts w:ascii="Times New Roman" w:hAnsi="Times New Roman" w:cs="Times New Roman"/>
          </w:rPr>
          <w:t>5.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Post Conditions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_Toc302030208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9" w:history="1">
        <w:r w:rsidR="009F5790" w:rsidRPr="00D6763F">
          <w:rPr>
            <w:rStyle w:val="Hyperlink"/>
            <w:rFonts w:ascii="Times New Roman" w:hAnsi="Times New Roman" w:cs="Times New Roman"/>
          </w:rPr>
          <w:t>6.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Special Requirements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_Toc302030209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0" w:history="1">
        <w:r w:rsidR="009F5790" w:rsidRPr="00D6763F">
          <w:rPr>
            <w:rStyle w:val="Hyperlink"/>
            <w:rFonts w:ascii="Times New Roman" w:hAnsi="Times New Roman" w:cs="Times New Roman"/>
          </w:rPr>
          <w:t>7.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Extension Points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_Toc302030210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11" w:history="1">
        <w:r w:rsidR="009F5790" w:rsidRPr="00D6763F">
          <w:rPr>
            <w:rStyle w:val="Hyperlink"/>
            <w:rFonts w:ascii="Times New Roman" w:hAnsi="Times New Roman" w:cs="Times New Roman"/>
          </w:rPr>
          <w:t>&lt;Name of extension point&gt;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_Toc302030211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2" w:history="1">
        <w:r w:rsidR="009F5790" w:rsidRPr="00D6763F">
          <w:rPr>
            <w:rStyle w:val="Hyperlink"/>
            <w:rFonts w:ascii="Times New Roman" w:hAnsi="Times New Roman" w:cs="Times New Roman"/>
          </w:rPr>
          <w:t>8.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Business Rules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_Toc302030212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3" w:history="1">
        <w:r w:rsidR="009F5790" w:rsidRPr="00D6763F">
          <w:rPr>
            <w:rStyle w:val="Hyperlink"/>
            <w:rFonts w:ascii="Times New Roman" w:hAnsi="Times New Roman" w:cs="Times New Roman"/>
          </w:rPr>
          <w:t>9.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Diagrams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_Toc302030213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8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14" w:history="1">
        <w:r w:rsidR="009F5790" w:rsidRPr="00D6763F">
          <w:rPr>
            <w:rStyle w:val="Hyperlink"/>
            <w:rFonts w:ascii="Times New Roman" w:hAnsi="Times New Roman" w:cs="Times New Roman"/>
          </w:rPr>
          <w:t>Use Case Diagram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_Toc302030214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8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15" w:history="1">
        <w:r w:rsidR="009F5790" w:rsidRPr="00D6763F">
          <w:rPr>
            <w:rStyle w:val="Hyperlink"/>
            <w:rFonts w:ascii="Times New Roman" w:hAnsi="Times New Roman" w:cs="Times New Roman"/>
          </w:rPr>
          <w:t>Activity Diagram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_Toc302030215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9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6" w:history="1">
        <w:r w:rsidR="009F5790" w:rsidRPr="00D6763F">
          <w:rPr>
            <w:rStyle w:val="Hyperlink"/>
            <w:rFonts w:ascii="Times New Roman" w:hAnsi="Times New Roman" w:cs="Times New Roman"/>
          </w:rPr>
          <w:t>10.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_Toc302030216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17" w:history="1">
        <w:r w:rsidR="009F5790" w:rsidRPr="00D6763F">
          <w:rPr>
            <w:rStyle w:val="Hyperlink"/>
            <w:rFonts w:ascii="Times New Roman" w:hAnsi="Times New Roman" w:cs="Times New Roman"/>
          </w:rPr>
          <w:t>Success 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_Toc302030217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2"/>
        <w:rPr>
          <w:rFonts w:ascii="Times New Roman" w:hAnsi="Times New Roman" w:cs="Times New Roman"/>
          <w:bCs/>
        </w:rPr>
      </w:pPr>
      <w:hyperlink w:anchor="_Toc302030218" w:history="1">
        <w:r w:rsidR="009F5790" w:rsidRPr="00D6763F">
          <w:rPr>
            <w:rStyle w:val="Hyperlink"/>
            <w:rFonts w:ascii="Times New Roman" w:hAnsi="Times New Roman" w:cs="Times New Roman"/>
          </w:rPr>
          <w:t>Failure 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_Toc302030218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9" w:history="1">
        <w:r w:rsidR="009F5790" w:rsidRPr="00D6763F">
          <w:rPr>
            <w:rStyle w:val="Hyperlink"/>
            <w:rFonts w:ascii="Times New Roman" w:hAnsi="Times New Roman" w:cs="Times New Roman"/>
          </w:rPr>
          <w:t>11.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Issues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_Toc302030219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0" w:history="1">
        <w:r w:rsidR="009F5790" w:rsidRPr="00D6763F">
          <w:rPr>
            <w:rStyle w:val="Hyperlink"/>
            <w:rFonts w:ascii="Times New Roman" w:hAnsi="Times New Roman" w:cs="Times New Roman"/>
          </w:rPr>
          <w:t>12.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UI Specifications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_Toc302030220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1" w:history="1">
        <w:r w:rsidR="009F5790" w:rsidRPr="00D6763F">
          <w:rPr>
            <w:rStyle w:val="Hyperlink"/>
            <w:rFonts w:ascii="Times New Roman" w:hAnsi="Times New Roman" w:cs="Times New Roman"/>
          </w:rPr>
          <w:t>13.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Inter System Dependencies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_Toc302030221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2" w:history="1">
        <w:r w:rsidR="009F5790" w:rsidRPr="00D6763F">
          <w:rPr>
            <w:rStyle w:val="Hyperlink"/>
            <w:rFonts w:ascii="Times New Roman" w:hAnsi="Times New Roman" w:cs="Times New Roman"/>
          </w:rPr>
          <w:t>14.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Integration with an already existing System of the &lt;&lt;Customer&gt;&gt;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_Toc302030222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196219" w:rsidP="006A2465">
      <w:pPr>
        <w:pStyle w:val="TOC1"/>
        <w:rPr>
          <w:rStyle w:val="Hyperlink"/>
          <w:rFonts w:ascii="Times New Roman" w:hAnsi="Times New Roman" w:cs="Times New Roman"/>
        </w:rPr>
      </w:pPr>
      <w:hyperlink w:anchor="_Toc302030223" w:history="1">
        <w:r w:rsidR="009F5790" w:rsidRPr="00D6763F">
          <w:rPr>
            <w:rStyle w:val="Hyperlink"/>
            <w:rFonts w:ascii="Times New Roman" w:hAnsi="Times New Roman" w:cs="Times New Roman"/>
          </w:rPr>
          <w:t>15.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Assumptions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_Toc302030223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REVISION HISTORY OF THE WORK PRODUCT…………………………….. .. 12</w:t>
      </w:r>
    </w:p>
    <w:p w:rsidR="009F5790" w:rsidRPr="00D6763F" w:rsidRDefault="00FC26DA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fldChar w:fldCharType="end"/>
      </w:r>
    </w:p>
    <w:p w:rsidR="009F5790" w:rsidRPr="00D6763F" w:rsidRDefault="009F5790" w:rsidP="007A321A">
      <w:pPr>
        <w:pStyle w:val="StyleHeading1H1Mainheading1Heading1Heading10Head1h1Sec"/>
        <w:ind w:left="0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302030199"/>
      <w:r w:rsidRPr="00D676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F24F3" w:rsidRPr="00D6763F">
        <w:t>Hotel Management system</w:t>
      </w:r>
    </w:p>
    <w:p w:rsidR="009F5790" w:rsidRPr="00D6763F" w:rsidRDefault="009F5790" w:rsidP="00D6763F">
      <w:pPr>
        <w:pStyle w:val="BodyText"/>
        <w:ind w:left="708"/>
        <w:rPr>
          <w:rFonts w:ascii="Times New Roman" w:hAnsi="Times New Roman"/>
        </w:rPr>
      </w:pPr>
      <w:r w:rsidRPr="00D6763F">
        <w:rPr>
          <w:rFonts w:ascii="Times New Roman" w:hAnsi="Times New Roman"/>
          <w:b/>
          <w:sz w:val="24"/>
          <w:szCs w:val="24"/>
        </w:rPr>
        <w:t>Use Case ID:</w:t>
      </w:r>
      <w:r w:rsidR="007F24F3" w:rsidRPr="00D6763F">
        <w:rPr>
          <w:rFonts w:ascii="Times New Roman" w:hAnsi="Times New Roman"/>
          <w:sz w:val="24"/>
          <w:szCs w:val="24"/>
        </w:rPr>
        <w:t>HotelManagement</w:t>
      </w:r>
      <w:r w:rsidR="004D595C" w:rsidRPr="00D6763F">
        <w:rPr>
          <w:rFonts w:ascii="Times New Roman" w:hAnsi="Times New Roman"/>
          <w:sz w:val="24"/>
          <w:szCs w:val="24"/>
        </w:rPr>
        <w:t>1.0</w:t>
      </w:r>
    </w:p>
    <w:p w:rsidR="009F5790" w:rsidRPr="00D6763F" w:rsidRDefault="009F5790" w:rsidP="006A2465">
      <w:pPr>
        <w:pStyle w:val="BodyText"/>
        <w:rPr>
          <w:rFonts w:ascii="Times New Roman" w:hAnsi="Times New Roman"/>
        </w:rPr>
      </w:pPr>
    </w:p>
    <w:p w:rsidR="009F5790" w:rsidRPr="00D6763F" w:rsidRDefault="00E748BE" w:rsidP="006A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F5790" w:rsidRPr="00D6763F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D6763F">
        <w:rPr>
          <w:rFonts w:ascii="Times New Roman" w:hAnsi="Times New Roman" w:cs="Times New Roman"/>
          <w:sz w:val="24"/>
          <w:szCs w:val="24"/>
        </w:rPr>
        <w:t>This us</w:t>
      </w:r>
      <w:r w:rsidR="00AA7FB9">
        <w:rPr>
          <w:rFonts w:ascii="Times New Roman" w:hAnsi="Times New Roman" w:cs="Times New Roman"/>
          <w:sz w:val="24"/>
          <w:szCs w:val="24"/>
        </w:rPr>
        <w:t>ecase describes about the updation of the hotel details by</w:t>
      </w:r>
      <w:r w:rsidR="007F24F3" w:rsidRPr="00D6763F">
        <w:rPr>
          <w:rFonts w:ascii="Times New Roman" w:hAnsi="Times New Roman" w:cs="Times New Roman"/>
          <w:sz w:val="24"/>
          <w:szCs w:val="24"/>
        </w:rPr>
        <w:t xml:space="preserve"> the admin</w:t>
      </w:r>
      <w:r w:rsidR="007F24F3" w:rsidRPr="00D6763F">
        <w:rPr>
          <w:rFonts w:ascii="Times New Roman" w:hAnsi="Times New Roman" w:cs="Times New Roman"/>
        </w:rPr>
        <w:t>.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65A9B" w:rsidP="00D6763F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>
        <w:t xml:space="preserve">2. </w:t>
      </w:r>
      <w:r w:rsidR="009F5790" w:rsidRPr="00D6763F">
        <w:t>Actor(s)</w:t>
      </w:r>
      <w:bookmarkEnd w:id="5"/>
      <w:bookmarkEnd w:id="6"/>
      <w:bookmarkEnd w:id="7"/>
      <w:bookmarkEnd w:id="8"/>
      <w:bookmarkEnd w:id="9"/>
    </w:p>
    <w:p w:rsidR="0007128F" w:rsidRPr="00965A9B" w:rsidRDefault="00E748BE" w:rsidP="006A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595C" w:rsidRPr="00965A9B">
        <w:rPr>
          <w:rFonts w:ascii="Times New Roman" w:hAnsi="Times New Roman" w:cs="Times New Roman"/>
          <w:sz w:val="24"/>
          <w:szCs w:val="24"/>
        </w:rPr>
        <w:t>1.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07128F" w:rsidRPr="00965A9B" w:rsidRDefault="004D595C" w:rsidP="006A2465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              2.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Hotel Management System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7F24F3" w:rsidRPr="00D6763F" w:rsidRDefault="009F5790" w:rsidP="00370D21">
      <w:pPr>
        <w:pStyle w:val="StyleHeading1H1Mainheading1Heading1Heading10Head1h1Sec"/>
        <w:numPr>
          <w:ilvl w:val="0"/>
          <w:numId w:val="19"/>
        </w:num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D6763F">
        <w:t>Precondition</w:t>
      </w:r>
      <w:bookmarkEnd w:id="10"/>
      <w:bookmarkEnd w:id="11"/>
      <w:bookmarkEnd w:id="12"/>
      <w:bookmarkEnd w:id="13"/>
      <w:bookmarkEnd w:id="14"/>
      <w:r w:rsidR="007F24F3" w:rsidRPr="00D6763F">
        <w:t>s</w:t>
      </w:r>
    </w:p>
    <w:p w:rsidR="007F24F3" w:rsidRPr="00965A9B" w:rsidRDefault="007F24F3" w:rsidP="0037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The admin has successfully login into the site </w:t>
      </w:r>
      <w:hyperlink r:id="rId11" w:history="1"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9F5790" w:rsidRPr="00965A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:rsidR="009F5790" w:rsidRPr="00D6763F" w:rsidRDefault="00965A9B" w:rsidP="00D6763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>
        <w:t xml:space="preserve">4. </w:t>
      </w:r>
      <w:r w:rsidR="009F5790" w:rsidRPr="00D6763F">
        <w:t>Flow of Events</w:t>
      </w:r>
      <w:bookmarkEnd w:id="15"/>
      <w:bookmarkEnd w:id="16"/>
      <w:bookmarkEnd w:id="17"/>
      <w:bookmarkEnd w:id="18"/>
      <w:bookmarkEnd w:id="19"/>
    </w:p>
    <w:p w:rsidR="00513662" w:rsidRPr="00D6763F" w:rsidRDefault="009F5790" w:rsidP="00D534BE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965A9B">
        <w:t>4.1  Basic Flow</w:t>
      </w:r>
      <w:bookmarkEnd w:id="20"/>
      <w:bookmarkEnd w:id="21"/>
      <w:bookmarkEnd w:id="22"/>
      <w:bookmarkEnd w:id="23"/>
      <w:bookmarkEnd w:id="24"/>
      <w:bookmarkEnd w:id="25"/>
    </w:p>
    <w:p w:rsidR="00E748BE" w:rsidRPr="00E748BE" w:rsidRDefault="00E748BE" w:rsidP="00E748BE">
      <w:pPr>
        <w:pStyle w:val="Foo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F5790" w:rsidRPr="00965A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AA7FB9">
        <w:rPr>
          <w:rFonts w:ascii="Times New Roman" w:hAnsi="Times New Roman" w:cs="Times New Roman"/>
          <w:b/>
          <w:sz w:val="24"/>
          <w:szCs w:val="24"/>
        </w:rPr>
        <w:t>Updation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 xml:space="preserve"> New Hotel</w:t>
      </w:r>
    </w:p>
    <w:p w:rsidR="009F5790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7F24F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670B93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:rsidR="00D6763F" w:rsidRPr="007A321A" w:rsidRDefault="000E36DA" w:rsidP="007A32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the message “</w:t>
      </w:r>
      <w:r w:rsidR="00774969">
        <w:rPr>
          <w:rFonts w:ascii="Times New Roman" w:hAnsi="Times New Roman" w:cs="Times New Roman"/>
          <w:sz w:val="24"/>
          <w:szCs w:val="24"/>
        </w:rPr>
        <w:t>Details updated</w:t>
      </w:r>
      <w:r>
        <w:rPr>
          <w:rFonts w:ascii="Times New Roman" w:hAnsi="Times New Roman" w:cs="Times New Roman"/>
          <w:sz w:val="24"/>
          <w:szCs w:val="24"/>
        </w:rPr>
        <w:t xml:space="preserve"> successfully”.</w:t>
      </w: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</w:p>
    <w:p w:rsidR="009F5790" w:rsidRPr="007A321A" w:rsidRDefault="009F5790" w:rsidP="00D534BE">
      <w:pPr>
        <w:pStyle w:val="StyleHeading2Sub-headingH2ChapterNumberAppendixLetterchnh"/>
      </w:pPr>
      <w:r w:rsidRPr="007A321A">
        <w:lastRenderedPageBreak/>
        <w:t>Alternative Flow</w:t>
      </w:r>
      <w:bookmarkEnd w:id="26"/>
      <w:bookmarkEnd w:id="27"/>
      <w:bookmarkEnd w:id="28"/>
      <w:r w:rsidRPr="007A321A">
        <w:t>s</w:t>
      </w:r>
      <w:bookmarkEnd w:id="29"/>
      <w:bookmarkEnd w:id="30"/>
      <w:bookmarkEnd w:id="31"/>
      <w:bookmarkEnd w:id="32"/>
      <w:bookmarkEnd w:id="33"/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D6763F" w:rsidRDefault="00AF20B3" w:rsidP="00D534BE">
      <w:pPr>
        <w:pStyle w:val="StyleHeading2Sub-headingH2ChapterNumberAppendixLetterchnh"/>
      </w:pPr>
      <w:r w:rsidRPr="00D6763F">
        <w:t>Alternate Flow 1</w:t>
      </w:r>
      <w:r w:rsidR="00B67E7B" w:rsidRPr="00D6763F">
        <w:t xml:space="preserve">: </w:t>
      </w: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  <w:r w:rsidR="00B607F6">
        <w:t xml:space="preserve"> Successful </w:t>
      </w:r>
      <w:r w:rsidR="00774969">
        <w:t>updation</w:t>
      </w:r>
      <w:r w:rsidR="00B607F6">
        <w:t xml:space="preserve"> of new hotel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:rsidR="00B607F6" w:rsidRPr="00B607F6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Admin clicks on </w:t>
      </w:r>
      <w:r w:rsidR="00774969">
        <w:rPr>
          <w:rFonts w:ascii="Times New Roman" w:hAnsi="Times New Roman" w:cs="Times New Roman"/>
          <w:sz w:val="24"/>
          <w:szCs w:val="24"/>
        </w:rPr>
        <w:t>Update</w:t>
      </w:r>
      <w:r w:rsidRPr="00965A9B">
        <w:rPr>
          <w:rFonts w:ascii="Times New Roman" w:hAnsi="Times New Roman" w:cs="Times New Roman"/>
          <w:sz w:val="24"/>
          <w:szCs w:val="24"/>
        </w:rPr>
        <w:t xml:space="preserve"> Hotel button.</w:t>
      </w:r>
    </w:p>
    <w:p w:rsidR="00B607F6" w:rsidRPr="00E748BE" w:rsidRDefault="00B607F6" w:rsidP="00D534BE">
      <w:pPr>
        <w:pStyle w:val="StyleHeading2Sub-headingH2ChapterNumberAppendixLetterchnh"/>
      </w:pPr>
    </w:p>
    <w:p w:rsidR="00B607F6" w:rsidRPr="00D6763F" w:rsidRDefault="009F5790" w:rsidP="00D534BE">
      <w:pPr>
        <w:pStyle w:val="StyleHeading2Sub-headingH2ChapterNumberAppendixLetterchnh"/>
      </w:pPr>
      <w:r w:rsidRPr="00D6763F">
        <w:t xml:space="preserve">Alternate Flow </w:t>
      </w:r>
      <w:bookmarkEnd w:id="34"/>
      <w:bookmarkEnd w:id="35"/>
      <w:bookmarkEnd w:id="36"/>
      <w:bookmarkEnd w:id="37"/>
      <w:r w:rsidR="00AF20B3" w:rsidRPr="00D6763F">
        <w:t>2</w:t>
      </w:r>
      <w:r w:rsidR="00B67E7B" w:rsidRPr="00D6763F">
        <w:t xml:space="preserve">: </w:t>
      </w:r>
      <w:r w:rsidR="00B607F6" w:rsidRPr="00D6763F">
        <w:t>Successful reset of data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4Admin enters Email.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Default="00B607F6" w:rsidP="007A32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clicks on Reset button.</w:t>
      </w:r>
    </w:p>
    <w:p w:rsidR="007A321A" w:rsidRPr="007A321A" w:rsidRDefault="007A321A" w:rsidP="007A32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F20B3" w:rsidRPr="007A321A" w:rsidRDefault="007A321A" w:rsidP="00D534BE">
      <w:pPr>
        <w:pStyle w:val="StyleHeading2Sub-headingH2ChapterNumberAppendixLetterchnh"/>
      </w:pPr>
      <w:r w:rsidRPr="007A321A">
        <w:lastRenderedPageBreak/>
        <w:t>Exception Flow</w:t>
      </w:r>
    </w:p>
    <w:p w:rsidR="002B1A21" w:rsidRPr="007A321A" w:rsidRDefault="002B1A21" w:rsidP="00774969">
      <w:pPr>
        <w:pStyle w:val="StyleHeading2Sub-headingH2ChapterNumberAppendixLetterchnh"/>
        <w:ind w:left="1416" w:firstLine="0"/>
      </w:pPr>
      <w:r w:rsidRPr="007A321A">
        <w:t xml:space="preserve">Exception Flow  1: </w:t>
      </w:r>
      <w:r w:rsidR="005C2E61" w:rsidRPr="007A321A">
        <w:t xml:space="preserve">unsuccessful </w:t>
      </w:r>
      <w:r w:rsidR="00774969">
        <w:t>updation of hotel details</w:t>
      </w:r>
      <w:r w:rsidR="001C69D3" w:rsidRPr="007A321A">
        <w:t xml:space="preserve"> due to invalid entry.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1C69D3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F9425C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the error message “Please enter average fare height amount in Rs. only”</w:t>
      </w:r>
      <w:r w:rsidR="00725476">
        <w:rPr>
          <w:rFonts w:ascii="Times New Roman" w:hAnsi="Times New Roman" w:cs="Times New Roman"/>
          <w:sz w:val="24"/>
          <w:szCs w:val="24"/>
        </w:rPr>
        <w:t>.</w:t>
      </w:r>
    </w:p>
    <w:p w:rsidR="00960EDF" w:rsidRPr="00D6763F" w:rsidRDefault="00960EDF" w:rsidP="006A2465">
      <w:pPr>
        <w:pStyle w:val="ListParagraph"/>
        <w:rPr>
          <w:rFonts w:ascii="Times New Roman" w:hAnsi="Times New Roman" w:cs="Times New Roman"/>
        </w:rPr>
      </w:pPr>
    </w:p>
    <w:p w:rsidR="002B1A21" w:rsidRPr="00D6763F" w:rsidRDefault="007A321A" w:rsidP="00774969">
      <w:pPr>
        <w:pStyle w:val="StyleHeading2Sub-headingH2ChapterNumberAppendixLetterchnh"/>
        <w:ind w:left="978"/>
      </w:pPr>
      <w:bookmarkStart w:id="42" w:name="_Toc458764038"/>
      <w:r>
        <w:t>Exception Flow 2</w:t>
      </w:r>
      <w:r w:rsidR="002B1A21" w:rsidRPr="00D6763F">
        <w:t>: Web Server Down</w:t>
      </w:r>
      <w:bookmarkEnd w:id="42"/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D6763F" w:rsidRDefault="007A321A" w:rsidP="00774969">
      <w:pPr>
        <w:pStyle w:val="StyleHeading2Sub-headingH2ChapterNumberAppendixLetterchnh"/>
        <w:ind w:left="978"/>
      </w:pPr>
      <w:bookmarkStart w:id="43" w:name="_Toc458764039"/>
      <w:r>
        <w:t>Exception Flow 3</w:t>
      </w:r>
      <w:r w:rsidR="002B1A21" w:rsidRPr="00D6763F">
        <w:t>: Database Connectivity Error</w:t>
      </w:r>
      <w:bookmarkEnd w:id="43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725476" w:rsidRPr="007A321A" w:rsidRDefault="002B1A21" w:rsidP="007A3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problem.</w:t>
      </w:r>
      <w:bookmarkStart w:id="44" w:name="_Toc458764040"/>
    </w:p>
    <w:p w:rsidR="002B1A21" w:rsidRPr="00D6763F" w:rsidRDefault="007A321A" w:rsidP="00774969">
      <w:pPr>
        <w:pStyle w:val="StyleHeading2Sub-headingH2ChapterNumberAppendixLetterchnh"/>
        <w:ind w:left="978"/>
      </w:pPr>
      <w:r>
        <w:lastRenderedPageBreak/>
        <w:t>Exception Flow 4</w:t>
      </w:r>
      <w:r w:rsidR="002B1A21" w:rsidRPr="00D6763F">
        <w:t>: Network Connectivity Error</w:t>
      </w:r>
      <w:bookmarkEnd w:id="44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D6763F" w:rsidRDefault="00AF20B3" w:rsidP="00D534BE">
      <w:pPr>
        <w:pStyle w:val="StyleHeading2Sub-headingH2ChapterNumberAppendixLetterchnh"/>
      </w:pPr>
    </w:p>
    <w:p w:rsidR="00B67E7B" w:rsidRPr="00D6763F" w:rsidRDefault="00B67E7B" w:rsidP="006A2465">
      <w:pPr>
        <w:pStyle w:val="Caption"/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ab/>
      </w:r>
    </w:p>
    <w:p w:rsidR="009F5790" w:rsidRPr="00D6763F" w:rsidRDefault="009F5790" w:rsidP="00D6763F">
      <w:pPr>
        <w:pStyle w:val="StyleHeading1H1Mainheading1Heading1Heading10Head1h1Sec"/>
      </w:pPr>
      <w:bookmarkStart w:id="45" w:name="_Toc144299927"/>
      <w:bookmarkStart w:id="46" w:name="_Toc145125013"/>
      <w:bookmarkStart w:id="47" w:name="_Toc165439511"/>
      <w:bookmarkStart w:id="48" w:name="_Toc186019620"/>
      <w:bookmarkStart w:id="49" w:name="_Toc302030208"/>
      <w:bookmarkEnd w:id="38"/>
      <w:bookmarkEnd w:id="39"/>
      <w:bookmarkEnd w:id="40"/>
      <w:bookmarkEnd w:id="41"/>
      <w:r w:rsidRPr="00D6763F">
        <w:t>Post Conditions</w:t>
      </w:r>
      <w:bookmarkEnd w:id="45"/>
      <w:bookmarkEnd w:id="46"/>
      <w:bookmarkEnd w:id="47"/>
      <w:bookmarkEnd w:id="48"/>
      <w:bookmarkEnd w:id="49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BE63B6" w:rsidTr="00725476">
        <w:trPr>
          <w:tblHeader/>
        </w:trPr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7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774969">
              <w:rPr>
                <w:rFonts w:ascii="Times New Roman" w:hAnsi="Times New Roman" w:cs="Times New Roman"/>
                <w:sz w:val="24"/>
                <w:szCs w:val="24"/>
              </w:rPr>
              <w:t>Updation</w:t>
            </w:r>
            <w:r w:rsidR="000E36DA"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of new hotel.</w:t>
            </w:r>
          </w:p>
        </w:tc>
        <w:tc>
          <w:tcPr>
            <w:tcW w:w="5688" w:type="dxa"/>
          </w:tcPr>
          <w:p w:rsidR="00725476" w:rsidRPr="00BE63B6" w:rsidRDefault="00725476" w:rsidP="00774969">
            <w:pPr>
              <w:pStyle w:val="infoblu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System displays the message “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Hotel </w:t>
            </w:r>
            <w:r w:rsidR="00774969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updated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successfully”. 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7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Unsuccessful </w:t>
            </w:r>
            <w:r w:rsidR="00774969">
              <w:rPr>
                <w:rFonts w:ascii="Times New Roman" w:hAnsi="Times New Roman" w:cs="Times New Roman"/>
                <w:sz w:val="24"/>
                <w:szCs w:val="24"/>
              </w:rPr>
              <w:t>updation of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hotel </w:t>
            </w:r>
            <w:r w:rsidR="00774969">
              <w:rPr>
                <w:rFonts w:ascii="Times New Roman" w:hAnsi="Times New Roman" w:cs="Times New Roman"/>
                <w:sz w:val="24"/>
                <w:szCs w:val="24"/>
              </w:rPr>
              <w:t xml:space="preserve">details 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>due to invalid entry.</w:t>
            </w:r>
          </w:p>
        </w:tc>
        <w:tc>
          <w:tcPr>
            <w:tcW w:w="5688" w:type="dxa"/>
          </w:tcPr>
          <w:p w:rsidR="00BE63B6" w:rsidRPr="00BE63B6" w:rsidRDefault="00BE63B6" w:rsidP="00BE6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System displays the error message “Please enter average fare height amount in Rs. only”.</w:t>
            </w:r>
          </w:p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D6763F" w:rsidRDefault="009F5790" w:rsidP="006A2465">
      <w:pPr>
        <w:pStyle w:val="BodyText3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BE63B6" w:rsidRDefault="00BE63B6" w:rsidP="00BE63B6">
      <w:pPr>
        <w:pStyle w:val="StyleHeading1H1Mainheading1Heading1Heading10Head1h1Sec"/>
        <w:ind w:left="0"/>
      </w:pPr>
      <w:bookmarkStart w:id="50" w:name="_Toc144299928"/>
      <w:bookmarkStart w:id="51" w:name="_Toc145125014"/>
      <w:bookmarkStart w:id="52" w:name="_Toc165439512"/>
      <w:bookmarkStart w:id="53" w:name="_Toc186019621"/>
      <w:bookmarkStart w:id="54" w:name="_Toc302030209"/>
    </w:p>
    <w:p w:rsidR="00BE63B6" w:rsidRDefault="00BE63B6" w:rsidP="007A321A">
      <w:pPr>
        <w:pStyle w:val="StyleHeading1H1Mainheading1Heading1Heading10Head1h1Sec"/>
        <w:ind w:left="0"/>
        <w:rPr>
          <w:b w:val="0"/>
          <w:sz w:val="24"/>
          <w:szCs w:val="24"/>
        </w:rPr>
      </w:pPr>
    </w:p>
    <w:p w:rsidR="007A321A" w:rsidRDefault="007A321A" w:rsidP="007A321A">
      <w:pPr>
        <w:pStyle w:val="StyleHeading1H1Mainheading1Heading1Heading10Head1h1Sec"/>
        <w:ind w:left="0"/>
      </w:pPr>
    </w:p>
    <w:p w:rsidR="009F5790" w:rsidRPr="00D6763F" w:rsidRDefault="009F5790" w:rsidP="00D6763F">
      <w:pPr>
        <w:pStyle w:val="StyleHeading1H1Mainheading1Heading1Heading10Head1h1Sec"/>
      </w:pPr>
      <w:r w:rsidRPr="00D6763F">
        <w:t>Special Requirements</w:t>
      </w:r>
      <w:bookmarkEnd w:id="50"/>
      <w:bookmarkEnd w:id="51"/>
      <w:bookmarkEnd w:id="52"/>
      <w:bookmarkEnd w:id="53"/>
      <w:bookmarkEnd w:id="54"/>
    </w:p>
    <w:p w:rsidR="00437744" w:rsidRPr="00D6763F" w:rsidRDefault="00437744" w:rsidP="00D534BE">
      <w:pPr>
        <w:pStyle w:val="StyleHeading2Sub-headingH2ChapterNumberAppendixLetterchnh"/>
      </w:pPr>
      <w:bookmarkStart w:id="55" w:name="_Toc458607237"/>
      <w:r w:rsidRPr="00D6763F">
        <w:t>Availability</w:t>
      </w:r>
      <w:bookmarkEnd w:id="55"/>
    </w:p>
    <w:p w:rsidR="00437744" w:rsidRPr="00D534BE" w:rsidRDefault="007A321A" w:rsidP="00370D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534BE">
        <w:rPr>
          <w:rFonts w:ascii="Times New Roman" w:hAnsi="Times New Roman" w:cs="Times New Roman"/>
          <w:sz w:val="28"/>
          <w:szCs w:val="28"/>
        </w:rPr>
        <w:t xml:space="preserve"> </w:t>
      </w:r>
      <w:r w:rsidR="00437744" w:rsidRPr="00D534BE">
        <w:rPr>
          <w:rFonts w:ascii="Times New Roman" w:hAnsi="Times New Roman" w:cs="Times New Roman"/>
          <w:sz w:val="24"/>
          <w:szCs w:val="24"/>
        </w:rPr>
        <w:t>Application is up and running 24*7.</w:t>
      </w: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D6763F">
      <w:pPr>
        <w:pStyle w:val="StyleHeading1H1Mainheading1Heading1Heading10Head1h1Sec"/>
      </w:pPr>
      <w:bookmarkStart w:id="56" w:name="_Toc144299930"/>
      <w:bookmarkStart w:id="57" w:name="_Toc145125016"/>
      <w:bookmarkStart w:id="58" w:name="_Toc165439515"/>
      <w:bookmarkStart w:id="59" w:name="_Toc186019624"/>
      <w:bookmarkStart w:id="60" w:name="_Toc302030212"/>
      <w:r w:rsidRPr="00D6763F">
        <w:t>Business Rules</w:t>
      </w:r>
      <w:bookmarkEnd w:id="56"/>
      <w:bookmarkEnd w:id="57"/>
      <w:bookmarkEnd w:id="58"/>
      <w:bookmarkEnd w:id="59"/>
      <w:bookmarkEnd w:id="60"/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7A321A" w:rsidTr="00774969">
        <w:trPr>
          <w:tblHeader/>
        </w:trPr>
        <w:tc>
          <w:tcPr>
            <w:tcW w:w="2268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7A321A" w:rsidTr="00774969">
        <w:trPr>
          <w:trHeight w:val="498"/>
        </w:trPr>
        <w:tc>
          <w:tcPr>
            <w:tcW w:w="2268" w:type="dxa"/>
          </w:tcPr>
          <w:p w:rsidR="009F5790" w:rsidRPr="007A321A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Phone number to be entered should be of 10 digit.</w:t>
            </w:r>
          </w:p>
        </w:tc>
        <w:tc>
          <w:tcPr>
            <w:tcW w:w="2952" w:type="dxa"/>
          </w:tcPr>
          <w:p w:rsidR="009F5790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</w:t>
            </w:r>
            <w:r w:rsidR="00BE63B6"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that “Please enter valid phone number”.</w:t>
            </w:r>
          </w:p>
        </w:tc>
      </w:tr>
      <w:tr w:rsidR="00391FD3" w:rsidRPr="007A321A" w:rsidTr="00774969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:rsidR="00391FD3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Rating is mandatory to enter.</w:t>
            </w:r>
          </w:p>
        </w:tc>
        <w:tc>
          <w:tcPr>
            <w:tcW w:w="2952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 if not selected</w:t>
            </w:r>
          </w:p>
        </w:tc>
      </w:tr>
      <w:tr w:rsidR="00391FD3" w:rsidRPr="007A321A" w:rsidTr="00774969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BR03</w:t>
            </w:r>
          </w:p>
        </w:tc>
        <w:tc>
          <w:tcPr>
            <w:tcW w:w="3636" w:type="dxa"/>
          </w:tcPr>
          <w:p w:rsidR="00391FD3" w:rsidRPr="007A321A" w:rsidRDefault="00DC1497" w:rsidP="00AD3160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Average fare per night should be in Rs. Only.</w:t>
            </w:r>
          </w:p>
        </w:tc>
        <w:tc>
          <w:tcPr>
            <w:tcW w:w="2952" w:type="dxa"/>
          </w:tcPr>
          <w:p w:rsidR="00391FD3" w:rsidRPr="007A321A" w:rsidRDefault="00DC1497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will get displayed “Amount should be in Rs”.</w:t>
            </w:r>
          </w:p>
        </w:tc>
      </w:tr>
    </w:tbl>
    <w:p w:rsidR="009F5790" w:rsidRPr="00D6763F" w:rsidRDefault="009F5790" w:rsidP="007A321A">
      <w:pPr>
        <w:pStyle w:val="StyleHeading1H1Mainheading1Heading1Heading10Head1h1Sec"/>
        <w:ind w:left="0"/>
      </w:pPr>
      <w:bookmarkStart w:id="61" w:name="_Toc144299931"/>
      <w:bookmarkStart w:id="62" w:name="_Toc145125017"/>
      <w:bookmarkStart w:id="63" w:name="_Toc165439516"/>
      <w:bookmarkStart w:id="64" w:name="_Toc186019625"/>
      <w:bookmarkStart w:id="65" w:name="_Toc302030213"/>
      <w:r w:rsidRPr="00D6763F">
        <w:lastRenderedPageBreak/>
        <w:t>Diagrams</w:t>
      </w:r>
      <w:bookmarkEnd w:id="61"/>
      <w:bookmarkEnd w:id="62"/>
      <w:bookmarkEnd w:id="63"/>
      <w:bookmarkEnd w:id="64"/>
      <w:bookmarkEnd w:id="65"/>
    </w:p>
    <w:p w:rsidR="009F5790" w:rsidRPr="00D6763F" w:rsidRDefault="009F5790" w:rsidP="00D534BE">
      <w:pPr>
        <w:pStyle w:val="StyleHeading2Sub-headingH2ChapterNumberAppendixLetterchnh"/>
      </w:pPr>
      <w:bookmarkStart w:id="66" w:name="_Toc144299932"/>
      <w:bookmarkStart w:id="67" w:name="_Toc145125018"/>
      <w:bookmarkStart w:id="68" w:name="_Toc165439517"/>
      <w:bookmarkStart w:id="69" w:name="_Toc186019626"/>
      <w:bookmarkStart w:id="70" w:name="_Toc302030214"/>
      <w:r w:rsidRPr="00D6763F">
        <w:t>Use Case Diagram</w:t>
      </w:r>
      <w:bookmarkEnd w:id="66"/>
      <w:bookmarkEnd w:id="67"/>
      <w:bookmarkEnd w:id="68"/>
      <w:bookmarkEnd w:id="69"/>
      <w:bookmarkEnd w:id="70"/>
    </w:p>
    <w:p w:rsidR="00103298" w:rsidRDefault="00103298" w:rsidP="00D534BE">
      <w:pPr>
        <w:pStyle w:val="StyleHeading2Sub-headingH2ChapterNumberAppendixLetterchnh"/>
      </w:pPr>
      <w:r w:rsidRPr="00D6763F">
        <w:t xml:space="preserve">For Successful </w:t>
      </w:r>
      <w:r w:rsidR="00DC1497">
        <w:t>Adding hotels</w:t>
      </w:r>
    </w:p>
    <w:p w:rsidR="00F24CD9" w:rsidRDefault="008E0943" w:rsidP="008E0943">
      <w:pPr>
        <w:pStyle w:val="StyleHeading2Sub-headingH2ChapterNumberAppendixLetterchnh"/>
      </w:pPr>
      <w:bookmarkStart w:id="71" w:name="_Toc144299934"/>
      <w:bookmarkStart w:id="72" w:name="_Toc145125020"/>
      <w:bookmarkStart w:id="73" w:name="_Toc165439519"/>
      <w:bookmarkStart w:id="74" w:name="_Toc186019628"/>
      <w:bookmarkStart w:id="75" w:name="_Toc302030216"/>
      <w:r>
        <w:rPr>
          <w:noProof/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06C1A932" wp14:editId="4E848974">
            <wp:extent cx="5910491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hot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77" cy="46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D6763F" w:rsidRDefault="009F5790" w:rsidP="00D534BE">
      <w:pPr>
        <w:pStyle w:val="StyleHeading2Sub-headingH2ChapterNumberAppendixLetterchnh"/>
      </w:pPr>
      <w:r w:rsidRPr="00D6763F">
        <w:lastRenderedPageBreak/>
        <w:t>Scenarios</w:t>
      </w:r>
      <w:bookmarkEnd w:id="71"/>
      <w:bookmarkEnd w:id="72"/>
      <w:bookmarkEnd w:id="73"/>
      <w:bookmarkEnd w:id="74"/>
      <w:bookmarkEnd w:id="75"/>
    </w:p>
    <w:p w:rsidR="009F5790" w:rsidRPr="00D6763F" w:rsidRDefault="009F5790" w:rsidP="00D534BE">
      <w:pPr>
        <w:pStyle w:val="StyleHeading2Sub-headingH2ChapterNumberAppendixLetterchnh"/>
      </w:pPr>
      <w:bookmarkStart w:id="76" w:name="_Toc144299935"/>
      <w:bookmarkStart w:id="77" w:name="_Toc145125021"/>
      <w:bookmarkStart w:id="78" w:name="_Toc165439520"/>
      <w:bookmarkStart w:id="79" w:name="_Toc186019629"/>
      <w:bookmarkStart w:id="80" w:name="_Toc302030217"/>
      <w:r w:rsidRPr="00D6763F">
        <w:t>Success Scenarios</w:t>
      </w:r>
      <w:bookmarkEnd w:id="76"/>
      <w:bookmarkEnd w:id="77"/>
      <w:bookmarkEnd w:id="78"/>
      <w:bookmarkEnd w:id="79"/>
      <w:bookmarkEnd w:id="80"/>
    </w:p>
    <w:p w:rsidR="002B1A21" w:rsidRPr="00D534BE" w:rsidRDefault="002B1A21" w:rsidP="00D534BE">
      <w:pPr>
        <w:pStyle w:val="StyleHeading2Sub-headingH2ChapterNumberAppendixLetterchnh"/>
        <w:rPr>
          <w:sz w:val="24"/>
          <w:szCs w:val="24"/>
        </w:rPr>
      </w:pPr>
      <w:bookmarkStart w:id="81" w:name="_Toc144299936"/>
      <w:bookmarkStart w:id="82" w:name="_Toc145125022"/>
      <w:bookmarkStart w:id="83" w:name="_Toc165439521"/>
      <w:bookmarkStart w:id="84" w:name="_Toc186019630"/>
      <w:bookmarkStart w:id="85" w:name="_Toc302030218"/>
    </w:p>
    <w:p w:rsidR="002B1A21" w:rsidRPr="00D534BE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>Successful adding of new hotel.</w:t>
      </w:r>
    </w:p>
    <w:p w:rsidR="00DC1497" w:rsidRPr="00D534BE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>Successful reset of the data.</w:t>
      </w:r>
    </w:p>
    <w:p w:rsidR="009F5790" w:rsidRPr="00D534BE" w:rsidRDefault="009F5790" w:rsidP="00D534BE">
      <w:pPr>
        <w:pStyle w:val="StyleHeading2Sub-headingH2ChapterNumberAppendixLetterchnh"/>
      </w:pPr>
      <w:r w:rsidRPr="00D534BE">
        <w:t>Failure Scenarios</w:t>
      </w:r>
      <w:bookmarkEnd w:id="81"/>
      <w:bookmarkEnd w:id="82"/>
      <w:bookmarkEnd w:id="83"/>
      <w:bookmarkEnd w:id="84"/>
      <w:bookmarkEnd w:id="85"/>
    </w:p>
    <w:p w:rsidR="009E2863" w:rsidRPr="00D534BE" w:rsidRDefault="009E2863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342115" w:rsidRPr="00D534BE">
        <w:rPr>
          <w:rFonts w:ascii="Times New Roman" w:eastAsiaTheme="majorEastAsia" w:hAnsi="Times New Roman" w:cs="Times New Roman"/>
          <w:sz w:val="24"/>
          <w:szCs w:val="24"/>
        </w:rPr>
        <w:t xml:space="preserve">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in updation of</w:t>
      </w:r>
      <w:r w:rsidR="00DC1497"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hotel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details </w:t>
      </w:r>
      <w:r w:rsidR="00DC1497" w:rsidRPr="00D534BE">
        <w:rPr>
          <w:rFonts w:ascii="Times New Roman" w:eastAsiaTheme="majorEastAsia" w:hAnsi="Times New Roman" w:cs="Times New Roman"/>
          <w:sz w:val="24"/>
          <w:szCs w:val="24"/>
        </w:rPr>
        <w:t>due to invalid entry.</w:t>
      </w:r>
    </w:p>
    <w:p w:rsidR="00DC1497" w:rsidRPr="00D534BE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in updation of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hotel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details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due to web server down.</w:t>
      </w:r>
    </w:p>
    <w:p w:rsidR="00DC1497" w:rsidRPr="00D534BE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in updation of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hotel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details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due to database connectivity.</w:t>
      </w:r>
    </w:p>
    <w:p w:rsidR="00DD402A" w:rsidRPr="00D534BE" w:rsidRDefault="00DD402A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in updation of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C1497" w:rsidRPr="00D534BE">
        <w:rPr>
          <w:rFonts w:ascii="Times New Roman" w:eastAsiaTheme="majorEastAsia" w:hAnsi="Times New Roman" w:cs="Times New Roman"/>
          <w:sz w:val="24"/>
          <w:szCs w:val="24"/>
        </w:rPr>
        <w:t>hotel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E0943">
        <w:rPr>
          <w:rFonts w:ascii="Times New Roman" w:eastAsiaTheme="majorEastAsia" w:hAnsi="Times New Roman" w:cs="Times New Roman"/>
          <w:sz w:val="24"/>
          <w:szCs w:val="24"/>
        </w:rPr>
        <w:t>details</w:t>
      </w:r>
      <w:r w:rsidR="008E0943" w:rsidRPr="00D53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534BE">
        <w:rPr>
          <w:rFonts w:ascii="Times New Roman" w:eastAsiaTheme="majorEastAsia" w:hAnsi="Times New Roman" w:cs="Times New Roman"/>
          <w:sz w:val="24"/>
          <w:szCs w:val="24"/>
        </w:rPr>
        <w:t>due to network error.</w:t>
      </w:r>
    </w:p>
    <w:p w:rsidR="009E2863" w:rsidRPr="00D6763F" w:rsidRDefault="009E2863" w:rsidP="006A2465">
      <w:pPr>
        <w:rPr>
          <w:rFonts w:ascii="Times New Roman" w:eastAsiaTheme="majorEastAsia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D534BE" w:rsidP="00D534BE">
      <w:pPr>
        <w:pStyle w:val="StyleHeading1H1Mainheading1Heading1Heading10Head1h1Sec"/>
        <w:ind w:left="720"/>
      </w:pPr>
      <w:bookmarkStart w:id="86" w:name="_Toc144299937"/>
      <w:bookmarkStart w:id="87" w:name="_Toc145125023"/>
      <w:bookmarkStart w:id="88" w:name="_Toc165439522"/>
      <w:bookmarkStart w:id="89" w:name="_Toc186019631"/>
      <w:bookmarkStart w:id="90" w:name="_Toc302030219"/>
      <w:r>
        <w:t xml:space="preserve">       </w:t>
      </w:r>
      <w:r w:rsidR="009F5790" w:rsidRPr="00D6763F">
        <w:t>Issues</w:t>
      </w:r>
      <w:bookmarkEnd w:id="86"/>
      <w:bookmarkEnd w:id="87"/>
      <w:bookmarkEnd w:id="88"/>
      <w:bookmarkEnd w:id="89"/>
      <w:bookmarkEnd w:id="90"/>
    </w:p>
    <w:p w:rsidR="00005D4D" w:rsidRPr="00D534BE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D534BE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D534BE" w:rsidRDefault="00DC1497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>What is to be done if data is not getting reset?</w:t>
      </w:r>
    </w:p>
    <w:p w:rsidR="009F5790" w:rsidRPr="00D534BE" w:rsidRDefault="009F5790" w:rsidP="006A2465">
      <w:pPr>
        <w:pStyle w:val="infoblue"/>
        <w:rPr>
          <w:rFonts w:ascii="Times New Roman" w:hAnsi="Times New Roman"/>
          <w:sz w:val="24"/>
          <w:szCs w:val="24"/>
        </w:rPr>
      </w:pPr>
    </w:p>
    <w:p w:rsidR="009F5790" w:rsidRPr="00D6763F" w:rsidRDefault="008E0943" w:rsidP="008E0943">
      <w:pPr>
        <w:pStyle w:val="StyleHeading1H1Mainheading1Heading1Heading10Head1h1Sec"/>
        <w:ind w:left="720"/>
      </w:pPr>
      <w:bookmarkStart w:id="91" w:name="_Toc144299938"/>
      <w:bookmarkStart w:id="92" w:name="_Toc145125024"/>
      <w:bookmarkStart w:id="93" w:name="_Toc165439523"/>
      <w:bookmarkStart w:id="94" w:name="_Toc186019632"/>
      <w:bookmarkStart w:id="95" w:name="_Toc302030220"/>
      <w:r>
        <w:lastRenderedPageBreak/>
        <w:t xml:space="preserve"> </w:t>
      </w:r>
      <w:r w:rsidR="009F5790" w:rsidRPr="00D6763F">
        <w:t>UI Specifications</w:t>
      </w:r>
      <w:bookmarkEnd w:id="91"/>
      <w:bookmarkEnd w:id="92"/>
      <w:bookmarkEnd w:id="93"/>
      <w:bookmarkEnd w:id="94"/>
      <w:bookmarkEnd w:id="95"/>
    </w:p>
    <w:p w:rsidR="0017477B" w:rsidRPr="00D6763F" w:rsidRDefault="008E0943" w:rsidP="006A24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42A4B">
        <w:rPr>
          <w:rFonts w:ascii="Candara" w:hAnsi="Candara"/>
          <w:noProof/>
          <w:lang w:eastAsia="en-US"/>
        </w:rPr>
        <w:drawing>
          <wp:inline distT="0" distB="0" distL="0" distR="0">
            <wp:extent cx="6415555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79" cy="37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:rsidR="008D72DB" w:rsidRPr="00D6763F" w:rsidRDefault="008D72DB" w:rsidP="006A2465">
      <w:pPr>
        <w:pStyle w:val="ListParagraph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D6763F">
      <w:pPr>
        <w:pStyle w:val="StyleHeading1H1Mainheading1Heading1Heading10Head1h1Sec"/>
      </w:pPr>
      <w:bookmarkStart w:id="96" w:name="_Toc144299941"/>
      <w:bookmarkStart w:id="97" w:name="_Toc145125027"/>
      <w:bookmarkStart w:id="98" w:name="_Toc165439526"/>
      <w:bookmarkStart w:id="99" w:name="_Toc186019635"/>
      <w:bookmarkStart w:id="100" w:name="_Toc302030223"/>
      <w:r w:rsidRPr="00D6763F">
        <w:t>Assumptions</w:t>
      </w:r>
      <w:bookmarkEnd w:id="96"/>
      <w:bookmarkEnd w:id="97"/>
      <w:bookmarkEnd w:id="98"/>
      <w:bookmarkEnd w:id="99"/>
      <w:bookmarkEnd w:id="100"/>
    </w:p>
    <w:p w:rsidR="009943F5" w:rsidRPr="00D534BE" w:rsidRDefault="00DC1497" w:rsidP="00DC1497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34BE">
        <w:rPr>
          <w:rFonts w:ascii="Times New Roman" w:hAnsi="Times New Roman" w:cs="Times New Roman"/>
          <w:sz w:val="24"/>
          <w:szCs w:val="24"/>
        </w:rPr>
        <w:t xml:space="preserve">Only admin can </w:t>
      </w:r>
      <w:r w:rsidR="008E0943">
        <w:rPr>
          <w:rFonts w:ascii="Times New Roman" w:hAnsi="Times New Roman" w:cs="Times New Roman"/>
          <w:sz w:val="24"/>
          <w:szCs w:val="24"/>
        </w:rPr>
        <w:t>update the details of the hotel.</w:t>
      </w:r>
      <w:bookmarkStart w:id="101" w:name="_GoBack"/>
      <w:bookmarkEnd w:id="101"/>
      <w:r w:rsidRPr="00D534BE">
        <w:rPr>
          <w:rFonts w:ascii="Times New Roman" w:hAnsi="Times New Roman" w:cs="Times New Roman"/>
          <w:sz w:val="24"/>
          <w:szCs w:val="24"/>
        </w:rPr>
        <w:t>.</w:t>
      </w: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9F5790" w:rsidRPr="00DC1497" w:rsidRDefault="009F5790" w:rsidP="006A2465">
      <w:pPr>
        <w:rPr>
          <w:rFonts w:ascii="Times New Roman" w:hAnsi="Times New Roman" w:cs="Times New Roman"/>
          <w:color w:val="ED771A" w:themeColor="accent2"/>
          <w:sz w:val="24"/>
          <w:szCs w:val="24"/>
        </w:rPr>
      </w:pPr>
      <w:r w:rsidRPr="00DC1497">
        <w:rPr>
          <w:rFonts w:ascii="Times New Roman" w:hAnsi="Times New Roman" w:cs="Times New Roman"/>
          <w:color w:val="ED771A" w:themeColor="accent2"/>
          <w:sz w:val="24"/>
          <w:szCs w:val="24"/>
        </w:rPr>
        <w:t>REVISION HISTORY OF THE WORK PRODUCT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&lt;to be maintained by projects&gt;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D534BE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9F5790" w:rsidRPr="00D534BE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D534BE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4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534BE" w:rsidRDefault="009F5790" w:rsidP="006A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D3DC0" w:rsidRPr="00D6763F" w:rsidRDefault="00DD3DC0" w:rsidP="006A2465">
      <w:pPr>
        <w:rPr>
          <w:rFonts w:ascii="Times New Roman" w:hAnsi="Times New Roman" w:cs="Times New Roman"/>
        </w:rPr>
      </w:pPr>
    </w:p>
    <w:sectPr w:rsidR="00DD3DC0" w:rsidRPr="00D6763F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219" w:rsidRDefault="00196219" w:rsidP="006A2465">
      <w:r>
        <w:separator/>
      </w:r>
    </w:p>
    <w:p w:rsidR="00196219" w:rsidRDefault="00196219" w:rsidP="006A2465"/>
    <w:p w:rsidR="00196219" w:rsidRDefault="00196219" w:rsidP="006A2465"/>
    <w:p w:rsidR="00196219" w:rsidRDefault="00196219" w:rsidP="006A2465"/>
    <w:p w:rsidR="00196219" w:rsidRDefault="00196219" w:rsidP="006A2465"/>
    <w:p w:rsidR="00196219" w:rsidRDefault="00196219"/>
    <w:p w:rsidR="00196219" w:rsidRDefault="00196219" w:rsidP="00BE63B6"/>
    <w:p w:rsidR="00196219" w:rsidRDefault="00196219" w:rsidP="00BE63B6"/>
    <w:p w:rsidR="00196219" w:rsidRDefault="00196219" w:rsidP="00DC1497"/>
  </w:endnote>
  <w:endnote w:type="continuationSeparator" w:id="0">
    <w:p w:rsidR="00196219" w:rsidRDefault="00196219" w:rsidP="006A2465">
      <w:r>
        <w:continuationSeparator/>
      </w:r>
    </w:p>
    <w:p w:rsidR="00196219" w:rsidRDefault="00196219" w:rsidP="006A2465"/>
    <w:p w:rsidR="00196219" w:rsidRDefault="00196219" w:rsidP="006A2465"/>
    <w:p w:rsidR="00196219" w:rsidRDefault="00196219" w:rsidP="006A2465"/>
    <w:p w:rsidR="00196219" w:rsidRDefault="00196219" w:rsidP="006A2465"/>
    <w:p w:rsidR="00196219" w:rsidRDefault="00196219"/>
    <w:p w:rsidR="00196219" w:rsidRDefault="00196219" w:rsidP="00BE63B6"/>
    <w:p w:rsidR="00196219" w:rsidRDefault="00196219" w:rsidP="00BE63B6"/>
    <w:p w:rsidR="00196219" w:rsidRDefault="00196219" w:rsidP="00DC1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pPr>
      <w:pStyle w:val="Footer"/>
    </w:pP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387FF7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387FF7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219" w:rsidRDefault="00196219" w:rsidP="006A2465">
      <w:r>
        <w:separator/>
      </w:r>
    </w:p>
    <w:p w:rsidR="00196219" w:rsidRDefault="00196219" w:rsidP="006A2465"/>
    <w:p w:rsidR="00196219" w:rsidRDefault="00196219" w:rsidP="006A2465"/>
    <w:p w:rsidR="00196219" w:rsidRDefault="00196219" w:rsidP="006A2465"/>
    <w:p w:rsidR="00196219" w:rsidRDefault="00196219" w:rsidP="006A2465"/>
    <w:p w:rsidR="00196219" w:rsidRDefault="00196219"/>
    <w:p w:rsidR="00196219" w:rsidRDefault="00196219" w:rsidP="00BE63B6"/>
    <w:p w:rsidR="00196219" w:rsidRDefault="00196219" w:rsidP="00BE63B6"/>
    <w:p w:rsidR="00196219" w:rsidRDefault="00196219" w:rsidP="00DC1497"/>
  </w:footnote>
  <w:footnote w:type="continuationSeparator" w:id="0">
    <w:p w:rsidR="00196219" w:rsidRDefault="00196219" w:rsidP="006A2465">
      <w:r>
        <w:continuationSeparator/>
      </w:r>
    </w:p>
    <w:p w:rsidR="00196219" w:rsidRDefault="00196219" w:rsidP="006A2465"/>
    <w:p w:rsidR="00196219" w:rsidRDefault="00196219" w:rsidP="006A2465"/>
    <w:p w:rsidR="00196219" w:rsidRDefault="00196219" w:rsidP="006A2465"/>
    <w:p w:rsidR="00196219" w:rsidRDefault="00196219" w:rsidP="006A2465"/>
    <w:p w:rsidR="00196219" w:rsidRDefault="00196219"/>
    <w:p w:rsidR="00196219" w:rsidRDefault="00196219" w:rsidP="00BE63B6"/>
    <w:p w:rsidR="00196219" w:rsidRDefault="00196219" w:rsidP="00BE63B6"/>
    <w:p w:rsidR="00196219" w:rsidRDefault="00196219" w:rsidP="00DC14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96219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196219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96219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1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21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4"/>
  </w:num>
  <w:num w:numId="10">
    <w:abstractNumId w:val="16"/>
  </w:num>
  <w:num w:numId="11">
    <w:abstractNumId w:val="22"/>
  </w:num>
  <w:num w:numId="12">
    <w:abstractNumId w:val="8"/>
  </w:num>
  <w:num w:numId="13">
    <w:abstractNumId w:val="13"/>
  </w:num>
  <w:num w:numId="14">
    <w:abstractNumId w:val="1"/>
  </w:num>
  <w:num w:numId="15">
    <w:abstractNumId w:val="15"/>
  </w:num>
  <w:num w:numId="16">
    <w:abstractNumId w:val="17"/>
  </w:num>
  <w:num w:numId="17">
    <w:abstractNumId w:val="10"/>
  </w:num>
  <w:num w:numId="18">
    <w:abstractNumId w:val="19"/>
  </w:num>
  <w:num w:numId="19">
    <w:abstractNumId w:val="12"/>
  </w:num>
  <w:num w:numId="20">
    <w:abstractNumId w:val="18"/>
  </w:num>
  <w:num w:numId="21">
    <w:abstractNumId w:val="0"/>
  </w:num>
  <w:num w:numId="22">
    <w:abstractNumId w:val="5"/>
  </w:num>
  <w:num w:numId="23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8331A"/>
    <w:rsid w:val="00096043"/>
    <w:rsid w:val="000C5717"/>
    <w:rsid w:val="000D4C6D"/>
    <w:rsid w:val="000D54FB"/>
    <w:rsid w:val="000E00E7"/>
    <w:rsid w:val="000E36DA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6219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12F04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0D21"/>
    <w:rsid w:val="003721F8"/>
    <w:rsid w:val="00387FF7"/>
    <w:rsid w:val="00391FD3"/>
    <w:rsid w:val="00395294"/>
    <w:rsid w:val="003C3D96"/>
    <w:rsid w:val="003D655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70B93"/>
    <w:rsid w:val="006A2465"/>
    <w:rsid w:val="006A615C"/>
    <w:rsid w:val="006B0A33"/>
    <w:rsid w:val="006E0AEC"/>
    <w:rsid w:val="0070361B"/>
    <w:rsid w:val="00725476"/>
    <w:rsid w:val="00763779"/>
    <w:rsid w:val="00774969"/>
    <w:rsid w:val="00775844"/>
    <w:rsid w:val="00790A92"/>
    <w:rsid w:val="007A16C6"/>
    <w:rsid w:val="007A321A"/>
    <w:rsid w:val="007B4E6B"/>
    <w:rsid w:val="007C7699"/>
    <w:rsid w:val="007F1239"/>
    <w:rsid w:val="007F24F3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8E0943"/>
    <w:rsid w:val="0091275A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A7FB9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34BE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4CD9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  <w:rsid w:val="00FC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676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kern w:val="32"/>
      <w:sz w:val="28"/>
      <w:szCs w:val="28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6763F"/>
    <w:rPr>
      <w:rFonts w:ascii="Times New Roman" w:eastAsia="MS Mincho" w:hAnsi="Times New Roman" w:cs="Times New Roman"/>
      <w:b/>
      <w:bCs/>
      <w:smallCaps/>
      <w:color w:val="ED771A" w:themeColor="accent2"/>
      <w:kern w:val="32"/>
      <w:sz w:val="28"/>
      <w:szCs w:val="28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534BE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3F2D32-6A8C-4795-9CC3-8A296AB0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</Pages>
  <Words>1209</Words>
  <Characters>6893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3</cp:revision>
  <dcterms:created xsi:type="dcterms:W3CDTF">2018-10-22T09:29:00Z</dcterms:created>
  <dcterms:modified xsi:type="dcterms:W3CDTF">2018-10-22T09:29:00Z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